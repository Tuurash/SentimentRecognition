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6EE872" w14:textId="77777777" w:rsidR="00BB5A12" w:rsidRDefault="00BB5A12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893"/>
        <w:gridCol w:w="8021"/>
      </w:tblGrid>
      <w:tr w:rsidR="001F1910" w14:paraId="3FE54F0F" w14:textId="77777777" w:rsidTr="001C5908">
        <w:tc>
          <w:tcPr>
            <w:tcW w:w="1908" w:type="dxa"/>
          </w:tcPr>
          <w:p w14:paraId="2E8DBC0B" w14:textId="61CAAB82" w:rsidR="001F1910" w:rsidRDefault="00893CA1" w:rsidP="00330797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ADE05FC" wp14:editId="1E395E7F">
                  <wp:extent cx="716474" cy="723568"/>
                  <wp:effectExtent l="0" t="0" r="0" b="0"/>
                  <wp:docPr id="1" name="Picture 1" descr="AIUB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IUB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6483" cy="7336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0" w:type="dxa"/>
          </w:tcPr>
          <w:p w14:paraId="0E73B296" w14:textId="32E09A7B" w:rsidR="00A35A94" w:rsidRDefault="00A35A94" w:rsidP="001F1910">
            <w:pPr>
              <w:rPr>
                <w:b/>
                <w:bCs/>
                <w:sz w:val="20"/>
                <w:szCs w:val="20"/>
              </w:rPr>
            </w:pPr>
          </w:p>
          <w:p w14:paraId="443530BE" w14:textId="77777777" w:rsidR="001F1910" w:rsidRPr="00A35A94" w:rsidRDefault="001F1910" w:rsidP="00B01FFF">
            <w:pPr>
              <w:jc w:val="center"/>
              <w:rPr>
                <w:b/>
                <w:bCs/>
                <w:sz w:val="32"/>
                <w:szCs w:val="32"/>
              </w:rPr>
            </w:pPr>
            <w:r w:rsidRPr="00A35A94">
              <w:rPr>
                <w:b/>
                <w:bCs/>
                <w:sz w:val="32"/>
                <w:szCs w:val="32"/>
              </w:rPr>
              <w:t>American International University Bangladesh</w:t>
            </w:r>
          </w:p>
          <w:p w14:paraId="479BD273" w14:textId="77777777" w:rsidR="001F1910" w:rsidRPr="00A35A94" w:rsidRDefault="00A35A94" w:rsidP="00B01FF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Department of </w:t>
            </w:r>
            <w:r w:rsidR="001F1910" w:rsidRPr="00A35A94">
              <w:rPr>
                <w:b/>
                <w:bCs/>
                <w:sz w:val="32"/>
                <w:szCs w:val="32"/>
              </w:rPr>
              <w:t>Computer Science</w:t>
            </w:r>
          </w:p>
        </w:tc>
      </w:tr>
    </w:tbl>
    <w:p w14:paraId="5B16BEA6" w14:textId="77777777" w:rsidR="000866E8" w:rsidRPr="00A35A94" w:rsidRDefault="007047DC" w:rsidP="00BB5A12">
      <w:pPr>
        <w:pStyle w:val="ThesisBody"/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Bachelor</w:t>
      </w:r>
      <w:r w:rsidR="000866E8">
        <w:rPr>
          <w:b/>
          <w:bCs/>
          <w:sz w:val="28"/>
          <w:szCs w:val="28"/>
        </w:rPr>
        <w:t xml:space="preserve"> of Science in Computer Science </w:t>
      </w:r>
    </w:p>
    <w:p w14:paraId="424C0A08" w14:textId="06D446C2" w:rsidR="00BB5A12" w:rsidRPr="00BB5A12" w:rsidRDefault="005A1381" w:rsidP="00BB5A12">
      <w:pPr>
        <w:pStyle w:val="ThesisBody"/>
        <w:spacing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Software </w:t>
      </w:r>
      <w:r w:rsidR="007047DC">
        <w:rPr>
          <w:b/>
          <w:bCs/>
          <w:sz w:val="28"/>
          <w:szCs w:val="28"/>
          <w:u w:val="single"/>
        </w:rPr>
        <w:t>Project</w:t>
      </w:r>
      <w:r w:rsidR="000866E8" w:rsidRPr="0087338D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I &amp; II</w:t>
      </w:r>
      <w:r w:rsidR="00916307">
        <w:rPr>
          <w:b/>
          <w:bCs/>
          <w:sz w:val="28"/>
          <w:szCs w:val="28"/>
          <w:u w:val="single"/>
        </w:rPr>
        <w:t xml:space="preserve"> and </w:t>
      </w:r>
      <w:r w:rsidR="007141E5">
        <w:rPr>
          <w:b/>
          <w:bCs/>
          <w:sz w:val="28"/>
          <w:szCs w:val="28"/>
          <w:u w:val="single"/>
        </w:rPr>
        <w:t>Thesis</w:t>
      </w:r>
      <w:r>
        <w:rPr>
          <w:b/>
          <w:bCs/>
          <w:sz w:val="28"/>
          <w:szCs w:val="28"/>
          <w:u w:val="single"/>
        </w:rPr>
        <w:t xml:space="preserve"> </w:t>
      </w:r>
      <w:r w:rsidR="007C010F">
        <w:rPr>
          <w:b/>
          <w:bCs/>
          <w:sz w:val="28"/>
          <w:szCs w:val="28"/>
          <w:u w:val="single"/>
        </w:rPr>
        <w:t>Performance Evaluation</w:t>
      </w:r>
      <w:r w:rsidR="00BB5A12">
        <w:rPr>
          <w:b/>
          <w:bCs/>
          <w:sz w:val="28"/>
          <w:szCs w:val="28"/>
          <w:u w:val="single"/>
        </w:rPr>
        <w:br/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117"/>
        <w:gridCol w:w="1167"/>
        <w:gridCol w:w="952"/>
        <w:gridCol w:w="1369"/>
        <w:gridCol w:w="1274"/>
        <w:gridCol w:w="680"/>
        <w:gridCol w:w="2359"/>
      </w:tblGrid>
      <w:tr w:rsidR="00655000" w14:paraId="30BD5F3C" w14:textId="77777777" w:rsidTr="007F7BBF">
        <w:trPr>
          <w:trHeight w:val="555"/>
        </w:trPr>
        <w:tc>
          <w:tcPr>
            <w:tcW w:w="2394" w:type="dxa"/>
            <w:vAlign w:val="center"/>
          </w:tcPr>
          <w:p w14:paraId="26B44CE0" w14:textId="79AB1C67" w:rsidR="00655000" w:rsidRPr="00083074" w:rsidRDefault="00655000" w:rsidP="00BF21D7">
            <w:r>
              <w:t>Title:</w:t>
            </w:r>
          </w:p>
          <w:p w14:paraId="6DF60424" w14:textId="77777777" w:rsidR="00655000" w:rsidRDefault="00655000" w:rsidP="005A1381"/>
        </w:tc>
        <w:tc>
          <w:tcPr>
            <w:tcW w:w="7524" w:type="dxa"/>
            <w:gridSpan w:val="6"/>
            <w:vAlign w:val="center"/>
          </w:tcPr>
          <w:p w14:paraId="1209BFF5" w14:textId="77777777" w:rsidR="00655000" w:rsidRDefault="00655000" w:rsidP="005A1381"/>
          <w:p w14:paraId="0A3ED53C" w14:textId="77777777" w:rsidR="00AB518A" w:rsidRPr="00AB518A" w:rsidRDefault="00AB518A" w:rsidP="00AB518A">
            <w:pPr>
              <w:rPr>
                <w:b/>
                <w:bCs/>
              </w:rPr>
            </w:pPr>
            <w:bookmarkStart w:id="0" w:name="_Hlk64123380"/>
            <w:r w:rsidRPr="00AB518A">
              <w:rPr>
                <w:b/>
                <w:bCs/>
                <w:lang w:val="en-US"/>
              </w:rPr>
              <w:t>Sentence-Level Emotion Apprehension Through Facial Expression &amp; speech verification Analysis</w:t>
            </w:r>
          </w:p>
          <w:bookmarkEnd w:id="0"/>
          <w:p w14:paraId="1B15DC9E" w14:textId="77777777" w:rsidR="00655000" w:rsidRPr="00761774" w:rsidRDefault="00655000" w:rsidP="005A1381"/>
        </w:tc>
      </w:tr>
      <w:tr w:rsidR="00655000" w14:paraId="32977DCE" w14:textId="77777777" w:rsidTr="007F7BBF">
        <w:trPr>
          <w:trHeight w:val="350"/>
        </w:trPr>
        <w:tc>
          <w:tcPr>
            <w:tcW w:w="2394" w:type="dxa"/>
            <w:vAlign w:val="center"/>
          </w:tcPr>
          <w:p w14:paraId="6BFB3F5C" w14:textId="77777777" w:rsidR="00655000" w:rsidRDefault="00655000" w:rsidP="005A1381">
            <w:r>
              <w:t>Supervisor Name:</w:t>
            </w:r>
          </w:p>
        </w:tc>
        <w:tc>
          <w:tcPr>
            <w:tcW w:w="7524" w:type="dxa"/>
            <w:gridSpan w:val="6"/>
            <w:vAlign w:val="center"/>
          </w:tcPr>
          <w:p w14:paraId="20BA9FF7" w14:textId="1B252378" w:rsidR="00655000" w:rsidRDefault="00AB518A" w:rsidP="005A1381">
            <w:r w:rsidRPr="00AB518A">
              <w:t>VICTOR STANY ROZARIO</w:t>
            </w:r>
          </w:p>
        </w:tc>
      </w:tr>
      <w:tr w:rsidR="00812DAC" w:rsidRPr="005A1381" w14:paraId="7775A88C" w14:textId="77777777" w:rsidTr="007F7BBF">
        <w:trPr>
          <w:trHeight w:val="170"/>
        </w:trPr>
        <w:tc>
          <w:tcPr>
            <w:tcW w:w="2394" w:type="dxa"/>
            <w:vAlign w:val="center"/>
          </w:tcPr>
          <w:p w14:paraId="78C20EB7" w14:textId="77777777" w:rsidR="00812DAC" w:rsidRPr="005A1381" w:rsidRDefault="00812DAC" w:rsidP="007715A2">
            <w:pPr>
              <w:spacing w:before="120" w:after="120"/>
              <w:jc w:val="center"/>
            </w:pPr>
            <w:r w:rsidRPr="005A1381">
              <w:sym w:font="Wingdings" w:char="F06F"/>
            </w:r>
            <w:r w:rsidRPr="005A1381">
              <w:t xml:space="preserve">   Software Project </w:t>
            </w:r>
            <w:r>
              <w:t>I</w:t>
            </w:r>
          </w:p>
        </w:tc>
        <w:tc>
          <w:tcPr>
            <w:tcW w:w="2454" w:type="dxa"/>
            <w:gridSpan w:val="2"/>
            <w:vAlign w:val="center"/>
          </w:tcPr>
          <w:p w14:paraId="47BB7C3D" w14:textId="2A4577E7" w:rsidR="00812DAC" w:rsidRPr="005A1381" w:rsidRDefault="00812DAC" w:rsidP="00812DAC">
            <w:pPr>
              <w:spacing w:before="120" w:after="120"/>
            </w:pPr>
            <w:r w:rsidRPr="005A1381">
              <w:sym w:font="Wingdings" w:char="F0A8"/>
            </w:r>
            <w:r w:rsidRPr="005A1381">
              <w:t xml:space="preserve">  Software Project </w:t>
            </w:r>
            <w:r>
              <w:t>II</w:t>
            </w:r>
          </w:p>
        </w:tc>
        <w:tc>
          <w:tcPr>
            <w:tcW w:w="1795" w:type="dxa"/>
            <w:gridSpan w:val="2"/>
            <w:vAlign w:val="center"/>
          </w:tcPr>
          <w:p w14:paraId="087D3552" w14:textId="39D11DCC" w:rsidR="00812DAC" w:rsidRPr="005A1381" w:rsidRDefault="00812DAC" w:rsidP="00AB518A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>Thesis</w:t>
            </w:r>
          </w:p>
        </w:tc>
        <w:tc>
          <w:tcPr>
            <w:tcW w:w="3275" w:type="dxa"/>
            <w:gridSpan w:val="2"/>
            <w:vAlign w:val="center"/>
          </w:tcPr>
          <w:p w14:paraId="7E9A1071" w14:textId="46B4B2A8" w:rsidR="00812DAC" w:rsidRPr="005A1381" w:rsidRDefault="00812DAC" w:rsidP="006700C7">
            <w:pPr>
              <w:spacing w:before="120" w:after="120"/>
            </w:pPr>
            <w:r w:rsidRPr="005A1381">
              <w:t>Date of Defence:</w:t>
            </w:r>
            <w:r w:rsidR="00AB518A">
              <w:t xml:space="preserve"> 23/02/2021</w:t>
            </w:r>
          </w:p>
        </w:tc>
      </w:tr>
      <w:tr w:rsidR="00993B9D" w14:paraId="53F30E79" w14:textId="77777777" w:rsidTr="00993B9D">
        <w:trPr>
          <w:trHeight w:val="440"/>
        </w:trPr>
        <w:tc>
          <w:tcPr>
            <w:tcW w:w="3708" w:type="dxa"/>
            <w:gridSpan w:val="2"/>
            <w:vAlign w:val="center"/>
          </w:tcPr>
          <w:p w14:paraId="00A25F1E" w14:textId="77777777" w:rsidR="00993B9D" w:rsidRDefault="00993B9D" w:rsidP="006700C7">
            <w:pPr>
              <w:spacing w:before="120" w:after="120"/>
              <w:jc w:val="center"/>
            </w:pPr>
            <w:r>
              <w:t>Student Name</w:t>
            </w:r>
          </w:p>
        </w:tc>
        <w:tc>
          <w:tcPr>
            <w:tcW w:w="2070" w:type="dxa"/>
            <w:gridSpan w:val="2"/>
            <w:vAlign w:val="center"/>
          </w:tcPr>
          <w:p w14:paraId="65716D40" w14:textId="77777777" w:rsidR="00993B9D" w:rsidRDefault="00993B9D" w:rsidP="006700C7">
            <w:pPr>
              <w:spacing w:before="120" w:after="120"/>
              <w:jc w:val="center"/>
            </w:pPr>
            <w:r>
              <w:t>Student ID</w:t>
            </w:r>
          </w:p>
        </w:tc>
        <w:tc>
          <w:tcPr>
            <w:tcW w:w="1710" w:type="dxa"/>
            <w:gridSpan w:val="2"/>
            <w:vAlign w:val="center"/>
          </w:tcPr>
          <w:p w14:paraId="4B79145B" w14:textId="55C6AA09" w:rsidR="00993B9D" w:rsidRPr="00993B9D" w:rsidRDefault="00993B9D" w:rsidP="00993B9D">
            <w:pPr>
              <w:jc w:val="center"/>
              <w:rPr>
                <w:lang w:val="en-US" w:eastAsia="en-US"/>
              </w:rPr>
            </w:pPr>
            <w:r>
              <w:rPr>
                <w:rStyle w:val="fontstyle01"/>
              </w:rPr>
              <w:t>Contribution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%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(Total 100%)</w:t>
            </w:r>
          </w:p>
        </w:tc>
        <w:tc>
          <w:tcPr>
            <w:tcW w:w="2430" w:type="dxa"/>
            <w:vAlign w:val="center"/>
          </w:tcPr>
          <w:p w14:paraId="7027B260" w14:textId="76A12EEA" w:rsidR="00993B9D" w:rsidRPr="00993B9D" w:rsidRDefault="00993B9D" w:rsidP="00993B9D">
            <w:pPr>
              <w:jc w:val="center"/>
              <w:rPr>
                <w:lang w:val="en-US" w:eastAsia="en-US"/>
              </w:rPr>
            </w:pPr>
            <w:r>
              <w:rPr>
                <w:rStyle w:val="fontstyle01"/>
              </w:rPr>
              <w:t>Signature</w:t>
            </w:r>
          </w:p>
        </w:tc>
      </w:tr>
      <w:tr w:rsidR="00993B9D" w14:paraId="66F323D4" w14:textId="77777777" w:rsidTr="00993B9D">
        <w:trPr>
          <w:trHeight w:val="377"/>
        </w:trPr>
        <w:tc>
          <w:tcPr>
            <w:tcW w:w="3708" w:type="dxa"/>
            <w:gridSpan w:val="2"/>
            <w:vAlign w:val="center"/>
          </w:tcPr>
          <w:p w14:paraId="5F754744" w14:textId="149BD7AB" w:rsidR="00993B9D" w:rsidRPr="00083074" w:rsidRDefault="00AB518A" w:rsidP="0000236E">
            <w:proofErr w:type="spellStart"/>
            <w:r>
              <w:t>Md</w:t>
            </w:r>
            <w:proofErr w:type="spellEnd"/>
            <w:r>
              <w:t xml:space="preserve"> </w:t>
            </w:r>
            <w:proofErr w:type="spellStart"/>
            <w:r>
              <w:t>Mohaimanul</w:t>
            </w:r>
            <w:proofErr w:type="spellEnd"/>
            <w:r>
              <w:t xml:space="preserve"> </w:t>
            </w:r>
            <w:proofErr w:type="spellStart"/>
            <w:r>
              <w:t>Haque</w:t>
            </w:r>
            <w:proofErr w:type="spellEnd"/>
          </w:p>
        </w:tc>
        <w:tc>
          <w:tcPr>
            <w:tcW w:w="2070" w:type="dxa"/>
            <w:gridSpan w:val="2"/>
            <w:vAlign w:val="center"/>
          </w:tcPr>
          <w:p w14:paraId="73ACFD2B" w14:textId="39AD80E1" w:rsidR="00993B9D" w:rsidRPr="00083074" w:rsidRDefault="00AB518A" w:rsidP="0000236E">
            <w:r>
              <w:t>17-33833-1</w:t>
            </w:r>
          </w:p>
        </w:tc>
        <w:tc>
          <w:tcPr>
            <w:tcW w:w="1710" w:type="dxa"/>
            <w:gridSpan w:val="2"/>
            <w:vAlign w:val="center"/>
          </w:tcPr>
          <w:p w14:paraId="4E7946E4" w14:textId="77777777" w:rsidR="00993B9D" w:rsidRPr="00083074" w:rsidRDefault="00993B9D" w:rsidP="0000236E"/>
        </w:tc>
        <w:tc>
          <w:tcPr>
            <w:tcW w:w="2430" w:type="dxa"/>
            <w:vAlign w:val="center"/>
          </w:tcPr>
          <w:p w14:paraId="313BE8F3" w14:textId="4878068B" w:rsidR="00993B9D" w:rsidRPr="00083074" w:rsidRDefault="00AB518A" w:rsidP="0000236E">
            <w:r>
              <w:rPr>
                <w:noProof/>
                <w:lang w:val="en-US" w:eastAsia="en-US"/>
              </w:rPr>
              <w:drawing>
                <wp:inline distT="0" distB="0" distL="0" distR="0" wp14:anchorId="3F9FF091" wp14:editId="1302D73E">
                  <wp:extent cx="1222745" cy="32162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115" cy="32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E77772" w14:textId="294BA822" w:rsidR="00A216E5" w:rsidRDefault="00A216E5" w:rsidP="006856EE"/>
    <w:tbl>
      <w:tblPr>
        <w:tblW w:w="50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4629"/>
        <w:gridCol w:w="504"/>
        <w:gridCol w:w="556"/>
        <w:gridCol w:w="448"/>
        <w:gridCol w:w="630"/>
        <w:gridCol w:w="2430"/>
      </w:tblGrid>
      <w:tr w:rsidR="00424366" w:rsidRPr="000C7055" w14:paraId="03E6E55C" w14:textId="77777777" w:rsidTr="002A08A3">
        <w:tc>
          <w:tcPr>
            <w:tcW w:w="404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7676F" w14:textId="77777777" w:rsidR="00424366" w:rsidRPr="000C7055" w:rsidRDefault="00424366" w:rsidP="00BD4258">
            <w:pPr>
              <w:jc w:val="both"/>
              <w:rPr>
                <w:rFonts w:ascii="Garamond" w:hAnsi="Garamond"/>
                <w:lang w:val="en-GB"/>
              </w:rPr>
            </w:pPr>
          </w:p>
        </w:tc>
        <w:tc>
          <w:tcPr>
            <w:tcW w:w="2313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D7FB18" w14:textId="77777777" w:rsidR="00424366" w:rsidRPr="000C7055" w:rsidRDefault="00424366" w:rsidP="00BD4258">
            <w:pPr>
              <w:tabs>
                <w:tab w:val="left" w:pos="0"/>
              </w:tabs>
              <w:jc w:val="both"/>
              <w:rPr>
                <w:rFonts w:ascii="Garamond" w:hAnsi="Garamond"/>
                <w:lang w:val="en-GB"/>
              </w:rPr>
            </w:pPr>
          </w:p>
        </w:tc>
        <w:tc>
          <w:tcPr>
            <w:tcW w:w="106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A588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 w:rsidRPr="000C7055">
              <w:rPr>
                <w:rFonts w:ascii="Garamond" w:hAnsi="Garamond"/>
                <w:lang w:val="en-GB"/>
              </w:rPr>
              <w:t>Level of Domain</w:t>
            </w:r>
            <w:r>
              <w:rPr>
                <w:rFonts w:ascii="Garamond" w:hAnsi="Garamond"/>
                <w:lang w:val="en-GB"/>
              </w:rPr>
              <w:t>*</w:t>
            </w:r>
          </w:p>
        </w:tc>
        <w:tc>
          <w:tcPr>
            <w:tcW w:w="12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315C5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 w:rsidRPr="000C7055">
              <w:rPr>
                <w:rFonts w:ascii="Garamond" w:hAnsi="Garamond"/>
                <w:lang w:val="en-GB"/>
              </w:rPr>
              <w:t>PO Assessed</w:t>
            </w:r>
            <w:r>
              <w:rPr>
                <w:rFonts w:ascii="Garamond" w:hAnsi="Garamond"/>
                <w:lang w:val="en-GB"/>
              </w:rPr>
              <w:t>**</w:t>
            </w:r>
          </w:p>
        </w:tc>
      </w:tr>
      <w:tr w:rsidR="002A08A3" w:rsidRPr="000C7055" w14:paraId="326A5939" w14:textId="77777777" w:rsidTr="002A08A3">
        <w:tc>
          <w:tcPr>
            <w:tcW w:w="404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F9B624" w14:textId="77777777" w:rsidR="00424366" w:rsidRPr="000C7055" w:rsidRDefault="00424366" w:rsidP="00BD4258">
            <w:pPr>
              <w:rPr>
                <w:rFonts w:ascii="Garamond" w:hAnsi="Garamond"/>
                <w:lang w:val="en-GB"/>
              </w:rPr>
            </w:pPr>
          </w:p>
        </w:tc>
        <w:tc>
          <w:tcPr>
            <w:tcW w:w="2313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D5400" w14:textId="77777777" w:rsidR="00424366" w:rsidRPr="000C7055" w:rsidRDefault="00424366" w:rsidP="00BD4258">
            <w:pPr>
              <w:rPr>
                <w:rFonts w:ascii="Garamond" w:hAnsi="Garamond"/>
                <w:lang w:val="en-GB"/>
              </w:rPr>
            </w:pP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646E" w14:textId="77777777" w:rsidR="00424366" w:rsidRPr="000C7055" w:rsidRDefault="00424366" w:rsidP="00BD4258">
            <w:pPr>
              <w:tabs>
                <w:tab w:val="left" w:pos="0"/>
              </w:tabs>
              <w:jc w:val="both"/>
              <w:rPr>
                <w:rFonts w:ascii="Garamond" w:hAnsi="Garamond"/>
                <w:lang w:val="en-GB"/>
              </w:rPr>
            </w:pPr>
            <w:r w:rsidRPr="000C7055">
              <w:rPr>
                <w:rFonts w:ascii="Garamond" w:hAnsi="Garamond"/>
                <w:lang w:val="en-GB"/>
              </w:rPr>
              <w:t>C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5C765" w14:textId="77777777" w:rsidR="00424366" w:rsidRPr="000C7055" w:rsidRDefault="00424366" w:rsidP="00BD4258">
            <w:pPr>
              <w:tabs>
                <w:tab w:val="left" w:pos="0"/>
              </w:tabs>
              <w:jc w:val="both"/>
              <w:rPr>
                <w:rFonts w:ascii="Garamond" w:hAnsi="Garamond"/>
                <w:lang w:val="en-GB"/>
              </w:rPr>
            </w:pPr>
            <w:r w:rsidRPr="000C7055">
              <w:rPr>
                <w:rFonts w:ascii="Garamond" w:hAnsi="Garamond"/>
                <w:lang w:val="en-GB"/>
              </w:rPr>
              <w:t>P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F5C36" w14:textId="77777777" w:rsidR="00424366" w:rsidRPr="000C7055" w:rsidRDefault="00424366" w:rsidP="00BD4258">
            <w:pPr>
              <w:tabs>
                <w:tab w:val="left" w:pos="0"/>
              </w:tabs>
              <w:jc w:val="both"/>
              <w:rPr>
                <w:rFonts w:ascii="Garamond" w:hAnsi="Garamond"/>
                <w:lang w:val="en-GB"/>
              </w:rPr>
            </w:pPr>
            <w:r w:rsidRPr="000C7055">
              <w:rPr>
                <w:rFonts w:ascii="Garamond" w:hAnsi="Garamond"/>
                <w:lang w:val="en-GB"/>
              </w:rPr>
              <w:t>A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15A62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 w:rsidRPr="000C7055">
              <w:rPr>
                <w:rFonts w:ascii="Garamond" w:hAnsi="Garamond"/>
                <w:lang w:val="en-GB"/>
              </w:rPr>
              <w:t>S</w:t>
            </w:r>
          </w:p>
        </w:tc>
        <w:tc>
          <w:tcPr>
            <w:tcW w:w="121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5487A" w14:textId="77777777" w:rsidR="00424366" w:rsidRPr="000C7055" w:rsidRDefault="00424366" w:rsidP="00BD4258">
            <w:pPr>
              <w:rPr>
                <w:rFonts w:ascii="Garamond" w:hAnsi="Garamond"/>
                <w:lang w:val="en-GB"/>
              </w:rPr>
            </w:pPr>
          </w:p>
        </w:tc>
      </w:tr>
      <w:tr w:rsidR="002A08A3" w:rsidRPr="000C7055" w14:paraId="1FEDD777" w14:textId="77777777" w:rsidTr="002A08A3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ED9E93" w14:textId="57D7221B" w:rsidR="00424366" w:rsidRPr="000976DB" w:rsidRDefault="00424366" w:rsidP="00BD4258">
            <w:pPr>
              <w:jc w:val="center"/>
              <w:rPr>
                <w:rFonts w:ascii="Garamond" w:hAnsi="Garamond"/>
                <w:lang w:val="en-GB"/>
              </w:rPr>
            </w:pPr>
            <w:r w:rsidRPr="000976DB">
              <w:rPr>
                <w:rFonts w:ascii="Garamond" w:hAnsi="Garamond"/>
                <w:lang w:val="en-GB"/>
              </w:rPr>
              <w:t>CO</w:t>
            </w:r>
            <w:r w:rsidR="00636311" w:rsidRPr="000976DB">
              <w:rPr>
                <w:rFonts w:ascii="Garamond" w:hAnsi="Garamond"/>
                <w:lang w:val="en-GB"/>
              </w:rPr>
              <w:t>1</w:t>
            </w:r>
          </w:p>
        </w:tc>
        <w:tc>
          <w:tcPr>
            <w:tcW w:w="2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E93017" w14:textId="6922F841" w:rsidR="00CE0368" w:rsidRPr="00D82E69" w:rsidRDefault="00926729" w:rsidP="00B83F42">
            <w:pPr>
              <w:autoSpaceDE w:val="0"/>
              <w:autoSpaceDN w:val="0"/>
              <w:adjustRightInd w:val="0"/>
              <w:rPr>
                <w:i/>
                <w:color w:val="FF0000"/>
              </w:rPr>
            </w:pPr>
            <w:r>
              <w:rPr>
                <w:i/>
                <w:lang w:val="en-US" w:eastAsia="en-US"/>
              </w:rPr>
              <w:t>Select</w:t>
            </w:r>
            <w:r w:rsidR="00424366" w:rsidRPr="000976DB">
              <w:rPr>
                <w:lang w:val="en-US" w:eastAsia="en-US"/>
              </w:rPr>
              <w:t xml:space="preserve"> all relevant resources in depth for designing an engineering solution &amp; </w:t>
            </w:r>
            <w:r w:rsidR="0002466B" w:rsidRPr="000976DB">
              <w:rPr>
                <w:lang w:val="en-US" w:eastAsia="en-US"/>
              </w:rPr>
              <w:t>Determine</w:t>
            </w:r>
            <w:r w:rsidR="00424366" w:rsidRPr="000976DB">
              <w:rPr>
                <w:sz w:val="22"/>
                <w:szCs w:val="22"/>
                <w:lang w:val="en-US" w:eastAsia="en-US"/>
              </w:rPr>
              <w:t xml:space="preserve"> the level of novelty of </w:t>
            </w:r>
            <w:r w:rsidR="00731C31">
              <w:rPr>
                <w:sz w:val="22"/>
                <w:szCs w:val="22"/>
                <w:lang w:val="en-US" w:eastAsia="en-US"/>
              </w:rPr>
              <w:t>P</w:t>
            </w:r>
            <w:r w:rsidR="00424366" w:rsidRPr="000976DB">
              <w:rPr>
                <w:sz w:val="22"/>
                <w:szCs w:val="22"/>
                <w:lang w:val="en-US" w:eastAsia="en-US"/>
              </w:rPr>
              <w:t>roject</w:t>
            </w:r>
            <w:r w:rsidR="00CE19F1" w:rsidRPr="000976DB">
              <w:rPr>
                <w:sz w:val="22"/>
                <w:szCs w:val="22"/>
                <w:lang w:val="en-US" w:eastAsia="en-US"/>
              </w:rPr>
              <w:t>/Thesis</w:t>
            </w:r>
            <w:r w:rsidR="000976DB">
              <w:rPr>
                <w:color w:val="FF0000"/>
                <w:sz w:val="22"/>
                <w:szCs w:val="22"/>
                <w:lang w:val="en-US" w:eastAsia="en-US"/>
              </w:rPr>
              <w:t xml:space="preserve"> 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6AF27" w14:textId="77777777" w:rsidR="00424366" w:rsidRPr="005975A8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A7256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14128" w14:textId="368F2EB3" w:rsidR="00424366" w:rsidRDefault="00C36D45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5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D755F" w14:textId="77777777" w:rsidR="00424366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C8F2F" w14:textId="15A1D2B2" w:rsidR="00424366" w:rsidRDefault="00E151FD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3</w:t>
            </w:r>
          </w:p>
        </w:tc>
      </w:tr>
      <w:tr w:rsidR="002A08A3" w:rsidRPr="000C7055" w14:paraId="77DBE214" w14:textId="77777777" w:rsidTr="002A08A3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26FBE76" w14:textId="2532D6DE" w:rsidR="00424366" w:rsidRPr="000C7055" w:rsidRDefault="00424366" w:rsidP="00BD4258">
            <w:pPr>
              <w:jc w:val="center"/>
              <w:rPr>
                <w:rFonts w:ascii="Garamond" w:hAnsi="Garamond"/>
                <w:lang w:val="en-GB"/>
              </w:rPr>
            </w:pPr>
            <w:r w:rsidRPr="000C7055">
              <w:rPr>
                <w:rFonts w:ascii="Garamond" w:hAnsi="Garamond"/>
                <w:lang w:val="en-GB"/>
              </w:rPr>
              <w:t>CO</w:t>
            </w:r>
            <w:r w:rsidR="0017594B">
              <w:rPr>
                <w:rFonts w:ascii="Garamond" w:hAnsi="Garamond"/>
                <w:lang w:val="en-GB"/>
              </w:rPr>
              <w:t>2</w:t>
            </w:r>
          </w:p>
        </w:tc>
        <w:tc>
          <w:tcPr>
            <w:tcW w:w="2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EA5A42" w14:textId="14E2C0A0" w:rsidR="00CE0368" w:rsidRPr="005975A8" w:rsidRDefault="00424366" w:rsidP="00BD4258">
            <w:pPr>
              <w:spacing w:before="20" w:after="20"/>
            </w:pPr>
            <w:r w:rsidRPr="005975A8">
              <w:rPr>
                <w:i/>
              </w:rPr>
              <w:t xml:space="preserve">Apply </w:t>
            </w:r>
            <w:r w:rsidRPr="005975A8">
              <w:t xml:space="preserve">in depth experiential analysis based on result acquired 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561F5" w14:textId="77777777" w:rsidR="00424366" w:rsidRPr="005975A8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BC587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59780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6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1B99C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CT</w:t>
            </w: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A3A4F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4</w:t>
            </w:r>
          </w:p>
        </w:tc>
      </w:tr>
      <w:tr w:rsidR="002A08A3" w:rsidRPr="000C7055" w14:paraId="1F393642" w14:textId="77777777" w:rsidTr="002A08A3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7D235C" w14:textId="385F4E8D" w:rsidR="00424366" w:rsidRPr="002B07BE" w:rsidRDefault="00424366" w:rsidP="00BD4258">
            <w:pPr>
              <w:jc w:val="center"/>
              <w:rPr>
                <w:rFonts w:ascii="Garamond" w:hAnsi="Garamond"/>
                <w:color w:val="000000" w:themeColor="text1"/>
                <w:lang w:val="en-GB"/>
              </w:rPr>
            </w:pPr>
            <w:r w:rsidRPr="002B07BE">
              <w:rPr>
                <w:rFonts w:ascii="Garamond" w:hAnsi="Garamond"/>
                <w:color w:val="000000" w:themeColor="text1"/>
                <w:lang w:val="en-GB"/>
              </w:rPr>
              <w:t>CO</w:t>
            </w:r>
            <w:r w:rsidR="0017594B" w:rsidRPr="002B07BE">
              <w:rPr>
                <w:rFonts w:ascii="Garamond" w:hAnsi="Garamond"/>
                <w:color w:val="000000" w:themeColor="text1"/>
                <w:lang w:val="en-GB"/>
              </w:rPr>
              <w:t>3</w:t>
            </w:r>
          </w:p>
        </w:tc>
        <w:tc>
          <w:tcPr>
            <w:tcW w:w="2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C25145" w14:textId="46C529D6" w:rsidR="00190799" w:rsidRPr="00415C48" w:rsidRDefault="00424366" w:rsidP="007618D9">
            <w:pPr>
              <w:spacing w:before="20" w:after="20"/>
              <w:rPr>
                <w:color w:val="000000" w:themeColor="text1"/>
              </w:rPr>
            </w:pPr>
            <w:r w:rsidRPr="00415C48">
              <w:rPr>
                <w:i/>
                <w:color w:val="000000" w:themeColor="text1"/>
              </w:rPr>
              <w:t xml:space="preserve">Use </w:t>
            </w:r>
            <w:r w:rsidRPr="00415C48">
              <w:rPr>
                <w:color w:val="000000" w:themeColor="text1"/>
              </w:rPr>
              <w:t>appropriate tools in modelling the diagrams</w:t>
            </w:r>
            <w:r w:rsidR="002B07BE" w:rsidRPr="00415C48">
              <w:rPr>
                <w:color w:val="000000" w:themeColor="text1"/>
              </w:rPr>
              <w:t xml:space="preserve"> </w:t>
            </w:r>
            <w:r w:rsidR="007618D9" w:rsidRPr="00415C48">
              <w:rPr>
                <w:color w:val="000000" w:themeColor="text1"/>
              </w:rPr>
              <w:t>(SP)</w:t>
            </w:r>
            <w:r w:rsidR="007618D9" w:rsidRPr="00415C48">
              <w:rPr>
                <w:color w:val="000000" w:themeColor="text1"/>
              </w:rPr>
              <w:br/>
            </w:r>
            <w:r w:rsidR="007618D9" w:rsidRPr="00415C48">
              <w:rPr>
                <w:i/>
                <w:color w:val="000000" w:themeColor="text1"/>
              </w:rPr>
              <w:t xml:space="preserve">Use </w:t>
            </w:r>
            <w:r w:rsidR="007618D9" w:rsidRPr="00415C48">
              <w:rPr>
                <w:color w:val="000000" w:themeColor="text1"/>
              </w:rPr>
              <w:t>appropriate research methods in conducting thesis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49D89" w14:textId="77777777" w:rsidR="00424366" w:rsidRPr="005975A8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3F9A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0BE95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C001E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CT</w:t>
            </w: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D5C43" w14:textId="77777777" w:rsidR="00424366" w:rsidRPr="00247D16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 w:rsidRPr="00247D16">
              <w:rPr>
                <w:rFonts w:ascii="Garamond" w:hAnsi="Garamond"/>
                <w:lang w:val="en-GB"/>
              </w:rPr>
              <w:t>5</w:t>
            </w:r>
          </w:p>
        </w:tc>
      </w:tr>
      <w:tr w:rsidR="002A08A3" w:rsidRPr="000C7055" w14:paraId="7803AAA4" w14:textId="77777777" w:rsidTr="002A08A3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0E33320" w14:textId="520B3062" w:rsidR="00424366" w:rsidRPr="00B9378F" w:rsidRDefault="00424366" w:rsidP="00BD4258">
            <w:pPr>
              <w:jc w:val="center"/>
              <w:rPr>
                <w:rFonts w:ascii="Garamond" w:hAnsi="Garamond"/>
                <w:lang w:val="en-GB"/>
              </w:rPr>
            </w:pPr>
            <w:r w:rsidRPr="00B9378F">
              <w:rPr>
                <w:rFonts w:ascii="Garamond" w:hAnsi="Garamond"/>
                <w:lang w:val="en-GB"/>
              </w:rPr>
              <w:t>CO</w:t>
            </w:r>
            <w:r w:rsidR="0017594B" w:rsidRPr="00B9378F">
              <w:rPr>
                <w:rFonts w:ascii="Garamond" w:hAnsi="Garamond"/>
                <w:lang w:val="en-GB"/>
              </w:rPr>
              <w:t>4</w:t>
            </w:r>
          </w:p>
        </w:tc>
        <w:tc>
          <w:tcPr>
            <w:tcW w:w="2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2D58D2" w14:textId="777D3826" w:rsidR="00CE0368" w:rsidRPr="00415C48" w:rsidRDefault="00424366" w:rsidP="00BD4258">
            <w:pPr>
              <w:spacing w:before="20" w:after="20"/>
              <w:rPr>
                <w:iCs/>
              </w:rPr>
            </w:pPr>
            <w:r w:rsidRPr="00415C48">
              <w:rPr>
                <w:i/>
              </w:rPr>
              <w:t>Choose</w:t>
            </w:r>
            <w:r w:rsidRPr="00415C48">
              <w:rPr>
                <w:iCs/>
              </w:rPr>
              <w:t xml:space="preserve"> appropriate software engineering model in a software development environment</w:t>
            </w:r>
            <w:r w:rsidR="00B9378F" w:rsidRPr="00415C48">
              <w:rPr>
                <w:iCs/>
              </w:rPr>
              <w:t xml:space="preserve"> </w:t>
            </w:r>
            <w:r w:rsidR="00774738" w:rsidRPr="00415C48">
              <w:rPr>
                <w:iCs/>
              </w:rPr>
              <w:t>(SP)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5566C" w14:textId="77777777" w:rsidR="00424366" w:rsidRPr="005975A8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11074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0F3DC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5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7EE80" w14:textId="77777777" w:rsidR="00424366" w:rsidRPr="000C7055" w:rsidRDefault="00424366" w:rsidP="00BD4258">
            <w:pPr>
              <w:tabs>
                <w:tab w:val="left" w:pos="0"/>
              </w:tabs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 xml:space="preserve"> TS</w:t>
            </w: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58B74" w14:textId="77777777" w:rsidR="00424366" w:rsidRPr="00247D16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 w:rsidRPr="00247D16">
              <w:rPr>
                <w:rFonts w:ascii="Garamond" w:hAnsi="Garamond"/>
                <w:lang w:val="en-GB"/>
              </w:rPr>
              <w:t>6</w:t>
            </w:r>
          </w:p>
        </w:tc>
      </w:tr>
      <w:tr w:rsidR="002A08A3" w:rsidRPr="000C7055" w14:paraId="354E745B" w14:textId="77777777" w:rsidTr="002A08A3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B65D0C" w14:textId="06EF7E43" w:rsidR="00424366" w:rsidRPr="000C7055" w:rsidRDefault="00424366" w:rsidP="00BD4258">
            <w:pPr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CO</w:t>
            </w:r>
            <w:r w:rsidR="0017594B">
              <w:rPr>
                <w:rFonts w:ascii="Garamond" w:hAnsi="Garamond"/>
                <w:lang w:val="en-GB"/>
              </w:rPr>
              <w:t>5</w:t>
            </w:r>
          </w:p>
        </w:tc>
        <w:tc>
          <w:tcPr>
            <w:tcW w:w="2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1C7EC8" w14:textId="40B959D2" w:rsidR="00CE0368" w:rsidRPr="00415C48" w:rsidRDefault="00424366" w:rsidP="00BD4258">
            <w:pPr>
              <w:spacing w:before="20" w:after="20"/>
            </w:pPr>
            <w:r w:rsidRPr="00415C48">
              <w:rPr>
                <w:i/>
              </w:rPr>
              <w:t xml:space="preserve">Determine </w:t>
            </w:r>
            <w:r w:rsidRPr="00415C48">
              <w:t>the impact o</w:t>
            </w:r>
            <w:r w:rsidR="00F830BE" w:rsidRPr="00415C48">
              <w:t>n</w:t>
            </w:r>
            <w:r w:rsidRPr="00415C48">
              <w:t xml:space="preserve"> Environment and Sustainability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8AE4D" w14:textId="77777777" w:rsidR="00424366" w:rsidRPr="005975A8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38C2C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569C5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5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9916" w14:textId="77777777" w:rsidR="00424366" w:rsidRDefault="00424366" w:rsidP="00BD4258">
            <w:pPr>
              <w:tabs>
                <w:tab w:val="left" w:pos="0"/>
              </w:tabs>
              <w:rPr>
                <w:rFonts w:ascii="Garamond" w:hAnsi="Garamond"/>
                <w:lang w:val="en-GB"/>
              </w:rPr>
            </w:pP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8B7C3" w14:textId="77777777" w:rsidR="00424366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7</w:t>
            </w:r>
          </w:p>
        </w:tc>
      </w:tr>
      <w:tr w:rsidR="002A08A3" w:rsidRPr="000C7055" w14:paraId="64D34756" w14:textId="77777777" w:rsidTr="002A08A3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D28999" w14:textId="2A519ECB" w:rsidR="00424366" w:rsidRPr="000C7055" w:rsidRDefault="00424366" w:rsidP="00BD4258">
            <w:pPr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CO</w:t>
            </w:r>
            <w:r w:rsidR="0017594B">
              <w:rPr>
                <w:rFonts w:ascii="Garamond" w:hAnsi="Garamond"/>
                <w:lang w:val="en-GB"/>
              </w:rPr>
              <w:t>6</w:t>
            </w:r>
          </w:p>
        </w:tc>
        <w:tc>
          <w:tcPr>
            <w:tcW w:w="2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F57173" w14:textId="45572DBE" w:rsidR="00C80760" w:rsidRPr="00415C48" w:rsidRDefault="00424366" w:rsidP="00BD4258">
            <w:pPr>
              <w:spacing w:before="20" w:after="20"/>
              <w:rPr>
                <w:lang w:val="en-US" w:eastAsia="en-US"/>
              </w:rPr>
            </w:pPr>
            <w:r w:rsidRPr="00415C48">
              <w:rPr>
                <w:i/>
                <w:lang w:val="en-US" w:eastAsia="en-US"/>
              </w:rPr>
              <w:t>Identify</w:t>
            </w:r>
            <w:r w:rsidRPr="00415C48">
              <w:rPr>
                <w:lang w:val="en-US" w:eastAsia="en-US"/>
              </w:rPr>
              <w:t xml:space="preserve"> the ethical issues that will arise in </w:t>
            </w:r>
            <w:r w:rsidR="0058735A" w:rsidRPr="00415C48">
              <w:rPr>
                <w:lang w:val="en-US" w:eastAsia="en-US"/>
              </w:rPr>
              <w:t>relation to conducti</w:t>
            </w:r>
            <w:r w:rsidR="005B2492" w:rsidRPr="00415C48">
              <w:rPr>
                <w:lang w:val="en-US" w:eastAsia="en-US"/>
              </w:rPr>
              <w:t>ng</w:t>
            </w:r>
            <w:r w:rsidR="0058735A" w:rsidRPr="00415C48">
              <w:rPr>
                <w:lang w:val="en-US" w:eastAsia="en-US"/>
              </w:rPr>
              <w:t xml:space="preserve"> project and thesis</w:t>
            </w:r>
            <w:r w:rsidR="007D4E69" w:rsidRPr="00415C48">
              <w:rPr>
                <w:lang w:val="en-US" w:eastAsia="en-US"/>
              </w:rPr>
              <w:t xml:space="preserve"> [use of reference]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E0B76" w14:textId="77777777" w:rsidR="00424366" w:rsidRPr="005975A8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 w:rsidRPr="005975A8">
              <w:rPr>
                <w:rFonts w:ascii="Garamond" w:hAnsi="Garamond"/>
                <w:lang w:val="en-GB"/>
              </w:rPr>
              <w:t>1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AA108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090B7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C8A07" w14:textId="77777777" w:rsidR="00424366" w:rsidRDefault="00424366" w:rsidP="00BD4258">
            <w:pPr>
              <w:tabs>
                <w:tab w:val="left" w:pos="0"/>
              </w:tabs>
              <w:rPr>
                <w:rFonts w:ascii="Garamond" w:hAnsi="Garamond"/>
                <w:lang w:val="en-GB"/>
              </w:rPr>
            </w:pP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82EAC" w14:textId="77777777" w:rsidR="00424366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8</w:t>
            </w:r>
          </w:p>
        </w:tc>
      </w:tr>
      <w:tr w:rsidR="002A08A3" w:rsidRPr="000C7055" w14:paraId="2F118F0F" w14:textId="77777777" w:rsidTr="002A08A3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6499B1" w14:textId="439AEDC0" w:rsidR="00424366" w:rsidRPr="000C7055" w:rsidRDefault="00424366" w:rsidP="00BD4258">
            <w:pPr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CO</w:t>
            </w:r>
            <w:r w:rsidR="0017594B">
              <w:rPr>
                <w:rFonts w:ascii="Garamond" w:hAnsi="Garamond"/>
                <w:lang w:val="en-GB"/>
              </w:rPr>
              <w:t>7</w:t>
            </w:r>
          </w:p>
        </w:tc>
        <w:tc>
          <w:tcPr>
            <w:tcW w:w="2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68E0E8" w14:textId="727BF8CB" w:rsidR="00C80760" w:rsidRPr="00415C48" w:rsidRDefault="00424366" w:rsidP="00BD4258">
            <w:pPr>
              <w:spacing w:before="20" w:after="20"/>
              <w:rPr>
                <w:lang w:val="en-US" w:eastAsia="en-US"/>
              </w:rPr>
            </w:pPr>
            <w:r w:rsidRPr="00415C48">
              <w:rPr>
                <w:i/>
                <w:lang w:val="en-US" w:eastAsia="en-US"/>
              </w:rPr>
              <w:t>Demonstrate</w:t>
            </w:r>
            <w:r w:rsidRPr="00415C48">
              <w:rPr>
                <w:lang w:val="en-US" w:eastAsia="en-US"/>
              </w:rPr>
              <w:t xml:space="preserve"> proof of proper individual effort and Teamwork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91AAB" w14:textId="77777777" w:rsidR="00424366" w:rsidRPr="005975A8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0EBAA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D8E8F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2C777" w14:textId="77777777" w:rsidR="00424366" w:rsidRDefault="00424366" w:rsidP="00BD4258">
            <w:pPr>
              <w:tabs>
                <w:tab w:val="left" w:pos="0"/>
              </w:tabs>
              <w:rPr>
                <w:rFonts w:ascii="Garamond" w:hAnsi="Garamond"/>
                <w:lang w:val="en-GB"/>
              </w:rPr>
            </w:pP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AC698" w14:textId="77777777" w:rsidR="00424366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9</w:t>
            </w:r>
          </w:p>
        </w:tc>
      </w:tr>
      <w:tr w:rsidR="002A08A3" w:rsidRPr="000C7055" w14:paraId="428E38A4" w14:textId="77777777" w:rsidTr="002A08A3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AA041F" w14:textId="70428179" w:rsidR="00424366" w:rsidRPr="000C7055" w:rsidRDefault="00424366" w:rsidP="00BD4258">
            <w:pPr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CO</w:t>
            </w:r>
            <w:r w:rsidR="0017594B">
              <w:rPr>
                <w:rFonts w:ascii="Garamond" w:hAnsi="Garamond"/>
                <w:lang w:val="en-GB"/>
              </w:rPr>
              <w:t>8</w:t>
            </w:r>
          </w:p>
        </w:tc>
        <w:tc>
          <w:tcPr>
            <w:tcW w:w="2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6CF2A7" w14:textId="5C1EC045" w:rsidR="00C80760" w:rsidRPr="00415C48" w:rsidRDefault="00424366" w:rsidP="00BD4258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415C48">
              <w:rPr>
                <w:i/>
                <w:lang w:val="en-US" w:eastAsia="en-US"/>
              </w:rPr>
              <w:t>Demonstrate</w:t>
            </w:r>
            <w:r w:rsidRPr="00415C48">
              <w:rPr>
                <w:lang w:val="en-US" w:eastAsia="en-US"/>
              </w:rPr>
              <w:t xml:space="preserve"> understanding with technical writing and presentation 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EE5" w14:textId="77777777" w:rsidR="00424366" w:rsidRPr="005975A8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922F1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E69E4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130DC" w14:textId="77777777" w:rsidR="00424366" w:rsidRDefault="00424366" w:rsidP="00BD4258">
            <w:pPr>
              <w:tabs>
                <w:tab w:val="left" w:pos="0"/>
              </w:tabs>
              <w:rPr>
                <w:rFonts w:ascii="Garamond" w:hAnsi="Garamond"/>
                <w:lang w:val="en-GB"/>
              </w:rPr>
            </w:pP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C4A62" w14:textId="77777777" w:rsidR="00424366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10</w:t>
            </w:r>
          </w:p>
        </w:tc>
      </w:tr>
      <w:tr w:rsidR="002A08A3" w:rsidRPr="000C7055" w14:paraId="7784138F" w14:textId="77777777" w:rsidTr="002A08A3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1FB767" w14:textId="67D29A01" w:rsidR="00424366" w:rsidRPr="000C7055" w:rsidRDefault="00424366" w:rsidP="00BD4258">
            <w:pPr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CO</w:t>
            </w:r>
            <w:r w:rsidR="0017594B">
              <w:rPr>
                <w:rFonts w:ascii="Garamond" w:hAnsi="Garamond"/>
                <w:lang w:val="en-GB"/>
              </w:rPr>
              <w:t>9</w:t>
            </w:r>
          </w:p>
        </w:tc>
        <w:tc>
          <w:tcPr>
            <w:tcW w:w="2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CBE3BB" w14:textId="2BEE6276" w:rsidR="00C80760" w:rsidRPr="00415C48" w:rsidRDefault="00424366" w:rsidP="00BD4258">
            <w:pPr>
              <w:spacing w:before="20" w:after="20"/>
              <w:rPr>
                <w:lang w:val="en-US" w:eastAsia="en-US"/>
              </w:rPr>
            </w:pPr>
            <w:r w:rsidRPr="00415C48">
              <w:rPr>
                <w:i/>
                <w:lang w:val="en-US" w:eastAsia="en-US"/>
              </w:rPr>
              <w:t xml:space="preserve">Demonstrate </w:t>
            </w:r>
            <w:r w:rsidRPr="00415C48">
              <w:rPr>
                <w:lang w:val="en-US" w:eastAsia="en-US"/>
              </w:rPr>
              <w:t>proof of proper Project</w:t>
            </w:r>
            <w:r w:rsidR="005B2FF8" w:rsidRPr="00415C48">
              <w:rPr>
                <w:lang w:val="en-US" w:eastAsia="en-US"/>
              </w:rPr>
              <w:t xml:space="preserve">/Thesis </w:t>
            </w:r>
            <w:r w:rsidRPr="00415C48">
              <w:rPr>
                <w:lang w:val="en-US" w:eastAsia="en-US"/>
              </w:rPr>
              <w:t>Management and Finance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C3356" w14:textId="77777777" w:rsidR="00424366" w:rsidRPr="005975A8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A18C5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5360E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76D8F" w14:textId="77777777" w:rsidR="00424366" w:rsidRDefault="00424366" w:rsidP="00BD4258">
            <w:pPr>
              <w:tabs>
                <w:tab w:val="left" w:pos="0"/>
              </w:tabs>
              <w:rPr>
                <w:rFonts w:ascii="Garamond" w:hAnsi="Garamond"/>
                <w:lang w:val="en-GB"/>
              </w:rPr>
            </w:pP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2E2D0" w14:textId="77777777" w:rsidR="00424366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11</w:t>
            </w:r>
          </w:p>
        </w:tc>
      </w:tr>
      <w:tr w:rsidR="002A08A3" w:rsidRPr="000C7055" w14:paraId="6D1A9824" w14:textId="77777777" w:rsidTr="002A08A3"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EF5887" w14:textId="46895C25" w:rsidR="00424366" w:rsidRPr="002519E9" w:rsidRDefault="00424366" w:rsidP="00BD4258">
            <w:pPr>
              <w:jc w:val="center"/>
              <w:rPr>
                <w:rFonts w:ascii="Garamond" w:hAnsi="Garamond"/>
                <w:lang w:val="en-GB"/>
              </w:rPr>
            </w:pPr>
            <w:r w:rsidRPr="002519E9">
              <w:rPr>
                <w:rFonts w:ascii="Garamond" w:hAnsi="Garamond"/>
                <w:lang w:val="en-GB"/>
              </w:rPr>
              <w:t>CO</w:t>
            </w:r>
            <w:r w:rsidR="00636311" w:rsidRPr="002519E9">
              <w:rPr>
                <w:rFonts w:ascii="Garamond" w:hAnsi="Garamond"/>
                <w:lang w:val="en-GB"/>
              </w:rPr>
              <w:t>1</w:t>
            </w:r>
            <w:r w:rsidR="0017594B" w:rsidRPr="002519E9">
              <w:rPr>
                <w:rFonts w:ascii="Garamond" w:hAnsi="Garamond"/>
                <w:lang w:val="en-GB"/>
              </w:rPr>
              <w:t>0</w:t>
            </w:r>
          </w:p>
        </w:tc>
        <w:tc>
          <w:tcPr>
            <w:tcW w:w="2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23E506" w14:textId="1875A59C" w:rsidR="00C93232" w:rsidRPr="002519E9" w:rsidRDefault="00A3716D" w:rsidP="00BD4258">
            <w:pPr>
              <w:spacing w:before="20" w:after="20"/>
              <w:jc w:val="both"/>
            </w:pPr>
            <w:r w:rsidRPr="002519E9">
              <w:rPr>
                <w:i/>
              </w:rPr>
              <w:t>D</w:t>
            </w:r>
            <w:r w:rsidR="00652CD8" w:rsidRPr="002519E9">
              <w:rPr>
                <w:i/>
              </w:rPr>
              <w:t>escribe</w:t>
            </w:r>
            <w:r w:rsidR="005F4A85" w:rsidRPr="002519E9">
              <w:rPr>
                <w:i/>
              </w:rPr>
              <w:t xml:space="preserve"> </w:t>
            </w:r>
            <w:r w:rsidR="005F4A85" w:rsidRPr="002519E9">
              <w:t xml:space="preserve">the scope of </w:t>
            </w:r>
            <w:r w:rsidRPr="002519E9">
              <w:t>independent and life-long learning</w:t>
            </w:r>
            <w:r w:rsidR="002519E9">
              <w:t xml:space="preserve"> 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5D094" w14:textId="22ADD05B" w:rsidR="00424366" w:rsidRPr="005975A8" w:rsidRDefault="00652CD8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2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F767D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16024" w14:textId="77777777" w:rsidR="00424366" w:rsidRPr="000C7055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230E7" w14:textId="77777777" w:rsidR="00424366" w:rsidRDefault="00424366" w:rsidP="00BD4258">
            <w:pPr>
              <w:tabs>
                <w:tab w:val="left" w:pos="0"/>
              </w:tabs>
              <w:rPr>
                <w:rFonts w:ascii="Garamond" w:hAnsi="Garamond"/>
                <w:lang w:val="en-GB"/>
              </w:rPr>
            </w:pP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AD001" w14:textId="77777777" w:rsidR="00424366" w:rsidRPr="002519E9" w:rsidRDefault="00424366" w:rsidP="00BD4258">
            <w:pPr>
              <w:tabs>
                <w:tab w:val="left" w:pos="0"/>
              </w:tabs>
              <w:jc w:val="center"/>
              <w:rPr>
                <w:rFonts w:ascii="Garamond" w:hAnsi="Garamond"/>
                <w:lang w:val="en-GB"/>
              </w:rPr>
            </w:pPr>
            <w:r w:rsidRPr="002519E9">
              <w:rPr>
                <w:rFonts w:ascii="Garamond" w:hAnsi="Garamond"/>
                <w:lang w:val="en-GB"/>
              </w:rPr>
              <w:t>12</w:t>
            </w:r>
          </w:p>
        </w:tc>
        <w:bookmarkStart w:id="1" w:name="_GoBack"/>
        <w:bookmarkEnd w:id="1"/>
      </w:tr>
      <w:tr w:rsidR="00424366" w14:paraId="22222244" w14:textId="77777777" w:rsidTr="002A08A3"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304B9EDB" w14:textId="2B1CF08F" w:rsidR="00424366" w:rsidRPr="00E81072" w:rsidRDefault="00424366" w:rsidP="00BD4258">
            <w:pPr>
              <w:tabs>
                <w:tab w:val="left" w:pos="0"/>
              </w:tabs>
              <w:jc w:val="both"/>
              <w:rPr>
                <w:rFonts w:ascii="Garamond" w:hAnsi="Garamond"/>
                <w:i/>
                <w:sz w:val="22"/>
                <w:szCs w:val="22"/>
                <w:lang w:val="en-GB"/>
              </w:rPr>
            </w:pPr>
            <w:r w:rsidRPr="00E81072">
              <w:rPr>
                <w:rFonts w:ascii="Garamond" w:hAnsi="Garamond"/>
                <w:i/>
                <w:sz w:val="22"/>
                <w:szCs w:val="22"/>
                <w:lang w:val="en-GB"/>
              </w:rPr>
              <w:t>C: Cognitive; P: Psychomotor; A: Affective; S: Soft-skills (CT: Critical Thinking, TS: Teamwork)</w:t>
            </w:r>
          </w:p>
          <w:p w14:paraId="601A021C" w14:textId="77777777" w:rsidR="00424366" w:rsidRPr="00E81072" w:rsidRDefault="00424366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sz w:val="22"/>
                <w:szCs w:val="22"/>
                <w:lang w:val="en-GB"/>
              </w:rPr>
            </w:pPr>
            <w:r w:rsidRPr="00E81072">
              <w:rPr>
                <w:rFonts w:ascii="Garamond" w:eastAsia="Garamond" w:hAnsi="Garamond" w:cs="Garamond"/>
                <w:i/>
                <w:iCs/>
                <w:sz w:val="22"/>
                <w:szCs w:val="22"/>
                <w:lang w:val="en-GB"/>
              </w:rPr>
              <w:t>*The numbers under the ‘Level of Domain’ columns represent the level of Bloom’s Taxonomy each CO corresponds to.</w:t>
            </w:r>
          </w:p>
          <w:p w14:paraId="4CF8FB3D" w14:textId="06CB3E3D" w:rsidR="00E81072" w:rsidRPr="00E81072" w:rsidRDefault="00424366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sz w:val="22"/>
                <w:szCs w:val="22"/>
                <w:lang w:val="en-GB"/>
              </w:rPr>
            </w:pPr>
            <w:r w:rsidRPr="00E81072">
              <w:rPr>
                <w:rFonts w:ascii="Garamond" w:eastAsia="Garamond" w:hAnsi="Garamond" w:cs="Garamond"/>
                <w:i/>
                <w:iCs/>
                <w:sz w:val="22"/>
                <w:szCs w:val="22"/>
                <w:lang w:val="en-GB"/>
              </w:rPr>
              <w:t>** The numbers under the ‘PO Assessed’ column represent the PO each CO corresponds to.</w:t>
            </w:r>
          </w:p>
          <w:tbl>
            <w:tblPr>
              <w:tblStyle w:val="TableGrid"/>
              <w:tblW w:w="755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715"/>
              <w:gridCol w:w="720"/>
              <w:gridCol w:w="720"/>
              <w:gridCol w:w="720"/>
              <w:gridCol w:w="720"/>
              <w:gridCol w:w="720"/>
              <w:gridCol w:w="720"/>
              <w:gridCol w:w="810"/>
              <w:gridCol w:w="810"/>
              <w:gridCol w:w="900"/>
            </w:tblGrid>
            <w:tr w:rsidR="00C850B1" w14:paraId="58C2E0B3" w14:textId="77777777" w:rsidTr="00E04392">
              <w:trPr>
                <w:jc w:val="center"/>
              </w:trPr>
              <w:tc>
                <w:tcPr>
                  <w:tcW w:w="7555" w:type="dxa"/>
                  <w:gridSpan w:val="10"/>
                </w:tcPr>
                <w:p w14:paraId="4AAFE3CC" w14:textId="77777777" w:rsidR="00C850B1" w:rsidRPr="00EA6D8D" w:rsidRDefault="00C850B1" w:rsidP="00C850B1">
                  <w:pPr>
                    <w:jc w:val="center"/>
                    <w:rPr>
                      <w:b/>
                      <w:bCs/>
                    </w:rPr>
                  </w:pPr>
                  <w:r w:rsidRPr="00EA6D8D">
                    <w:rPr>
                      <w:b/>
                      <w:bCs/>
                      <w:sz w:val="28"/>
                      <w:szCs w:val="28"/>
                    </w:rPr>
                    <w:lastRenderedPageBreak/>
                    <w:t>PO Achievement Record (Put Y or N)</w:t>
                  </w:r>
                </w:p>
              </w:tc>
            </w:tr>
            <w:tr w:rsidR="00C850B1" w14:paraId="594D71F4" w14:textId="77777777" w:rsidTr="00E04392">
              <w:trPr>
                <w:jc w:val="center"/>
              </w:trPr>
              <w:tc>
                <w:tcPr>
                  <w:tcW w:w="715" w:type="dxa"/>
                </w:tcPr>
                <w:p w14:paraId="473319D4" w14:textId="77777777" w:rsidR="00C850B1" w:rsidRDefault="00C850B1" w:rsidP="00C850B1">
                  <w:r>
                    <w:t>PO3</w:t>
                  </w:r>
                </w:p>
              </w:tc>
              <w:tc>
                <w:tcPr>
                  <w:tcW w:w="720" w:type="dxa"/>
                </w:tcPr>
                <w:p w14:paraId="0E72BBF3" w14:textId="77777777" w:rsidR="00C850B1" w:rsidRDefault="00C850B1" w:rsidP="00C850B1">
                  <w:r>
                    <w:t>PO4</w:t>
                  </w:r>
                </w:p>
              </w:tc>
              <w:tc>
                <w:tcPr>
                  <w:tcW w:w="720" w:type="dxa"/>
                </w:tcPr>
                <w:p w14:paraId="62A11C43" w14:textId="77777777" w:rsidR="00C850B1" w:rsidRDefault="00C850B1" w:rsidP="00C850B1">
                  <w:r>
                    <w:t>PO5</w:t>
                  </w:r>
                </w:p>
              </w:tc>
              <w:tc>
                <w:tcPr>
                  <w:tcW w:w="720" w:type="dxa"/>
                </w:tcPr>
                <w:p w14:paraId="59C61F03" w14:textId="77777777" w:rsidR="00C850B1" w:rsidRDefault="00C850B1" w:rsidP="00C850B1">
                  <w:r>
                    <w:t>PO6</w:t>
                  </w:r>
                </w:p>
              </w:tc>
              <w:tc>
                <w:tcPr>
                  <w:tcW w:w="720" w:type="dxa"/>
                </w:tcPr>
                <w:p w14:paraId="20A0ACC7" w14:textId="77777777" w:rsidR="00C850B1" w:rsidRDefault="00C850B1" w:rsidP="00C850B1">
                  <w:r>
                    <w:t>PO7</w:t>
                  </w:r>
                </w:p>
              </w:tc>
              <w:tc>
                <w:tcPr>
                  <w:tcW w:w="720" w:type="dxa"/>
                </w:tcPr>
                <w:p w14:paraId="4F111D57" w14:textId="77777777" w:rsidR="00C850B1" w:rsidRDefault="00C850B1" w:rsidP="00C850B1">
                  <w:r>
                    <w:t>PO8</w:t>
                  </w:r>
                </w:p>
              </w:tc>
              <w:tc>
                <w:tcPr>
                  <w:tcW w:w="720" w:type="dxa"/>
                </w:tcPr>
                <w:p w14:paraId="5E9F84A5" w14:textId="77777777" w:rsidR="00C850B1" w:rsidRDefault="00C850B1" w:rsidP="00C850B1">
                  <w:r>
                    <w:t>PO9</w:t>
                  </w:r>
                </w:p>
              </w:tc>
              <w:tc>
                <w:tcPr>
                  <w:tcW w:w="810" w:type="dxa"/>
                </w:tcPr>
                <w:p w14:paraId="28B09951" w14:textId="77777777" w:rsidR="00C850B1" w:rsidRDefault="00C850B1" w:rsidP="00C850B1">
                  <w:r>
                    <w:t>PO10</w:t>
                  </w:r>
                </w:p>
              </w:tc>
              <w:tc>
                <w:tcPr>
                  <w:tcW w:w="810" w:type="dxa"/>
                </w:tcPr>
                <w:p w14:paraId="19F67712" w14:textId="77777777" w:rsidR="00C850B1" w:rsidRDefault="00C850B1" w:rsidP="00C850B1">
                  <w:r>
                    <w:t>PO11</w:t>
                  </w:r>
                </w:p>
              </w:tc>
              <w:tc>
                <w:tcPr>
                  <w:tcW w:w="900" w:type="dxa"/>
                </w:tcPr>
                <w:p w14:paraId="1F429B53" w14:textId="77777777" w:rsidR="00C850B1" w:rsidRDefault="00C850B1" w:rsidP="00C850B1">
                  <w:r>
                    <w:t>PO12</w:t>
                  </w:r>
                </w:p>
              </w:tc>
            </w:tr>
            <w:tr w:rsidR="00C850B1" w14:paraId="2C5378B7" w14:textId="77777777" w:rsidTr="00E04392">
              <w:trPr>
                <w:trHeight w:val="323"/>
                <w:jc w:val="center"/>
              </w:trPr>
              <w:tc>
                <w:tcPr>
                  <w:tcW w:w="715" w:type="dxa"/>
                </w:tcPr>
                <w:p w14:paraId="0B197D54" w14:textId="21BA0B72" w:rsidR="00C850B1" w:rsidRDefault="00C850B1" w:rsidP="00C850B1"/>
              </w:tc>
              <w:tc>
                <w:tcPr>
                  <w:tcW w:w="720" w:type="dxa"/>
                </w:tcPr>
                <w:p w14:paraId="6BE9B144" w14:textId="77777777" w:rsidR="00C850B1" w:rsidRDefault="00C850B1" w:rsidP="00C850B1"/>
              </w:tc>
              <w:tc>
                <w:tcPr>
                  <w:tcW w:w="720" w:type="dxa"/>
                </w:tcPr>
                <w:p w14:paraId="7F426EEB" w14:textId="77777777" w:rsidR="00C850B1" w:rsidRDefault="00C850B1" w:rsidP="00C850B1"/>
              </w:tc>
              <w:tc>
                <w:tcPr>
                  <w:tcW w:w="720" w:type="dxa"/>
                </w:tcPr>
                <w:p w14:paraId="32A618E5" w14:textId="77777777" w:rsidR="00C850B1" w:rsidRDefault="00C850B1" w:rsidP="00C850B1"/>
              </w:tc>
              <w:tc>
                <w:tcPr>
                  <w:tcW w:w="720" w:type="dxa"/>
                </w:tcPr>
                <w:p w14:paraId="2915D5D8" w14:textId="77777777" w:rsidR="00C850B1" w:rsidRDefault="00C850B1" w:rsidP="00C850B1"/>
              </w:tc>
              <w:tc>
                <w:tcPr>
                  <w:tcW w:w="720" w:type="dxa"/>
                </w:tcPr>
                <w:p w14:paraId="45B99257" w14:textId="77777777" w:rsidR="00C850B1" w:rsidRDefault="00C850B1" w:rsidP="00C850B1"/>
              </w:tc>
              <w:tc>
                <w:tcPr>
                  <w:tcW w:w="720" w:type="dxa"/>
                </w:tcPr>
                <w:p w14:paraId="7B2FE965" w14:textId="77777777" w:rsidR="00C850B1" w:rsidRDefault="00C850B1" w:rsidP="00C850B1"/>
              </w:tc>
              <w:tc>
                <w:tcPr>
                  <w:tcW w:w="810" w:type="dxa"/>
                </w:tcPr>
                <w:p w14:paraId="7819C711" w14:textId="77777777" w:rsidR="00C850B1" w:rsidRDefault="00C850B1" w:rsidP="00C850B1"/>
              </w:tc>
              <w:tc>
                <w:tcPr>
                  <w:tcW w:w="810" w:type="dxa"/>
                </w:tcPr>
                <w:p w14:paraId="0FF6CF4A" w14:textId="77777777" w:rsidR="00C850B1" w:rsidRDefault="00C850B1" w:rsidP="00C850B1"/>
              </w:tc>
              <w:tc>
                <w:tcPr>
                  <w:tcW w:w="900" w:type="dxa"/>
                </w:tcPr>
                <w:p w14:paraId="0A7B03F5" w14:textId="77777777" w:rsidR="00C850B1" w:rsidRDefault="00C850B1" w:rsidP="00C850B1"/>
              </w:tc>
            </w:tr>
          </w:tbl>
          <w:p w14:paraId="2E60115D" w14:textId="77777777" w:rsidR="007849F6" w:rsidRDefault="007849F6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  <w:p w14:paraId="6DE4C104" w14:textId="77777777" w:rsidR="007849F6" w:rsidRDefault="007849F6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  <w:p w14:paraId="44A9F862" w14:textId="35D10977" w:rsidR="004907DC" w:rsidRDefault="004907DC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  <w:p w14:paraId="2F64E217" w14:textId="77777777"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5"/>
              <w:gridCol w:w="6930"/>
              <w:gridCol w:w="810"/>
              <w:gridCol w:w="804"/>
            </w:tblGrid>
            <w:tr w:rsidR="004907DC" w14:paraId="124FD09A" w14:textId="77777777" w:rsidTr="00E91F1D">
              <w:tc>
                <w:tcPr>
                  <w:tcW w:w="1345" w:type="dxa"/>
                  <w:vMerge w:val="restart"/>
                </w:tcPr>
                <w:p w14:paraId="7820DCA1" w14:textId="77777777" w:rsidR="004907DC" w:rsidRPr="00135934" w:rsidRDefault="004907DC" w:rsidP="004907DC">
                  <w:pPr>
                    <w:tabs>
                      <w:tab w:val="left" w:pos="0"/>
                    </w:tabs>
                    <w:jc w:val="both"/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  <w:r w:rsidRPr="00135934"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>Assessment</w:t>
                  </w:r>
                  <w:r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 xml:space="preserve"> </w:t>
                  </w:r>
                  <w:r w:rsidRPr="00135934"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>Title:</w:t>
                  </w:r>
                </w:p>
              </w:tc>
              <w:tc>
                <w:tcPr>
                  <w:tcW w:w="6930" w:type="dxa"/>
                  <w:vMerge w:val="restart"/>
                </w:tcPr>
                <w:p w14:paraId="1FBD0E0B" w14:textId="1F8640FD" w:rsidR="004907DC" w:rsidRPr="00901529" w:rsidRDefault="004907DC" w:rsidP="004907DC">
                  <w:pPr>
                    <w:tabs>
                      <w:tab w:val="left" w:pos="0"/>
                    </w:tabs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  <w:r w:rsidRPr="00901529">
                    <w:rPr>
                      <w:i/>
                      <w:lang w:val="en-US" w:eastAsia="en-US"/>
                    </w:rPr>
                    <w:t>Analyze</w:t>
                  </w:r>
                  <w:r w:rsidRPr="00901529">
                    <w:rPr>
                      <w:lang w:val="en-US" w:eastAsia="en-US"/>
                    </w:rPr>
                    <w:t xml:space="preserve"> all relevant resources in depth for designing an engineering solution &amp; Determine</w:t>
                  </w:r>
                  <w:r w:rsidRPr="00901529">
                    <w:rPr>
                      <w:sz w:val="22"/>
                      <w:szCs w:val="22"/>
                      <w:lang w:val="en-US" w:eastAsia="en-US"/>
                    </w:rPr>
                    <w:t xml:space="preserve"> the level of novelty of project/Thesis</w:t>
                  </w:r>
                </w:p>
              </w:tc>
              <w:tc>
                <w:tcPr>
                  <w:tcW w:w="810" w:type="dxa"/>
                </w:tcPr>
                <w:p w14:paraId="32D071B9" w14:textId="77777777" w:rsidR="004907DC" w:rsidRPr="00135934" w:rsidRDefault="004907DC" w:rsidP="004907DC">
                  <w:pPr>
                    <w:tabs>
                      <w:tab w:val="left" w:pos="0"/>
                    </w:tabs>
                    <w:jc w:val="both"/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  <w:r w:rsidRPr="00135934"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>CO:</w:t>
                  </w:r>
                </w:p>
              </w:tc>
              <w:tc>
                <w:tcPr>
                  <w:tcW w:w="804" w:type="dxa"/>
                </w:tcPr>
                <w:p w14:paraId="01A782C1" w14:textId="5D424488" w:rsidR="004907DC" w:rsidRPr="00135934" w:rsidRDefault="004907DC" w:rsidP="004907DC">
                  <w:pPr>
                    <w:tabs>
                      <w:tab w:val="left" w:pos="0"/>
                    </w:tabs>
                    <w:jc w:val="both"/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  <w:r w:rsidRPr="00135934"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>0</w:t>
                  </w:r>
                  <w:r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>1</w:t>
                  </w:r>
                </w:p>
              </w:tc>
            </w:tr>
            <w:tr w:rsidR="004907DC" w14:paraId="7B069436" w14:textId="77777777" w:rsidTr="00E91F1D">
              <w:tc>
                <w:tcPr>
                  <w:tcW w:w="1345" w:type="dxa"/>
                  <w:vMerge/>
                </w:tcPr>
                <w:p w14:paraId="1B02570D" w14:textId="77777777" w:rsidR="004907DC" w:rsidRPr="00135934" w:rsidRDefault="004907DC" w:rsidP="004907DC">
                  <w:pPr>
                    <w:tabs>
                      <w:tab w:val="left" w:pos="0"/>
                    </w:tabs>
                    <w:jc w:val="both"/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6930" w:type="dxa"/>
                  <w:vMerge/>
                </w:tcPr>
                <w:p w14:paraId="43D2480E" w14:textId="77777777" w:rsidR="004907DC" w:rsidRPr="00135934" w:rsidRDefault="004907DC" w:rsidP="004907DC">
                  <w:pPr>
                    <w:tabs>
                      <w:tab w:val="left" w:pos="0"/>
                    </w:tabs>
                    <w:jc w:val="both"/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810" w:type="dxa"/>
                </w:tcPr>
                <w:p w14:paraId="7523175D" w14:textId="77777777" w:rsidR="004907DC" w:rsidRPr="00135934" w:rsidRDefault="004907DC" w:rsidP="004907DC">
                  <w:pPr>
                    <w:tabs>
                      <w:tab w:val="left" w:pos="0"/>
                    </w:tabs>
                    <w:jc w:val="both"/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  <w:r w:rsidRPr="00135934"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>PO:</w:t>
                  </w:r>
                </w:p>
              </w:tc>
              <w:tc>
                <w:tcPr>
                  <w:tcW w:w="804" w:type="dxa"/>
                </w:tcPr>
                <w:p w14:paraId="5E443DE0" w14:textId="0DC69210" w:rsidR="004907DC" w:rsidRPr="00135934" w:rsidRDefault="004907DC" w:rsidP="004907DC">
                  <w:pPr>
                    <w:tabs>
                      <w:tab w:val="left" w:pos="0"/>
                    </w:tabs>
                    <w:jc w:val="both"/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  <w:r w:rsidRPr="00135934"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>0</w:t>
                  </w:r>
                  <w:r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>3</w:t>
                  </w:r>
                </w:p>
              </w:tc>
            </w:tr>
          </w:tbl>
          <w:p w14:paraId="2DD8ADFF" w14:textId="6C97DA56" w:rsidR="002C2672" w:rsidRDefault="002C2672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  <w:tbl>
            <w:tblPr>
              <w:tblStyle w:val="TableGrid"/>
              <w:tblW w:w="9805" w:type="dxa"/>
              <w:tblLayout w:type="fixed"/>
              <w:tblLook w:val="01E0" w:firstRow="1" w:lastRow="1" w:firstColumn="1" w:lastColumn="1" w:noHBand="0" w:noVBand="0"/>
            </w:tblPr>
            <w:tblGrid>
              <w:gridCol w:w="1426"/>
              <w:gridCol w:w="1937"/>
              <w:gridCol w:w="1708"/>
              <w:gridCol w:w="1902"/>
              <w:gridCol w:w="2022"/>
              <w:gridCol w:w="810"/>
            </w:tblGrid>
            <w:tr w:rsidR="009C3786" w14:paraId="7599B5C4" w14:textId="77777777" w:rsidTr="00627EC8">
              <w:trPr>
                <w:trHeight w:val="256"/>
              </w:trPr>
              <w:tc>
                <w:tcPr>
                  <w:tcW w:w="1426" w:type="dxa"/>
                  <w:vMerge w:val="restart"/>
                </w:tcPr>
                <w:p w14:paraId="32423BBD" w14:textId="77777777" w:rsidR="009C3786" w:rsidRPr="00135934" w:rsidRDefault="009C3786" w:rsidP="009C3786">
                  <w:pPr>
                    <w:rPr>
                      <w:b/>
                      <w:sz w:val="22"/>
                      <w:szCs w:val="22"/>
                    </w:rPr>
                  </w:pPr>
                  <w:r w:rsidRPr="00135934">
                    <w:rPr>
                      <w:b/>
                      <w:sz w:val="22"/>
                      <w:szCs w:val="22"/>
                    </w:rPr>
                    <w:t>Marking Criteria</w:t>
                  </w:r>
                </w:p>
              </w:tc>
              <w:tc>
                <w:tcPr>
                  <w:tcW w:w="8379" w:type="dxa"/>
                  <w:gridSpan w:val="5"/>
                </w:tcPr>
                <w:p w14:paraId="31FA97AE" w14:textId="77777777" w:rsidR="009C3786" w:rsidRPr="008B1370" w:rsidRDefault="009C3786" w:rsidP="009C3786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                            </w:t>
                  </w:r>
                  <w:r w:rsidRPr="008B1370">
                    <w:rPr>
                      <w:b/>
                      <w:bCs/>
                      <w:sz w:val="22"/>
                      <w:szCs w:val="22"/>
                    </w:rPr>
                    <w:t>Marks distribution (Max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imum</w:t>
                  </w:r>
                  <w:r w:rsidRPr="008B1370">
                    <w:rPr>
                      <w:b/>
                      <w:bCs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5</w:t>
                  </w:r>
                  <w:r w:rsidRPr="008B1370">
                    <w:rPr>
                      <w:b/>
                      <w:bCs/>
                      <w:sz w:val="22"/>
                      <w:szCs w:val="22"/>
                    </w:rPr>
                    <w:t>X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4</w:t>
                  </w:r>
                  <w:r w:rsidRPr="008B1370">
                    <w:rPr>
                      <w:b/>
                      <w:bCs/>
                      <w:sz w:val="22"/>
                      <w:szCs w:val="22"/>
                    </w:rPr>
                    <w:t xml:space="preserve"> = 2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0</w:t>
                  </w:r>
                  <w:r w:rsidRPr="008B1370">
                    <w:rPr>
                      <w:b/>
                      <w:bCs/>
                      <w:sz w:val="22"/>
                      <w:szCs w:val="22"/>
                    </w:rPr>
                    <w:t>)</w:t>
                  </w:r>
                </w:p>
              </w:tc>
            </w:tr>
            <w:tr w:rsidR="009C3786" w14:paraId="15A54E20" w14:textId="77777777" w:rsidTr="00627EC8">
              <w:trPr>
                <w:trHeight w:val="526"/>
              </w:trPr>
              <w:tc>
                <w:tcPr>
                  <w:tcW w:w="1426" w:type="dxa"/>
                  <w:vMerge/>
                </w:tcPr>
                <w:p w14:paraId="24DF0BF4" w14:textId="77777777" w:rsidR="009C3786" w:rsidRPr="00135934" w:rsidRDefault="009C3786" w:rsidP="009C3786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937" w:type="dxa"/>
                </w:tcPr>
                <w:p w14:paraId="1BDA4AE9" w14:textId="77777777" w:rsidR="009C3786" w:rsidRPr="00135934" w:rsidRDefault="009C3786" w:rsidP="009C3786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135934">
                    <w:rPr>
                      <w:b/>
                      <w:sz w:val="22"/>
                      <w:szCs w:val="22"/>
                    </w:rPr>
                    <w:t>Inadequate</w:t>
                  </w: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Pr="00135934">
                    <w:rPr>
                      <w:b/>
                      <w:sz w:val="22"/>
                      <w:szCs w:val="22"/>
                    </w:rPr>
                    <w:t>(</w:t>
                  </w:r>
                  <w:r>
                    <w:rPr>
                      <w:b/>
                      <w:sz w:val="22"/>
                      <w:szCs w:val="22"/>
                    </w:rPr>
                    <w:t>1-2</w:t>
                  </w:r>
                  <w:r w:rsidRPr="00135934">
                    <w:rPr>
                      <w:b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708" w:type="dxa"/>
                </w:tcPr>
                <w:p w14:paraId="20789A1F" w14:textId="77777777" w:rsidR="009C3786" w:rsidRPr="00135934" w:rsidRDefault="009C3786" w:rsidP="009C3786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135934">
                    <w:rPr>
                      <w:b/>
                      <w:sz w:val="22"/>
                      <w:szCs w:val="22"/>
                    </w:rPr>
                    <w:t>Satisfactory</w:t>
                  </w: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Pr="00135934">
                    <w:rPr>
                      <w:b/>
                      <w:sz w:val="22"/>
                      <w:szCs w:val="22"/>
                    </w:rPr>
                    <w:t>(</w:t>
                  </w:r>
                  <w:r>
                    <w:rPr>
                      <w:b/>
                      <w:sz w:val="22"/>
                      <w:szCs w:val="22"/>
                    </w:rPr>
                    <w:t>3</w:t>
                  </w:r>
                  <w:r w:rsidRPr="00135934">
                    <w:rPr>
                      <w:b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902" w:type="dxa"/>
                </w:tcPr>
                <w:p w14:paraId="4DBD6A0F" w14:textId="77777777" w:rsidR="009C3786" w:rsidRPr="00135934" w:rsidRDefault="009C3786" w:rsidP="009C3786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135934">
                    <w:rPr>
                      <w:b/>
                      <w:sz w:val="22"/>
                      <w:szCs w:val="22"/>
                    </w:rPr>
                    <w:t>Good</w:t>
                  </w: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Pr="00135934">
                    <w:rPr>
                      <w:b/>
                      <w:sz w:val="22"/>
                      <w:szCs w:val="22"/>
                    </w:rPr>
                    <w:t>(</w:t>
                  </w:r>
                  <w:r>
                    <w:rPr>
                      <w:b/>
                      <w:sz w:val="22"/>
                      <w:szCs w:val="22"/>
                    </w:rPr>
                    <w:t>4</w:t>
                  </w:r>
                  <w:r w:rsidRPr="00135934">
                    <w:rPr>
                      <w:b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2022" w:type="dxa"/>
                </w:tcPr>
                <w:p w14:paraId="769A9045" w14:textId="77777777" w:rsidR="009C3786" w:rsidRPr="00135934" w:rsidRDefault="009C3786" w:rsidP="009C3786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135934">
                    <w:rPr>
                      <w:b/>
                      <w:sz w:val="22"/>
                      <w:szCs w:val="22"/>
                    </w:rPr>
                    <w:t>Excellent</w:t>
                  </w: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Pr="00135934">
                    <w:rPr>
                      <w:b/>
                      <w:sz w:val="22"/>
                      <w:szCs w:val="22"/>
                    </w:rPr>
                    <w:t>(</w:t>
                  </w:r>
                  <w:r>
                    <w:rPr>
                      <w:b/>
                      <w:sz w:val="22"/>
                      <w:szCs w:val="22"/>
                    </w:rPr>
                    <w:t>5</w:t>
                  </w:r>
                  <w:r w:rsidRPr="00135934">
                    <w:rPr>
                      <w:b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810" w:type="dxa"/>
                </w:tcPr>
                <w:p w14:paraId="229DAA91" w14:textId="786C4452" w:rsidR="009C3786" w:rsidRPr="00135934" w:rsidRDefault="009C3786" w:rsidP="009C3786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627EC8">
                    <w:rPr>
                      <w:b/>
                      <w:sz w:val="20"/>
                      <w:szCs w:val="20"/>
                    </w:rPr>
                    <w:t>Marks</w:t>
                  </w:r>
                </w:p>
              </w:tc>
            </w:tr>
            <w:tr w:rsidR="00A840D5" w14:paraId="13F042A2" w14:textId="77777777" w:rsidTr="00627EC8">
              <w:trPr>
                <w:trHeight w:val="1492"/>
              </w:trPr>
              <w:tc>
                <w:tcPr>
                  <w:tcW w:w="1426" w:type="dxa"/>
                </w:tcPr>
                <w:p w14:paraId="25D204D2" w14:textId="77777777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 Bold" w:hAnsi="Calibri Bold" w:cs="Calibri Bold"/>
                      <w:b/>
                      <w:bCs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 Bold" w:hAnsi="Calibri Bold" w:cs="Calibri Bold"/>
                      <w:b/>
                      <w:bCs/>
                      <w:sz w:val="20"/>
                      <w:szCs w:val="20"/>
                      <w:lang w:val="en-US" w:eastAsia="en-US"/>
                    </w:rPr>
                    <w:t>Embracing</w:t>
                  </w:r>
                </w:p>
                <w:p w14:paraId="5E40EA23" w14:textId="050FB353" w:rsidR="00A840D5" w:rsidRPr="00135934" w:rsidRDefault="00A840D5" w:rsidP="00A840D5"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ascii="Calibri Bold" w:hAnsi="Calibri Bold" w:cs="Calibri Bold"/>
                      <w:b/>
                      <w:bCs/>
                      <w:sz w:val="20"/>
                      <w:szCs w:val="20"/>
                      <w:lang w:val="en-US" w:eastAsia="en-US"/>
                    </w:rPr>
                    <w:t>Diverse Solution</w:t>
                  </w:r>
                </w:p>
              </w:tc>
              <w:tc>
                <w:tcPr>
                  <w:tcW w:w="1937" w:type="dxa"/>
                </w:tcPr>
                <w:p w14:paraId="06685D08" w14:textId="6D3ACE47" w:rsidR="00A840D5" w:rsidRPr="00135934" w:rsidRDefault="00A840D5" w:rsidP="00A840D5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Does not list or mentions alternative and divergent ideas and the approach considered has no justification</w:t>
                  </w:r>
                </w:p>
              </w:tc>
              <w:tc>
                <w:tcPr>
                  <w:tcW w:w="1708" w:type="dxa"/>
                </w:tcPr>
                <w:p w14:paraId="17F6D8CA" w14:textId="77777777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Lists out or mentions alternative and</w:t>
                  </w:r>
                </w:p>
                <w:p w14:paraId="6CC5AA82" w14:textId="73E782D7" w:rsidR="00A840D5" w:rsidRPr="00135934" w:rsidRDefault="00A840D5" w:rsidP="00A840D5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divergent ideas but only single approach is considered</w:t>
                  </w:r>
                </w:p>
              </w:tc>
              <w:tc>
                <w:tcPr>
                  <w:tcW w:w="1902" w:type="dxa"/>
                </w:tcPr>
                <w:p w14:paraId="3676BB48" w14:textId="1705DB85" w:rsidR="00A840D5" w:rsidRPr="00135934" w:rsidRDefault="00A840D5" w:rsidP="00A840D5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Recognizes and evaluates alternate and divergent ideas or process to solve the problem</w:t>
                  </w:r>
                </w:p>
              </w:tc>
              <w:tc>
                <w:tcPr>
                  <w:tcW w:w="2022" w:type="dxa"/>
                </w:tcPr>
                <w:p w14:paraId="5779903D" w14:textId="1B86B2A6" w:rsidR="00A840D5" w:rsidRPr="003842CC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Integrates alternate and divergent ideas or process to solve the problem</w:t>
                  </w:r>
                </w:p>
              </w:tc>
              <w:tc>
                <w:tcPr>
                  <w:tcW w:w="810" w:type="dxa"/>
                </w:tcPr>
                <w:p w14:paraId="6D9F50EB" w14:textId="77777777" w:rsidR="00A840D5" w:rsidRPr="006D5BFF" w:rsidRDefault="00A840D5" w:rsidP="00A840D5">
                  <w:pPr>
                    <w:rPr>
                      <w:b/>
                      <w:bCs/>
                      <w:i/>
                      <w:sz w:val="22"/>
                      <w:szCs w:val="22"/>
                    </w:rPr>
                  </w:pPr>
                </w:p>
              </w:tc>
            </w:tr>
            <w:tr w:rsidR="00A840D5" w14:paraId="39528C36" w14:textId="77777777" w:rsidTr="00627EC8">
              <w:trPr>
                <w:trHeight w:val="256"/>
              </w:trPr>
              <w:tc>
                <w:tcPr>
                  <w:tcW w:w="1426" w:type="dxa"/>
                </w:tcPr>
                <w:p w14:paraId="0338ECB0" w14:textId="7FDA8DF8" w:rsidR="00A840D5" w:rsidRPr="006E6444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 Bold" w:hAnsi="Calibri Bold" w:cs="Calibri Bold"/>
                      <w:bCs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 Bold" w:hAnsi="Calibri Bold" w:cs="Calibri Bold"/>
                      <w:b/>
                      <w:bCs/>
                      <w:sz w:val="20"/>
                      <w:szCs w:val="20"/>
                      <w:lang w:val="en-US" w:eastAsia="en-US"/>
                    </w:rPr>
                    <w:t>Contribution of the project</w:t>
                  </w:r>
                </w:p>
              </w:tc>
              <w:tc>
                <w:tcPr>
                  <w:tcW w:w="1937" w:type="dxa"/>
                </w:tcPr>
                <w:p w14:paraId="3D1A29D5" w14:textId="77777777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No apparent contribution of the</w:t>
                  </w:r>
                </w:p>
                <w:p w14:paraId="2FC39F94" w14:textId="77777777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work/project to the development of scientific concepts and it has not clearly</w:t>
                  </w:r>
                </w:p>
                <w:p w14:paraId="65FFC38F" w14:textId="7ECDCA60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identified and/or documented.</w:t>
                  </w:r>
                </w:p>
              </w:tc>
              <w:tc>
                <w:tcPr>
                  <w:tcW w:w="1708" w:type="dxa"/>
                </w:tcPr>
                <w:p w14:paraId="1FFE3BF0" w14:textId="065528C8" w:rsidR="00A840D5" w:rsidRPr="00135934" w:rsidRDefault="00A840D5" w:rsidP="00A840D5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Some</w:t>
                  </w:r>
                  <w:r w:rsidR="000C08A2"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contribution of the work/project to the development of scientific concepts is identified but documentation lacks finesse.</w:t>
                  </w:r>
                </w:p>
              </w:tc>
              <w:tc>
                <w:tcPr>
                  <w:tcW w:w="1902" w:type="dxa"/>
                </w:tcPr>
                <w:p w14:paraId="4E5A37E4" w14:textId="77777777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Some contribution of the work/project to the development of scientific concepts is</w:t>
                  </w:r>
                </w:p>
                <w:p w14:paraId="31774C67" w14:textId="761EF806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identified and documented.</w:t>
                  </w:r>
                </w:p>
              </w:tc>
              <w:tc>
                <w:tcPr>
                  <w:tcW w:w="2022" w:type="dxa"/>
                </w:tcPr>
                <w:p w14:paraId="082D42ED" w14:textId="1E73584A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The contribution of the work/project to the development of scientific concepts is identified and well documented.</w:t>
                  </w:r>
                </w:p>
              </w:tc>
              <w:tc>
                <w:tcPr>
                  <w:tcW w:w="810" w:type="dxa"/>
                </w:tcPr>
                <w:p w14:paraId="4B6D408F" w14:textId="77777777" w:rsidR="00A840D5" w:rsidRPr="00135934" w:rsidRDefault="00A840D5" w:rsidP="00A840D5">
                  <w:pPr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A840D5" w14:paraId="38412F57" w14:textId="77777777" w:rsidTr="00627EC8">
              <w:trPr>
                <w:trHeight w:val="256"/>
              </w:trPr>
              <w:tc>
                <w:tcPr>
                  <w:tcW w:w="1426" w:type="dxa"/>
                </w:tcPr>
                <w:p w14:paraId="71D1B406" w14:textId="0704B04A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 Bold" w:hAnsi="Calibri Bold" w:cs="Calibri Bold"/>
                      <w:b/>
                      <w:bCs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 Bold" w:hAnsi="Calibri Bold" w:cs="Calibri Bold"/>
                      <w:b/>
                      <w:bCs/>
                      <w:sz w:val="20"/>
                      <w:szCs w:val="20"/>
                      <w:lang w:val="en-US" w:eastAsia="en-US"/>
                    </w:rPr>
                    <w:t>State of Art</w:t>
                  </w:r>
                </w:p>
              </w:tc>
              <w:tc>
                <w:tcPr>
                  <w:tcW w:w="1937" w:type="dxa"/>
                </w:tcPr>
                <w:p w14:paraId="30C3985C" w14:textId="77777777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Does not utilize the state‐of‐art</w:t>
                  </w:r>
                </w:p>
                <w:p w14:paraId="4F5C4E5D" w14:textId="5AB8D424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technology and the results are obvious or easily anticipated.</w:t>
                  </w:r>
                </w:p>
              </w:tc>
              <w:tc>
                <w:tcPr>
                  <w:tcW w:w="1708" w:type="dxa"/>
                </w:tcPr>
                <w:p w14:paraId="7FAF574B" w14:textId="23590E49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Attempts to utilize the state‐of‐art</w:t>
                  </w:r>
                </w:p>
                <w:p w14:paraId="04B4DFDF" w14:textId="77777777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technology but results can be expected to</w:t>
                  </w:r>
                </w:p>
                <w:p w14:paraId="23371E21" w14:textId="29FD18CC" w:rsidR="00A840D5" w:rsidRPr="00135934" w:rsidRDefault="00A840D5" w:rsidP="00A840D5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have a minor impact.</w:t>
                  </w:r>
                </w:p>
              </w:tc>
              <w:tc>
                <w:tcPr>
                  <w:tcW w:w="1902" w:type="dxa"/>
                </w:tcPr>
                <w:p w14:paraId="24A825B4" w14:textId="77777777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Utilizes the state‐of‐art</w:t>
                  </w:r>
                </w:p>
                <w:p w14:paraId="61BB3398" w14:textId="77777777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technology but results can be expected to</w:t>
                  </w:r>
                </w:p>
                <w:p w14:paraId="4D7DACF1" w14:textId="65B739D0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have a modest impact.</w:t>
                  </w:r>
                </w:p>
              </w:tc>
              <w:tc>
                <w:tcPr>
                  <w:tcW w:w="2022" w:type="dxa"/>
                </w:tcPr>
                <w:p w14:paraId="30971BBD" w14:textId="77777777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Makes the best use of state‐of‐art technology</w:t>
                  </w:r>
                </w:p>
                <w:p w14:paraId="300FFBF3" w14:textId="77777777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and produced a significant result that is likely to</w:t>
                  </w:r>
                </w:p>
                <w:p w14:paraId="0DC2B419" w14:textId="70416E65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have a major impact.</w:t>
                  </w:r>
                </w:p>
              </w:tc>
              <w:tc>
                <w:tcPr>
                  <w:tcW w:w="810" w:type="dxa"/>
                </w:tcPr>
                <w:p w14:paraId="0183CC4C" w14:textId="77777777" w:rsidR="00A840D5" w:rsidRPr="00135934" w:rsidRDefault="00A840D5" w:rsidP="00A840D5">
                  <w:pPr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A840D5" w14:paraId="6C6ACF38" w14:textId="77777777" w:rsidTr="00627EC8">
              <w:trPr>
                <w:trHeight w:val="244"/>
              </w:trPr>
              <w:tc>
                <w:tcPr>
                  <w:tcW w:w="1426" w:type="dxa"/>
                </w:tcPr>
                <w:p w14:paraId="37C1EB22" w14:textId="3E618A43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 Bold" w:hAnsi="Calibri Bold" w:cs="Calibri Bold"/>
                      <w:b/>
                      <w:bCs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 Bold" w:hAnsi="Calibri Bold" w:cs="Calibri Bold"/>
                      <w:b/>
                      <w:bCs/>
                      <w:sz w:val="20"/>
                      <w:szCs w:val="20"/>
                      <w:lang w:val="en-US" w:eastAsia="en-US"/>
                    </w:rPr>
                    <w:t>Creativity</w:t>
                  </w:r>
                </w:p>
              </w:tc>
              <w:tc>
                <w:tcPr>
                  <w:tcW w:w="1937" w:type="dxa"/>
                </w:tcPr>
                <w:p w14:paraId="38226535" w14:textId="77777777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The solution simply repeats already</w:t>
                  </w:r>
                </w:p>
                <w:p w14:paraId="1A9175A7" w14:textId="77777777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established/common knowledge (e.g.</w:t>
                  </w:r>
                </w:p>
                <w:p w14:paraId="6388167B" w14:textId="595B4183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SWAT analysis).</w:t>
                  </w:r>
                </w:p>
              </w:tc>
              <w:tc>
                <w:tcPr>
                  <w:tcW w:w="1708" w:type="dxa"/>
                </w:tcPr>
                <w:p w14:paraId="1CED211F" w14:textId="77777777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Some creative solutions have been presented</w:t>
                  </w:r>
                </w:p>
                <w:p w14:paraId="76D34612" w14:textId="501C76A1" w:rsidR="00A840D5" w:rsidRPr="00135934" w:rsidRDefault="00A840D5" w:rsidP="00A840D5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but does not improve on previous approaches.</w:t>
                  </w:r>
                </w:p>
              </w:tc>
              <w:tc>
                <w:tcPr>
                  <w:tcW w:w="1902" w:type="dxa"/>
                </w:tcPr>
                <w:p w14:paraId="202BBFE2" w14:textId="1D4DEBC6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Some creative solutions have been presented</w:t>
                  </w:r>
                  <w:r w:rsidR="003D600B"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which incrementally improves on previous approaches.</w:t>
                  </w:r>
                </w:p>
              </w:tc>
              <w:tc>
                <w:tcPr>
                  <w:tcW w:w="2022" w:type="dxa"/>
                </w:tcPr>
                <w:p w14:paraId="104848FF" w14:textId="4163BCC7" w:rsidR="00A840D5" w:rsidRDefault="00A840D5" w:rsidP="00A840D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  <w:lang w:val="en-US" w:eastAsia="en-US"/>
                    </w:rPr>
                    <w:t>Deep insight demonstrated and presets a creative solution to the real‐life problem.</w:t>
                  </w:r>
                </w:p>
              </w:tc>
              <w:tc>
                <w:tcPr>
                  <w:tcW w:w="810" w:type="dxa"/>
                </w:tcPr>
                <w:p w14:paraId="4025278B" w14:textId="77777777" w:rsidR="00A840D5" w:rsidRPr="00135934" w:rsidRDefault="00A840D5" w:rsidP="00A840D5">
                  <w:pPr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096A6F" w14:paraId="098C261C" w14:textId="77777777" w:rsidTr="00627EC8">
              <w:trPr>
                <w:trHeight w:val="395"/>
              </w:trPr>
              <w:tc>
                <w:tcPr>
                  <w:tcW w:w="8995" w:type="dxa"/>
                  <w:gridSpan w:val="5"/>
                  <w:vAlign w:val="center"/>
                </w:tcPr>
                <w:p w14:paraId="72EC81F9" w14:textId="5F2582C7" w:rsidR="00096A6F" w:rsidRPr="00096A6F" w:rsidRDefault="00096A6F" w:rsidP="005E5C31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lang w:val="en-US" w:eastAsia="en-US"/>
                    </w:rPr>
                  </w:pPr>
                  <w:r w:rsidRPr="00096A6F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lang w:val="en-US" w:eastAsia="en-US"/>
                    </w:rPr>
                    <w:t>Total Marks for PO3</w:t>
                  </w:r>
                </w:p>
              </w:tc>
              <w:tc>
                <w:tcPr>
                  <w:tcW w:w="810" w:type="dxa"/>
                </w:tcPr>
                <w:p w14:paraId="76432916" w14:textId="77777777" w:rsidR="00096A6F" w:rsidRPr="00135934" w:rsidRDefault="00096A6F" w:rsidP="00A840D5">
                  <w:pPr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14:paraId="58FBC90D" w14:textId="4E5CEAF6" w:rsidR="002C2672" w:rsidRDefault="002C2672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  <w:p w14:paraId="7C7E559C" w14:textId="4C424740" w:rsidR="00FA5E61" w:rsidRDefault="00FA5E61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14:paraId="25B43340" w14:textId="0D1EDF4B"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14:paraId="7468E6D5" w14:textId="776C681F"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14:paraId="14E35916" w14:textId="70DD6327"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14:paraId="7831B7EA" w14:textId="266989D0"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14:paraId="39D8C981" w14:textId="4CB724A4"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14:paraId="29058C0F" w14:textId="54DAE52D"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14:paraId="6C96E55B" w14:textId="73E9D77B"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14:paraId="6CFC7A99" w14:textId="2CF83598"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14:paraId="492CE55B" w14:textId="52C134CC"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14:paraId="591348FB" w14:textId="53E39AFA" w:rsidR="009425E6" w:rsidRDefault="009425E6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14:paraId="5DBD41D5" w14:textId="77777777" w:rsidR="009425E6" w:rsidRDefault="009425E6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14:paraId="554250D7" w14:textId="6C2426D0"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14:paraId="41F1EA2E" w14:textId="78B1C0D9"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14:paraId="56403260" w14:textId="77D97C4A"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14:paraId="62F9AE19" w14:textId="1F98E731"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p w14:paraId="2D3EF28D" w14:textId="77777777" w:rsidR="00B81527" w:rsidRDefault="00B8152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Cs/>
                <w:lang w:val="en-GB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00"/>
              <w:gridCol w:w="6480"/>
              <w:gridCol w:w="810"/>
              <w:gridCol w:w="804"/>
            </w:tblGrid>
            <w:tr w:rsidR="00BF5877" w14:paraId="03E36DB1" w14:textId="77777777" w:rsidTr="006F2074">
              <w:tc>
                <w:tcPr>
                  <w:tcW w:w="1800" w:type="dxa"/>
                  <w:vMerge w:val="restart"/>
                </w:tcPr>
                <w:p w14:paraId="6ABFC2BE" w14:textId="26781010" w:rsidR="00BF5877" w:rsidRPr="00135934" w:rsidRDefault="00BF5877" w:rsidP="00BD4258">
                  <w:pPr>
                    <w:tabs>
                      <w:tab w:val="left" w:pos="0"/>
                    </w:tabs>
                    <w:jc w:val="both"/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  <w:r w:rsidRPr="00135934"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>Assessment</w:t>
                  </w:r>
                  <w:r w:rsidR="00387209"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 xml:space="preserve"> </w:t>
                  </w:r>
                  <w:r w:rsidRPr="00135934"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>Title:</w:t>
                  </w:r>
                </w:p>
              </w:tc>
              <w:tc>
                <w:tcPr>
                  <w:tcW w:w="6480" w:type="dxa"/>
                  <w:vMerge w:val="restart"/>
                </w:tcPr>
                <w:p w14:paraId="599EDC4C" w14:textId="1A163FED" w:rsidR="00BF5877" w:rsidRPr="00135934" w:rsidRDefault="00BF5877" w:rsidP="00BF5877">
                  <w:pPr>
                    <w:tabs>
                      <w:tab w:val="left" w:pos="0"/>
                    </w:tabs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  <w:r w:rsidRPr="00135934">
                    <w:rPr>
                      <w:i/>
                      <w:sz w:val="22"/>
                      <w:szCs w:val="22"/>
                    </w:rPr>
                    <w:t xml:space="preserve">Apply </w:t>
                  </w:r>
                  <w:r w:rsidRPr="00135934">
                    <w:rPr>
                      <w:sz w:val="22"/>
                      <w:szCs w:val="22"/>
                    </w:rPr>
                    <w:t>in depth experiential analysis based on result acquired</w:t>
                  </w:r>
                </w:p>
              </w:tc>
              <w:tc>
                <w:tcPr>
                  <w:tcW w:w="810" w:type="dxa"/>
                </w:tcPr>
                <w:p w14:paraId="3E763151" w14:textId="427571F4" w:rsidR="00BF5877" w:rsidRPr="00135934" w:rsidRDefault="00BF5877" w:rsidP="00BD4258">
                  <w:pPr>
                    <w:tabs>
                      <w:tab w:val="left" w:pos="0"/>
                    </w:tabs>
                    <w:jc w:val="both"/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  <w:r w:rsidRPr="00135934"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>CO:</w:t>
                  </w:r>
                </w:p>
              </w:tc>
              <w:tc>
                <w:tcPr>
                  <w:tcW w:w="804" w:type="dxa"/>
                </w:tcPr>
                <w:p w14:paraId="574EC4DE" w14:textId="466DFE50" w:rsidR="00BF5877" w:rsidRPr="00135934" w:rsidRDefault="00BF5877" w:rsidP="00BD4258">
                  <w:pPr>
                    <w:tabs>
                      <w:tab w:val="left" w:pos="0"/>
                    </w:tabs>
                    <w:jc w:val="both"/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  <w:r w:rsidRPr="00135934"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>0</w:t>
                  </w:r>
                  <w:r w:rsidR="00063C95"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>2</w:t>
                  </w:r>
                </w:p>
              </w:tc>
            </w:tr>
            <w:tr w:rsidR="00BF5877" w14:paraId="272E147D" w14:textId="77777777" w:rsidTr="006F2074">
              <w:tc>
                <w:tcPr>
                  <w:tcW w:w="1800" w:type="dxa"/>
                  <w:vMerge/>
                </w:tcPr>
                <w:p w14:paraId="5E59FDC4" w14:textId="77777777" w:rsidR="00BF5877" w:rsidRPr="00135934" w:rsidRDefault="00BF5877" w:rsidP="00BD4258">
                  <w:pPr>
                    <w:tabs>
                      <w:tab w:val="left" w:pos="0"/>
                    </w:tabs>
                    <w:jc w:val="both"/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6480" w:type="dxa"/>
                  <w:vMerge/>
                </w:tcPr>
                <w:p w14:paraId="3D691E99" w14:textId="77777777" w:rsidR="00BF5877" w:rsidRPr="00135934" w:rsidRDefault="00BF5877" w:rsidP="00BD4258">
                  <w:pPr>
                    <w:tabs>
                      <w:tab w:val="left" w:pos="0"/>
                    </w:tabs>
                    <w:jc w:val="both"/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810" w:type="dxa"/>
                </w:tcPr>
                <w:p w14:paraId="04C7979F" w14:textId="474A700C" w:rsidR="00BF5877" w:rsidRPr="00135934" w:rsidRDefault="00BF5877" w:rsidP="00BD4258">
                  <w:pPr>
                    <w:tabs>
                      <w:tab w:val="left" w:pos="0"/>
                    </w:tabs>
                    <w:jc w:val="both"/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  <w:r w:rsidRPr="00135934"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>PO:</w:t>
                  </w:r>
                </w:p>
              </w:tc>
              <w:tc>
                <w:tcPr>
                  <w:tcW w:w="804" w:type="dxa"/>
                </w:tcPr>
                <w:p w14:paraId="78105F89" w14:textId="19E1F790" w:rsidR="00BF5877" w:rsidRPr="00135934" w:rsidRDefault="00BF5877" w:rsidP="00BD4258">
                  <w:pPr>
                    <w:tabs>
                      <w:tab w:val="left" w:pos="0"/>
                    </w:tabs>
                    <w:jc w:val="both"/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</w:pPr>
                  <w:r w:rsidRPr="00135934">
                    <w:rPr>
                      <w:rFonts w:eastAsia="Garamond"/>
                      <w:iCs/>
                      <w:sz w:val="22"/>
                      <w:szCs w:val="22"/>
                      <w:lang w:val="en-GB"/>
                    </w:rPr>
                    <w:t>04</w:t>
                  </w:r>
                </w:p>
              </w:tc>
            </w:tr>
          </w:tbl>
          <w:p w14:paraId="60CFE21B" w14:textId="694983CB" w:rsidR="00096A6F" w:rsidRPr="000C7916" w:rsidRDefault="00096A6F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</w:tc>
      </w:tr>
    </w:tbl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8"/>
        <w:gridCol w:w="1395"/>
        <w:gridCol w:w="2048"/>
        <w:gridCol w:w="1725"/>
        <w:gridCol w:w="1893"/>
        <w:gridCol w:w="1942"/>
        <w:gridCol w:w="893"/>
      </w:tblGrid>
      <w:tr w:rsidR="008B1370" w14:paraId="5493A66B" w14:textId="456AD2CD" w:rsidTr="00096A6F">
        <w:tc>
          <w:tcPr>
            <w:tcW w:w="1446" w:type="dxa"/>
            <w:gridSpan w:val="2"/>
            <w:vMerge w:val="restart"/>
          </w:tcPr>
          <w:p w14:paraId="16EAC253" w14:textId="723C737C" w:rsidR="008B1370" w:rsidRPr="00135934" w:rsidRDefault="008B1370" w:rsidP="008B1370">
            <w:pPr>
              <w:rPr>
                <w:b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lastRenderedPageBreak/>
              <w:t>Marking Criteria</w:t>
            </w:r>
          </w:p>
        </w:tc>
        <w:tc>
          <w:tcPr>
            <w:tcW w:w="8652" w:type="dxa"/>
            <w:gridSpan w:val="5"/>
          </w:tcPr>
          <w:p w14:paraId="2E25DF9C" w14:textId="052A2E5E" w:rsidR="008B1370" w:rsidRPr="008B1370" w:rsidRDefault="008B1370" w:rsidP="008B137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                </w:t>
            </w:r>
            <w:r w:rsidRPr="008B1370">
              <w:rPr>
                <w:b/>
                <w:bCs/>
                <w:sz w:val="22"/>
                <w:szCs w:val="22"/>
              </w:rPr>
              <w:t>Marks distribution (Max</w:t>
            </w:r>
            <w:r>
              <w:rPr>
                <w:b/>
                <w:bCs/>
                <w:sz w:val="22"/>
                <w:szCs w:val="22"/>
              </w:rPr>
              <w:t>imum</w:t>
            </w:r>
            <w:r w:rsidRPr="008B1370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5</w:t>
            </w:r>
            <w:r w:rsidRPr="008B1370">
              <w:rPr>
                <w:b/>
                <w:bCs/>
                <w:sz w:val="22"/>
                <w:szCs w:val="22"/>
              </w:rPr>
              <w:t>X</w:t>
            </w:r>
            <w:r>
              <w:rPr>
                <w:b/>
                <w:bCs/>
                <w:sz w:val="22"/>
                <w:szCs w:val="22"/>
              </w:rPr>
              <w:t>4</w:t>
            </w:r>
            <w:r w:rsidRPr="008B1370">
              <w:rPr>
                <w:b/>
                <w:bCs/>
                <w:sz w:val="22"/>
                <w:szCs w:val="22"/>
              </w:rPr>
              <w:t xml:space="preserve"> = 2</w:t>
            </w:r>
            <w:r w:rsidR="00B44C25">
              <w:rPr>
                <w:b/>
                <w:bCs/>
                <w:sz w:val="22"/>
                <w:szCs w:val="22"/>
              </w:rPr>
              <w:t>0</w:t>
            </w:r>
            <w:r w:rsidRPr="008B1370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8B1370" w14:paraId="29B5563B" w14:textId="7E00350A" w:rsidTr="00096A6F">
        <w:tc>
          <w:tcPr>
            <w:tcW w:w="1446" w:type="dxa"/>
            <w:gridSpan w:val="2"/>
            <w:vMerge/>
          </w:tcPr>
          <w:p w14:paraId="400EC5A2" w14:textId="77777777" w:rsidR="008B1370" w:rsidRPr="00135934" w:rsidRDefault="008B1370" w:rsidP="008B1370">
            <w:pPr>
              <w:rPr>
                <w:sz w:val="22"/>
                <w:szCs w:val="22"/>
              </w:rPr>
            </w:pPr>
          </w:p>
        </w:tc>
        <w:tc>
          <w:tcPr>
            <w:tcW w:w="2048" w:type="dxa"/>
          </w:tcPr>
          <w:p w14:paraId="11C0BA3C" w14:textId="17E37EDC" w:rsidR="008B1370" w:rsidRPr="00135934" w:rsidRDefault="008B1370" w:rsidP="008B1370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Inadequate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</w:t>
            </w:r>
            <w:r w:rsidR="004D111B">
              <w:rPr>
                <w:b/>
                <w:sz w:val="22"/>
                <w:szCs w:val="22"/>
              </w:rPr>
              <w:t>1-2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40" w:type="dxa"/>
          </w:tcPr>
          <w:p w14:paraId="1BFD8773" w14:textId="7DD27B8E" w:rsidR="008B1370" w:rsidRPr="00135934" w:rsidRDefault="008B1370" w:rsidP="008B1370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Satisfactory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</w:t>
            </w:r>
            <w:r w:rsidR="004D111B">
              <w:rPr>
                <w:b/>
                <w:sz w:val="22"/>
                <w:szCs w:val="22"/>
              </w:rPr>
              <w:t>3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930" w:type="dxa"/>
          </w:tcPr>
          <w:p w14:paraId="5DDCA37A" w14:textId="0847259E" w:rsidR="008B1370" w:rsidRPr="00135934" w:rsidRDefault="008B1370" w:rsidP="008B1370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Good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</w:t>
            </w:r>
            <w:r w:rsidR="004D111B">
              <w:rPr>
                <w:b/>
                <w:sz w:val="22"/>
                <w:szCs w:val="22"/>
              </w:rPr>
              <w:t>4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2034" w:type="dxa"/>
          </w:tcPr>
          <w:p w14:paraId="70CC66C6" w14:textId="5A69CC03" w:rsidR="008B1370" w:rsidRPr="00135934" w:rsidRDefault="008B1370" w:rsidP="008B1370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Excellent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</w:t>
            </w:r>
            <w:r w:rsidR="004D111B">
              <w:rPr>
                <w:b/>
                <w:sz w:val="22"/>
                <w:szCs w:val="22"/>
              </w:rPr>
              <w:t>5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900" w:type="dxa"/>
          </w:tcPr>
          <w:p w14:paraId="68FFCAE0" w14:textId="203A1D39" w:rsidR="008B1370" w:rsidRPr="00135934" w:rsidRDefault="008B1370" w:rsidP="008B1370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Marks</w:t>
            </w:r>
          </w:p>
        </w:tc>
      </w:tr>
      <w:tr w:rsidR="00A840D5" w14:paraId="1FF615AA" w14:textId="3816D229" w:rsidTr="00096A6F">
        <w:tc>
          <w:tcPr>
            <w:tcW w:w="1446" w:type="dxa"/>
            <w:gridSpan w:val="2"/>
          </w:tcPr>
          <w:p w14:paraId="3B625EF8" w14:textId="77777777" w:rsidR="00A840D5" w:rsidRPr="00A25478" w:rsidRDefault="00A840D5" w:rsidP="00A840D5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 w:rsidRPr="00A25478"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Methods -</w:t>
            </w:r>
          </w:p>
          <w:p w14:paraId="47E21CD2" w14:textId="77777777" w:rsidR="00A840D5" w:rsidRPr="00A25478" w:rsidRDefault="00A840D5" w:rsidP="00A840D5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 w:rsidRPr="00A25478"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Description of</w:t>
            </w:r>
          </w:p>
          <w:p w14:paraId="48787E21" w14:textId="77777777" w:rsidR="00A840D5" w:rsidRPr="00A25478" w:rsidRDefault="00A840D5" w:rsidP="00A840D5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 w:rsidRPr="00A25478"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process and</w:t>
            </w:r>
          </w:p>
          <w:p w14:paraId="4F31EAD0" w14:textId="6304ED84" w:rsidR="00A840D5" w:rsidRPr="00135934" w:rsidRDefault="00A840D5" w:rsidP="00A840D5">
            <w:pPr>
              <w:rPr>
                <w:sz w:val="22"/>
                <w:szCs w:val="22"/>
              </w:rPr>
            </w:pPr>
            <w:r w:rsidRPr="00A25478"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Setup</w:t>
            </w:r>
          </w:p>
        </w:tc>
        <w:tc>
          <w:tcPr>
            <w:tcW w:w="2048" w:type="dxa"/>
          </w:tcPr>
          <w:p w14:paraId="50C293DD" w14:textId="77777777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Description was general or did not include diagrams. Procedure was missing multiple</w:t>
            </w:r>
          </w:p>
          <w:p w14:paraId="53AF7800" w14:textId="77777777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steps. Information provided is not</w:t>
            </w:r>
          </w:p>
          <w:p w14:paraId="490A01DB" w14:textId="0D9B755D" w:rsidR="00A840D5" w:rsidRPr="00135934" w:rsidRDefault="00A840D5" w:rsidP="00A840D5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sufficient to replicate experiment.</w:t>
            </w:r>
          </w:p>
        </w:tc>
        <w:tc>
          <w:tcPr>
            <w:tcW w:w="1740" w:type="dxa"/>
          </w:tcPr>
          <w:p w14:paraId="1FF230B4" w14:textId="77777777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Setup included descriptive text but diagrams</w:t>
            </w:r>
          </w:p>
          <w:p w14:paraId="46A8DB98" w14:textId="29431A8C" w:rsidR="00A840D5" w:rsidRPr="00135934" w:rsidRDefault="00A840D5" w:rsidP="00A840D5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were scarcely used. Hence analysis seemed vague and ambiguous to be replicated.</w:t>
            </w:r>
          </w:p>
        </w:tc>
        <w:tc>
          <w:tcPr>
            <w:tcW w:w="1930" w:type="dxa"/>
          </w:tcPr>
          <w:p w14:paraId="4B9EE1EC" w14:textId="2B74E2C1" w:rsidR="00A840D5" w:rsidRPr="00657B17" w:rsidRDefault="00A840D5" w:rsidP="00657B1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Setup included descriptive text and diagrams</w:t>
            </w:r>
            <w:r w:rsidR="00657B17"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were provided if appropriate. Analysis can</w:t>
            </w:r>
            <w:r w:rsidR="00657B17"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be reproduced using the steps provided.</w:t>
            </w:r>
          </w:p>
        </w:tc>
        <w:tc>
          <w:tcPr>
            <w:tcW w:w="2034" w:type="dxa"/>
          </w:tcPr>
          <w:p w14:paraId="3AA7F523" w14:textId="77777777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Setup was documented completely. Method</w:t>
            </w:r>
          </w:p>
          <w:p w14:paraId="58741D00" w14:textId="77777777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was also documented completely and</w:t>
            </w:r>
          </w:p>
          <w:p w14:paraId="611DF983" w14:textId="7989684E" w:rsidR="00A840D5" w:rsidRPr="003842CC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accurately, making analysis easy to reproduce.</w:t>
            </w:r>
          </w:p>
        </w:tc>
        <w:tc>
          <w:tcPr>
            <w:tcW w:w="900" w:type="dxa"/>
          </w:tcPr>
          <w:p w14:paraId="5E89401E" w14:textId="77777777" w:rsidR="00A840D5" w:rsidRPr="00135934" w:rsidRDefault="00A840D5" w:rsidP="00A840D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A840D5" w14:paraId="2EA83317" w14:textId="77777777" w:rsidTr="00096A6F">
        <w:tc>
          <w:tcPr>
            <w:tcW w:w="1446" w:type="dxa"/>
            <w:gridSpan w:val="2"/>
          </w:tcPr>
          <w:p w14:paraId="4F4FC9B3" w14:textId="2B6EC935" w:rsidR="00A840D5" w:rsidRPr="006E6444" w:rsidRDefault="00A840D5" w:rsidP="00A840D5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Data Analysis</w:t>
            </w:r>
          </w:p>
        </w:tc>
        <w:tc>
          <w:tcPr>
            <w:tcW w:w="2048" w:type="dxa"/>
          </w:tcPr>
          <w:p w14:paraId="03F01D26" w14:textId="77777777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Data was incomplete. Only identified</w:t>
            </w:r>
          </w:p>
          <w:p w14:paraId="42F9A7C0" w14:textId="2D9AEB36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obvious trends or found trends not fully supported by the data</w:t>
            </w:r>
          </w:p>
        </w:tc>
        <w:tc>
          <w:tcPr>
            <w:tcW w:w="1740" w:type="dxa"/>
          </w:tcPr>
          <w:p w14:paraId="2B3E3722" w14:textId="77777777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Most of the data was complete and</w:t>
            </w:r>
          </w:p>
          <w:p w14:paraId="7EA554C7" w14:textId="1257C77B" w:rsidR="00A840D5" w:rsidRPr="00135934" w:rsidRDefault="00657B17" w:rsidP="00A840D5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</w:t>
            </w:r>
            <w:r w:rsidR="00A840D5">
              <w:rPr>
                <w:rFonts w:ascii="Calibri" w:hAnsi="Calibri" w:cs="Calibri"/>
                <w:sz w:val="20"/>
                <w:szCs w:val="20"/>
                <w:lang w:val="en-US" w:eastAsia="en-US"/>
              </w:rPr>
              <w:t>ccurately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 </w:t>
            </w:r>
            <w:r w:rsidR="00A840D5">
              <w:rPr>
                <w:rFonts w:ascii="Calibri" w:hAnsi="Calibri" w:cs="Calibri"/>
                <w:sz w:val="20"/>
                <w:szCs w:val="20"/>
                <w:lang w:val="en-US" w:eastAsia="en-US"/>
              </w:rPr>
              <w:t>labeled. But could not identify valid trends and could not make appropriate conclusions based on the data. Calculation documentations were not clear.</w:t>
            </w:r>
          </w:p>
        </w:tc>
        <w:tc>
          <w:tcPr>
            <w:tcW w:w="1930" w:type="dxa"/>
          </w:tcPr>
          <w:p w14:paraId="4EED515A" w14:textId="77777777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Most of the data was complete and</w:t>
            </w:r>
          </w:p>
          <w:p w14:paraId="27B242F1" w14:textId="0156B681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accurately labeled. Identified valid trends and made appropriate conclusions based on the data. Documented calculations made during data analysis.</w:t>
            </w:r>
          </w:p>
        </w:tc>
        <w:tc>
          <w:tcPr>
            <w:tcW w:w="2034" w:type="dxa"/>
          </w:tcPr>
          <w:p w14:paraId="111DB7C4" w14:textId="77777777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All data was complete and accurately labeled.</w:t>
            </w:r>
          </w:p>
          <w:p w14:paraId="7CBED9B6" w14:textId="3C1F99F8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Identified and described trends and made appropriate conclusions based on the data. Used statistical techniques to identify and analysis with appropriate calculations.</w:t>
            </w:r>
          </w:p>
        </w:tc>
        <w:tc>
          <w:tcPr>
            <w:tcW w:w="900" w:type="dxa"/>
          </w:tcPr>
          <w:p w14:paraId="40B303DE" w14:textId="77777777" w:rsidR="00A840D5" w:rsidRPr="00135934" w:rsidRDefault="00A840D5" w:rsidP="00A840D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A840D5" w14:paraId="2A014648" w14:textId="77777777" w:rsidTr="00096A6F">
        <w:tc>
          <w:tcPr>
            <w:tcW w:w="1446" w:type="dxa"/>
            <w:gridSpan w:val="2"/>
          </w:tcPr>
          <w:p w14:paraId="18637BA8" w14:textId="77777777" w:rsidR="00A840D5" w:rsidRDefault="00A840D5" w:rsidP="00A840D5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Critical</w:t>
            </w:r>
          </w:p>
          <w:p w14:paraId="07E94529" w14:textId="3B8B925B" w:rsidR="00A840D5" w:rsidRDefault="00A840D5" w:rsidP="00A840D5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Reflection</w:t>
            </w:r>
          </w:p>
        </w:tc>
        <w:tc>
          <w:tcPr>
            <w:tcW w:w="2048" w:type="dxa"/>
          </w:tcPr>
          <w:p w14:paraId="5FEABAD3" w14:textId="77777777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No discussion and/or reflection on the</w:t>
            </w:r>
          </w:p>
          <w:p w14:paraId="4B0E19ED" w14:textId="77777777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research. Discussion only touches</w:t>
            </w:r>
          </w:p>
          <w:p w14:paraId="1B0EDEA8" w14:textId="77057ACD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trivial or very general points of criticism.</w:t>
            </w:r>
          </w:p>
        </w:tc>
        <w:tc>
          <w:tcPr>
            <w:tcW w:w="1740" w:type="dxa"/>
          </w:tcPr>
          <w:p w14:paraId="28450548" w14:textId="77777777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Only most obvious conflicts and</w:t>
            </w:r>
          </w:p>
          <w:p w14:paraId="7AE869E7" w14:textId="77777777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correspondences with existing literature are</w:t>
            </w:r>
          </w:p>
          <w:p w14:paraId="4133BF73" w14:textId="77777777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identified. The value of the study is described,</w:t>
            </w:r>
          </w:p>
          <w:p w14:paraId="2480A5AE" w14:textId="7944746B" w:rsidR="00A840D5" w:rsidRPr="00135934" w:rsidRDefault="00A840D5" w:rsidP="00A840D5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but it is not related to existing research.</w:t>
            </w:r>
          </w:p>
        </w:tc>
        <w:tc>
          <w:tcPr>
            <w:tcW w:w="1930" w:type="dxa"/>
          </w:tcPr>
          <w:p w14:paraId="7660C519" w14:textId="41953775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Mostly obvious and some critically identified conflicts and</w:t>
            </w:r>
            <w:r w:rsidR="00657B17"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correspondences with existing literature. The value of the study is described and is mostly related to existing research.</w:t>
            </w:r>
          </w:p>
        </w:tc>
        <w:tc>
          <w:tcPr>
            <w:tcW w:w="2034" w:type="dxa"/>
          </w:tcPr>
          <w:p w14:paraId="79763575" w14:textId="49E010CF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Results are critically confronted with existing literature. In case of conflicts, the relative weight of own results and existing literature is assessed.</w:t>
            </w:r>
          </w:p>
        </w:tc>
        <w:tc>
          <w:tcPr>
            <w:tcW w:w="900" w:type="dxa"/>
          </w:tcPr>
          <w:p w14:paraId="46EDC091" w14:textId="77777777" w:rsidR="00A840D5" w:rsidRPr="00135934" w:rsidRDefault="00A840D5" w:rsidP="00A840D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A840D5" w14:paraId="25FE3A93" w14:textId="77777777" w:rsidTr="00096A6F">
        <w:tc>
          <w:tcPr>
            <w:tcW w:w="1446" w:type="dxa"/>
            <w:gridSpan w:val="2"/>
          </w:tcPr>
          <w:p w14:paraId="2A43B160" w14:textId="0ABA2AB0" w:rsidR="00A840D5" w:rsidRDefault="00A840D5" w:rsidP="00A840D5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Conclusion</w:t>
            </w:r>
          </w:p>
        </w:tc>
        <w:tc>
          <w:tcPr>
            <w:tcW w:w="2048" w:type="dxa"/>
          </w:tcPr>
          <w:p w14:paraId="11C192EC" w14:textId="77777777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Problem was restated. Conclusions were simplistic. No clear relationship between</w:t>
            </w:r>
          </w:p>
          <w:p w14:paraId="01F87051" w14:textId="1BC6677D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conclusions and hypothesis</w:t>
            </w:r>
            <w:r w:rsidR="00657B17">
              <w:rPr>
                <w:rFonts w:ascii="Calibri" w:hAnsi="Calibri" w:cs="Calibri"/>
                <w:sz w:val="20"/>
                <w:szCs w:val="20"/>
                <w:lang w:val="en-US" w:eastAsia="en-US"/>
              </w:rPr>
              <w:t>/objectives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.</w:t>
            </w:r>
          </w:p>
        </w:tc>
        <w:tc>
          <w:tcPr>
            <w:tcW w:w="1740" w:type="dxa"/>
          </w:tcPr>
          <w:p w14:paraId="69A52C72" w14:textId="6A251556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Problem was restated. Statements and conclusions were based on the data collected. But could not develop a strong relationship</w:t>
            </w:r>
          </w:p>
          <w:p w14:paraId="32F98EFF" w14:textId="00A70136" w:rsidR="00A840D5" w:rsidRPr="00135934" w:rsidRDefault="00A840D5" w:rsidP="00A840D5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between conclusions and hypothesis.</w:t>
            </w:r>
          </w:p>
        </w:tc>
        <w:tc>
          <w:tcPr>
            <w:tcW w:w="1930" w:type="dxa"/>
          </w:tcPr>
          <w:p w14:paraId="15A871E1" w14:textId="77777777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Problem was restated. Statements and conclusions were based on the data collected. Showed a strong relationship</w:t>
            </w:r>
          </w:p>
          <w:p w14:paraId="2AEF8FA0" w14:textId="7A2572C7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between conclusions and hypothesis.</w:t>
            </w:r>
          </w:p>
        </w:tc>
        <w:tc>
          <w:tcPr>
            <w:tcW w:w="2034" w:type="dxa"/>
          </w:tcPr>
          <w:p w14:paraId="70188E05" w14:textId="77777777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Restated problem and hypothesis. Justified</w:t>
            </w:r>
          </w:p>
          <w:p w14:paraId="790D45E8" w14:textId="77777777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design and methods of experiment. Findings</w:t>
            </w:r>
          </w:p>
          <w:p w14:paraId="0D3FCB4C" w14:textId="77777777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were discussed in detail. Conclusions directly address hypothesis. Statements and conclusions</w:t>
            </w:r>
          </w:p>
          <w:p w14:paraId="4365C671" w14:textId="6366D961" w:rsidR="00A840D5" w:rsidRDefault="00A840D5" w:rsidP="00A840D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were supported by 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lastRenderedPageBreak/>
              <w:t>the data.</w:t>
            </w:r>
          </w:p>
        </w:tc>
        <w:tc>
          <w:tcPr>
            <w:tcW w:w="900" w:type="dxa"/>
          </w:tcPr>
          <w:p w14:paraId="327AA44F" w14:textId="77777777" w:rsidR="00A840D5" w:rsidRPr="00135934" w:rsidRDefault="00A840D5" w:rsidP="00A840D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096A6F" w:rsidRPr="00135934" w14:paraId="2E7B9581" w14:textId="77777777" w:rsidTr="005E5C31">
        <w:trPr>
          <w:gridBefore w:val="1"/>
          <w:wBefore w:w="18" w:type="dxa"/>
          <w:trHeight w:val="395"/>
        </w:trPr>
        <w:tc>
          <w:tcPr>
            <w:tcW w:w="9180" w:type="dxa"/>
            <w:gridSpan w:val="5"/>
            <w:vAlign w:val="center"/>
          </w:tcPr>
          <w:p w14:paraId="0EC186F2" w14:textId="436FB6F8" w:rsidR="00096A6F" w:rsidRPr="00096A6F" w:rsidRDefault="00096A6F" w:rsidP="005E5C3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</w:pPr>
            <w:r w:rsidRPr="00096A6F"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lastRenderedPageBreak/>
              <w:t>Total Marks for PO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900" w:type="dxa"/>
          </w:tcPr>
          <w:p w14:paraId="3162985A" w14:textId="77777777" w:rsidR="00096A6F" w:rsidRPr="00135934" w:rsidRDefault="00096A6F" w:rsidP="002336AD">
            <w:pPr>
              <w:rPr>
                <w:b/>
                <w:bCs/>
                <w:sz w:val="22"/>
                <w:szCs w:val="22"/>
              </w:rPr>
            </w:pPr>
          </w:p>
        </w:tc>
      </w:tr>
    </w:tbl>
    <w:p w14:paraId="4A1DD831" w14:textId="62EBD95F" w:rsidR="008B1370" w:rsidRDefault="008B1370" w:rsidP="008B1370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100F88E7" w14:textId="3F03BCFE" w:rsidR="00B81527" w:rsidRDefault="00B81527" w:rsidP="008B1370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0D762329" w14:textId="5AEFF4DD" w:rsidR="00B81527" w:rsidRDefault="00B81527" w:rsidP="008B1370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4291ACFC" w14:textId="69A60C32" w:rsidR="002A08A3" w:rsidRDefault="002A08A3" w:rsidP="008B1370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222ED366" w14:textId="7970C5D8" w:rsidR="002A08A3" w:rsidRDefault="002A08A3" w:rsidP="008B1370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7662EED8" w14:textId="77777777" w:rsidR="002A08A3" w:rsidRDefault="002A08A3" w:rsidP="008B1370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22A4CC4F" w14:textId="77777777" w:rsidR="00B81527" w:rsidRDefault="00B81527" w:rsidP="008B1370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6480"/>
        <w:gridCol w:w="810"/>
        <w:gridCol w:w="1013"/>
      </w:tblGrid>
      <w:tr w:rsidR="00E56BE7" w14:paraId="21448CF8" w14:textId="77777777" w:rsidTr="00FE38D8">
        <w:tc>
          <w:tcPr>
            <w:tcW w:w="1795" w:type="dxa"/>
            <w:vMerge w:val="restart"/>
          </w:tcPr>
          <w:p w14:paraId="75FBAB5C" w14:textId="77777777" w:rsidR="00E56BE7" w:rsidRPr="00135934" w:rsidRDefault="00E56BE7" w:rsidP="00E56BE7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Assessment</w:t>
            </w:r>
            <w:r>
              <w:rPr>
                <w:rFonts w:eastAsia="Garamond"/>
                <w:iCs/>
                <w:sz w:val="22"/>
                <w:szCs w:val="22"/>
                <w:lang w:val="en-GB"/>
              </w:rPr>
              <w:t xml:space="preserve"> </w:t>
            </w: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Title:</w:t>
            </w:r>
          </w:p>
        </w:tc>
        <w:tc>
          <w:tcPr>
            <w:tcW w:w="6480" w:type="dxa"/>
            <w:vMerge w:val="restart"/>
          </w:tcPr>
          <w:p w14:paraId="52E9E746" w14:textId="2B28DC08" w:rsidR="00E56BE7" w:rsidRPr="0041670E" w:rsidRDefault="00453BA1" w:rsidP="00453BA1">
            <w:pPr>
              <w:spacing w:before="20" w:after="20"/>
              <w:rPr>
                <w:color w:val="000000" w:themeColor="text1"/>
                <w:sz w:val="22"/>
                <w:szCs w:val="22"/>
              </w:rPr>
            </w:pPr>
            <w:r w:rsidRPr="0041670E">
              <w:rPr>
                <w:i/>
                <w:color w:val="000000" w:themeColor="text1"/>
                <w:sz w:val="22"/>
                <w:szCs w:val="22"/>
              </w:rPr>
              <w:t xml:space="preserve">Use </w:t>
            </w:r>
            <w:r w:rsidRPr="0041670E">
              <w:rPr>
                <w:color w:val="000000" w:themeColor="text1"/>
                <w:sz w:val="22"/>
                <w:szCs w:val="22"/>
              </w:rPr>
              <w:t>appropriate tools in modelling the diagrams (S</w:t>
            </w:r>
            <w:r w:rsidR="006917B3" w:rsidRPr="0041670E">
              <w:rPr>
                <w:color w:val="000000" w:themeColor="text1"/>
                <w:sz w:val="22"/>
                <w:szCs w:val="22"/>
              </w:rPr>
              <w:t>oft. Project</w:t>
            </w:r>
            <w:r w:rsidRPr="0041670E">
              <w:rPr>
                <w:color w:val="000000" w:themeColor="text1"/>
                <w:sz w:val="22"/>
                <w:szCs w:val="22"/>
              </w:rPr>
              <w:t>)</w:t>
            </w:r>
            <w:r w:rsidRPr="0041670E">
              <w:rPr>
                <w:color w:val="000000" w:themeColor="text1"/>
                <w:sz w:val="22"/>
                <w:szCs w:val="22"/>
              </w:rPr>
              <w:br/>
            </w:r>
            <w:r w:rsidRPr="0041670E">
              <w:rPr>
                <w:i/>
                <w:color w:val="000000" w:themeColor="text1"/>
                <w:sz w:val="22"/>
                <w:szCs w:val="22"/>
              </w:rPr>
              <w:t xml:space="preserve">Use </w:t>
            </w:r>
            <w:r w:rsidRPr="0041670E">
              <w:rPr>
                <w:color w:val="000000" w:themeColor="text1"/>
                <w:sz w:val="22"/>
                <w:szCs w:val="22"/>
              </w:rPr>
              <w:t xml:space="preserve">appropriate research methods in conducting </w:t>
            </w:r>
            <w:r w:rsidR="008245B7" w:rsidRPr="0041670E">
              <w:rPr>
                <w:color w:val="000000" w:themeColor="text1"/>
                <w:sz w:val="22"/>
                <w:szCs w:val="22"/>
              </w:rPr>
              <w:t>THESIS</w:t>
            </w:r>
          </w:p>
        </w:tc>
        <w:tc>
          <w:tcPr>
            <w:tcW w:w="810" w:type="dxa"/>
          </w:tcPr>
          <w:p w14:paraId="725A5632" w14:textId="77777777" w:rsidR="00E56BE7" w:rsidRPr="00135934" w:rsidRDefault="00E56BE7" w:rsidP="00E56BE7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CO:</w:t>
            </w:r>
          </w:p>
        </w:tc>
        <w:tc>
          <w:tcPr>
            <w:tcW w:w="1013" w:type="dxa"/>
          </w:tcPr>
          <w:p w14:paraId="0EA9C057" w14:textId="0332EA61" w:rsidR="00E56BE7" w:rsidRPr="00135934" w:rsidRDefault="00E56BE7" w:rsidP="00E56BE7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0</w:t>
            </w:r>
            <w:r w:rsidR="00E33FB2">
              <w:rPr>
                <w:rFonts w:eastAsia="Garamond"/>
                <w:iCs/>
                <w:sz w:val="22"/>
                <w:szCs w:val="22"/>
                <w:lang w:val="en-GB"/>
              </w:rPr>
              <w:t>3</w:t>
            </w:r>
          </w:p>
        </w:tc>
      </w:tr>
      <w:tr w:rsidR="008B1370" w14:paraId="4394959D" w14:textId="77777777" w:rsidTr="00FE38D8">
        <w:tc>
          <w:tcPr>
            <w:tcW w:w="1795" w:type="dxa"/>
            <w:vMerge/>
          </w:tcPr>
          <w:p w14:paraId="5DE0C4E2" w14:textId="77777777" w:rsidR="008B1370" w:rsidRPr="00135934" w:rsidRDefault="008B1370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6480" w:type="dxa"/>
            <w:vMerge/>
          </w:tcPr>
          <w:p w14:paraId="12EDF430" w14:textId="77777777" w:rsidR="008B1370" w:rsidRPr="00135934" w:rsidRDefault="008B1370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810" w:type="dxa"/>
          </w:tcPr>
          <w:p w14:paraId="4DBD7FFF" w14:textId="77777777" w:rsidR="008B1370" w:rsidRPr="00135934" w:rsidRDefault="008B1370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PO:</w:t>
            </w:r>
          </w:p>
        </w:tc>
        <w:tc>
          <w:tcPr>
            <w:tcW w:w="1013" w:type="dxa"/>
          </w:tcPr>
          <w:p w14:paraId="79E43A11" w14:textId="7395DA1A" w:rsidR="008B1370" w:rsidRPr="00135934" w:rsidRDefault="008B1370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0</w:t>
            </w:r>
            <w:r w:rsidR="00B44C25">
              <w:rPr>
                <w:rFonts w:eastAsia="Garamond"/>
                <w:iCs/>
                <w:sz w:val="22"/>
                <w:szCs w:val="22"/>
                <w:lang w:val="en-GB"/>
              </w:rPr>
              <w:t>5</w:t>
            </w:r>
          </w:p>
        </w:tc>
      </w:tr>
    </w:tbl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58"/>
      </w:tblGrid>
      <w:tr w:rsidR="008B1370" w14:paraId="6F719826" w14:textId="77777777" w:rsidTr="00096A6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3D227F12" w14:textId="77777777" w:rsidR="008B1370" w:rsidRPr="000C7916" w:rsidRDefault="008B1370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</w:tc>
      </w:tr>
    </w:tbl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8"/>
        <w:gridCol w:w="1629"/>
        <w:gridCol w:w="1830"/>
        <w:gridCol w:w="1803"/>
        <w:gridCol w:w="1798"/>
        <w:gridCol w:w="1767"/>
        <w:gridCol w:w="1048"/>
        <w:gridCol w:w="21"/>
      </w:tblGrid>
      <w:tr w:rsidR="008B1370" w14:paraId="6EF351B6" w14:textId="77777777" w:rsidTr="00096A6F">
        <w:tc>
          <w:tcPr>
            <w:tcW w:w="1655" w:type="dxa"/>
            <w:gridSpan w:val="2"/>
            <w:vMerge w:val="restart"/>
          </w:tcPr>
          <w:p w14:paraId="73E6D600" w14:textId="77777777" w:rsidR="008B1370" w:rsidRPr="00135934" w:rsidRDefault="008B1370" w:rsidP="00BD4258">
            <w:pPr>
              <w:rPr>
                <w:b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Marking Criteria</w:t>
            </w:r>
          </w:p>
        </w:tc>
        <w:tc>
          <w:tcPr>
            <w:tcW w:w="8465" w:type="dxa"/>
            <w:gridSpan w:val="6"/>
          </w:tcPr>
          <w:p w14:paraId="79ACA2ED" w14:textId="149BD1D9" w:rsidR="008B1370" w:rsidRPr="00135934" w:rsidRDefault="004C0428" w:rsidP="004C0428">
            <w:pPr>
              <w:jc w:val="center"/>
              <w:rPr>
                <w:b/>
                <w:bCs/>
                <w:sz w:val="22"/>
                <w:szCs w:val="22"/>
              </w:rPr>
            </w:pPr>
            <w:r w:rsidRPr="008B1370">
              <w:rPr>
                <w:b/>
                <w:bCs/>
                <w:sz w:val="22"/>
                <w:szCs w:val="22"/>
              </w:rPr>
              <w:t>Marks distribution (Max</w:t>
            </w:r>
            <w:r>
              <w:rPr>
                <w:b/>
                <w:bCs/>
                <w:sz w:val="22"/>
                <w:szCs w:val="22"/>
              </w:rPr>
              <w:t>imum</w:t>
            </w:r>
            <w:r w:rsidRPr="008B1370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5</w:t>
            </w:r>
            <w:r w:rsidRPr="008B1370">
              <w:rPr>
                <w:b/>
                <w:bCs/>
                <w:sz w:val="22"/>
                <w:szCs w:val="22"/>
              </w:rPr>
              <w:t>X</w:t>
            </w:r>
            <w:r w:rsidR="00834112">
              <w:rPr>
                <w:b/>
                <w:bCs/>
                <w:sz w:val="22"/>
                <w:szCs w:val="22"/>
              </w:rPr>
              <w:t>3</w:t>
            </w:r>
            <w:r w:rsidRPr="008B1370">
              <w:rPr>
                <w:b/>
                <w:bCs/>
                <w:sz w:val="22"/>
                <w:szCs w:val="22"/>
              </w:rPr>
              <w:t xml:space="preserve"> = </w:t>
            </w:r>
            <w:r w:rsidR="00834112">
              <w:rPr>
                <w:b/>
                <w:bCs/>
                <w:sz w:val="22"/>
                <w:szCs w:val="22"/>
              </w:rPr>
              <w:t>15</w:t>
            </w:r>
            <w:r w:rsidRPr="008B1370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F631ED" w14:paraId="0AB234C8" w14:textId="77777777" w:rsidTr="00096A6F">
        <w:tc>
          <w:tcPr>
            <w:tcW w:w="1655" w:type="dxa"/>
            <w:gridSpan w:val="2"/>
            <w:vMerge/>
          </w:tcPr>
          <w:p w14:paraId="07929773" w14:textId="77777777" w:rsidR="008B1370" w:rsidRPr="00135934" w:rsidRDefault="008B1370" w:rsidP="00BD4258">
            <w:pPr>
              <w:rPr>
                <w:sz w:val="22"/>
                <w:szCs w:val="22"/>
              </w:rPr>
            </w:pPr>
          </w:p>
        </w:tc>
        <w:tc>
          <w:tcPr>
            <w:tcW w:w="1890" w:type="dxa"/>
          </w:tcPr>
          <w:p w14:paraId="1DC8D2A6" w14:textId="1C75A754" w:rsidR="008B1370" w:rsidRPr="00135934" w:rsidRDefault="008B1370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Inadequate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(1</w:t>
            </w:r>
            <w:r w:rsidR="00A65098">
              <w:rPr>
                <w:b/>
                <w:sz w:val="22"/>
                <w:szCs w:val="22"/>
              </w:rPr>
              <w:t>-2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803" w:type="dxa"/>
          </w:tcPr>
          <w:p w14:paraId="3C45E2CD" w14:textId="58AE32F4" w:rsidR="008B1370" w:rsidRPr="00135934" w:rsidRDefault="008B1370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Satisfactory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</w:t>
            </w:r>
            <w:r w:rsidR="00CE6C3F">
              <w:rPr>
                <w:b/>
                <w:sz w:val="22"/>
                <w:szCs w:val="22"/>
              </w:rPr>
              <w:t>3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853" w:type="dxa"/>
          </w:tcPr>
          <w:p w14:paraId="601AAAA9" w14:textId="1D973713" w:rsidR="008B1370" w:rsidRPr="00135934" w:rsidRDefault="00CE6C3F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</w:t>
            </w:r>
            <w:r w:rsidR="008B1370" w:rsidRPr="00135934">
              <w:rPr>
                <w:b/>
                <w:sz w:val="22"/>
                <w:szCs w:val="22"/>
              </w:rPr>
              <w:t>Good</w:t>
            </w:r>
            <w:r w:rsidR="008B1370">
              <w:rPr>
                <w:b/>
                <w:sz w:val="22"/>
                <w:szCs w:val="22"/>
              </w:rPr>
              <w:t xml:space="preserve"> </w:t>
            </w:r>
            <w:r w:rsidR="008B1370" w:rsidRPr="00135934">
              <w:rPr>
                <w:b/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>4</w:t>
            </w:r>
            <w:r w:rsidR="008B1370"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817" w:type="dxa"/>
          </w:tcPr>
          <w:p w14:paraId="7A120D94" w14:textId="02EBFA0D" w:rsidR="008B1370" w:rsidRPr="00135934" w:rsidRDefault="008B1370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Excellent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</w:t>
            </w:r>
            <w:r w:rsidR="00A65098">
              <w:rPr>
                <w:b/>
                <w:sz w:val="22"/>
                <w:szCs w:val="22"/>
              </w:rPr>
              <w:t>5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102" w:type="dxa"/>
            <w:gridSpan w:val="2"/>
          </w:tcPr>
          <w:p w14:paraId="219FCE18" w14:textId="0333233D" w:rsidR="008B1370" w:rsidRPr="00135934" w:rsidRDefault="008B1370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Marks</w:t>
            </w:r>
          </w:p>
        </w:tc>
      </w:tr>
      <w:tr w:rsidR="00F631ED" w14:paraId="09228361" w14:textId="77777777" w:rsidTr="00096A6F">
        <w:tc>
          <w:tcPr>
            <w:tcW w:w="1655" w:type="dxa"/>
            <w:gridSpan w:val="2"/>
          </w:tcPr>
          <w:p w14:paraId="50B3F147" w14:textId="19A2E026" w:rsidR="008B1370" w:rsidRPr="00C534A4" w:rsidRDefault="006C6067" w:rsidP="00BD425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  <w:r w:rsidRPr="00C534A4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>Appropriateness</w:t>
            </w:r>
          </w:p>
        </w:tc>
        <w:tc>
          <w:tcPr>
            <w:tcW w:w="1890" w:type="dxa"/>
          </w:tcPr>
          <w:p w14:paraId="524ECA75" w14:textId="4E544234" w:rsidR="008B1370" w:rsidRPr="00C534A4" w:rsidRDefault="000615A1" w:rsidP="00BD425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C534A4">
              <w:rPr>
                <w:rFonts w:asciiTheme="minorHAnsi" w:hAnsiTheme="minorHAnsi" w:cstheme="minorHAnsi"/>
                <w:sz w:val="20"/>
                <w:szCs w:val="20"/>
              </w:rPr>
              <w:t>Methods</w:t>
            </w:r>
            <w:r w:rsidR="006A44DC" w:rsidRPr="00C534A4">
              <w:rPr>
                <w:rFonts w:asciiTheme="minorHAnsi" w:hAnsiTheme="minorHAnsi" w:cstheme="minorHAnsi"/>
                <w:sz w:val="20"/>
                <w:szCs w:val="20"/>
              </w:rPr>
              <w:t>/tools</w:t>
            </w:r>
            <w:r w:rsidRPr="00C534A4">
              <w:rPr>
                <w:rFonts w:asciiTheme="minorHAnsi" w:hAnsiTheme="minorHAnsi" w:cstheme="minorHAnsi"/>
                <w:sz w:val="20"/>
                <w:szCs w:val="20"/>
              </w:rPr>
              <w:t xml:space="preserve"> appear</w:t>
            </w:r>
            <w:r w:rsidR="003E7C4C" w:rsidRPr="00C534A4">
              <w:rPr>
                <w:rFonts w:asciiTheme="minorHAnsi" w:hAnsiTheme="minorHAnsi" w:cstheme="minorHAnsi"/>
                <w:sz w:val="20"/>
                <w:szCs w:val="20"/>
              </w:rPr>
              <w:t xml:space="preserve"> to be </w:t>
            </w:r>
            <w:r w:rsidRPr="00C534A4">
              <w:rPr>
                <w:rFonts w:asciiTheme="minorHAnsi" w:hAnsiTheme="minorHAnsi" w:cstheme="minorHAnsi"/>
                <w:sz w:val="20"/>
                <w:szCs w:val="20"/>
              </w:rPr>
              <w:t>inappropriate or unrelated to purpose and research questions</w:t>
            </w:r>
            <w:r w:rsidR="003E7C4C" w:rsidRPr="00C534A4">
              <w:rPr>
                <w:rFonts w:asciiTheme="minorHAnsi" w:hAnsiTheme="minorHAnsi" w:cstheme="minorHAnsi"/>
                <w:sz w:val="20"/>
                <w:szCs w:val="20"/>
              </w:rPr>
              <w:t>/ software design</w:t>
            </w:r>
          </w:p>
        </w:tc>
        <w:tc>
          <w:tcPr>
            <w:tcW w:w="1803" w:type="dxa"/>
          </w:tcPr>
          <w:p w14:paraId="33B9C698" w14:textId="7406366C" w:rsidR="008B1370" w:rsidRPr="00C534A4" w:rsidRDefault="000615A1" w:rsidP="00BD425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534A4">
              <w:rPr>
                <w:rFonts w:asciiTheme="minorHAnsi" w:hAnsiTheme="minorHAnsi" w:cstheme="minorHAnsi"/>
                <w:sz w:val="20"/>
                <w:szCs w:val="20"/>
              </w:rPr>
              <w:t>Methods</w:t>
            </w:r>
            <w:r w:rsidR="00F631ED" w:rsidRPr="00C534A4">
              <w:rPr>
                <w:rFonts w:asciiTheme="minorHAnsi" w:hAnsiTheme="minorHAnsi" w:cstheme="minorHAnsi"/>
                <w:sz w:val="20"/>
                <w:szCs w:val="20"/>
              </w:rPr>
              <w:t xml:space="preserve">/tools </w:t>
            </w:r>
            <w:r w:rsidRPr="00C534A4">
              <w:rPr>
                <w:rFonts w:asciiTheme="minorHAnsi" w:hAnsiTheme="minorHAnsi" w:cstheme="minorHAnsi"/>
                <w:sz w:val="20"/>
                <w:szCs w:val="20"/>
              </w:rPr>
              <w:t>appear to be appropriate and related to purpose and research questions</w:t>
            </w:r>
            <w:r w:rsidR="00F631ED" w:rsidRPr="00C534A4">
              <w:rPr>
                <w:rFonts w:asciiTheme="minorHAnsi" w:hAnsiTheme="minorHAnsi" w:cstheme="minorHAnsi"/>
                <w:sz w:val="20"/>
                <w:szCs w:val="20"/>
              </w:rPr>
              <w:t>/software design</w:t>
            </w:r>
          </w:p>
        </w:tc>
        <w:tc>
          <w:tcPr>
            <w:tcW w:w="1853" w:type="dxa"/>
          </w:tcPr>
          <w:p w14:paraId="62999B8E" w14:textId="4E36C79B" w:rsidR="008B1370" w:rsidRPr="00C534A4" w:rsidRDefault="007E15FC" w:rsidP="00BD425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C534A4">
              <w:rPr>
                <w:rFonts w:asciiTheme="minorHAnsi" w:hAnsiTheme="minorHAnsi" w:cstheme="minorHAnsi"/>
                <w:sz w:val="20"/>
                <w:szCs w:val="20"/>
              </w:rPr>
              <w:t>Methods</w:t>
            </w:r>
            <w:r w:rsidR="00F631ED" w:rsidRPr="00C534A4">
              <w:rPr>
                <w:rFonts w:asciiTheme="minorHAnsi" w:hAnsiTheme="minorHAnsi" w:cstheme="minorHAnsi"/>
                <w:sz w:val="20"/>
                <w:szCs w:val="20"/>
              </w:rPr>
              <w:t>/tools</w:t>
            </w:r>
            <w:r w:rsidRPr="00C534A4">
              <w:rPr>
                <w:rFonts w:asciiTheme="minorHAnsi" w:hAnsiTheme="minorHAnsi" w:cstheme="minorHAnsi"/>
                <w:sz w:val="20"/>
                <w:szCs w:val="20"/>
              </w:rPr>
              <w:t xml:space="preserve"> appear sound, appropriate and related to purpose and research questions</w:t>
            </w:r>
            <w:r w:rsidR="00F631ED" w:rsidRPr="00C534A4">
              <w:rPr>
                <w:rFonts w:asciiTheme="minorHAnsi" w:hAnsiTheme="minorHAnsi" w:cstheme="minorHAnsi"/>
                <w:sz w:val="20"/>
                <w:szCs w:val="20"/>
              </w:rPr>
              <w:t>/ software design</w:t>
            </w:r>
          </w:p>
        </w:tc>
        <w:tc>
          <w:tcPr>
            <w:tcW w:w="1817" w:type="dxa"/>
          </w:tcPr>
          <w:p w14:paraId="48888D0A" w14:textId="6E389B63" w:rsidR="008B1370" w:rsidRPr="00C534A4" w:rsidRDefault="007E15FC" w:rsidP="00BD425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C534A4">
              <w:rPr>
                <w:rFonts w:asciiTheme="minorHAnsi" w:hAnsiTheme="minorHAnsi" w:cstheme="minorHAnsi"/>
                <w:sz w:val="20"/>
                <w:szCs w:val="20"/>
              </w:rPr>
              <w:t>Methods</w:t>
            </w:r>
            <w:r w:rsidR="005336FF">
              <w:rPr>
                <w:rFonts w:asciiTheme="minorHAnsi" w:hAnsiTheme="minorHAnsi" w:cstheme="minorHAnsi"/>
                <w:sz w:val="20"/>
                <w:szCs w:val="20"/>
              </w:rPr>
              <w:t>/tools</w:t>
            </w:r>
            <w:r w:rsidRPr="00C534A4">
              <w:rPr>
                <w:rFonts w:asciiTheme="minorHAnsi" w:hAnsiTheme="minorHAnsi" w:cstheme="minorHAnsi"/>
                <w:sz w:val="20"/>
                <w:szCs w:val="20"/>
              </w:rPr>
              <w:t xml:space="preserve"> are highly appropriate for this type of project and are directly linked to the purpose and research questions.</w:t>
            </w:r>
          </w:p>
        </w:tc>
        <w:tc>
          <w:tcPr>
            <w:tcW w:w="1102" w:type="dxa"/>
            <w:gridSpan w:val="2"/>
          </w:tcPr>
          <w:p w14:paraId="3997A1AF" w14:textId="77777777" w:rsidR="008B1370" w:rsidRPr="00025A1E" w:rsidRDefault="008B1370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F631ED" w14:paraId="500DE3C8" w14:textId="77777777" w:rsidTr="00096A6F">
        <w:tc>
          <w:tcPr>
            <w:tcW w:w="1655" w:type="dxa"/>
            <w:gridSpan w:val="2"/>
          </w:tcPr>
          <w:p w14:paraId="63D03920" w14:textId="0EB56037" w:rsidR="00487C43" w:rsidRPr="00C534A4" w:rsidRDefault="006C6067" w:rsidP="00487C4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  <w:r w:rsidRPr="00C534A4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>Completeness</w:t>
            </w:r>
          </w:p>
        </w:tc>
        <w:tc>
          <w:tcPr>
            <w:tcW w:w="1890" w:type="dxa"/>
          </w:tcPr>
          <w:p w14:paraId="10F4056C" w14:textId="53858441" w:rsidR="00487C43" w:rsidRPr="00C534A4" w:rsidRDefault="003E269B" w:rsidP="00487C4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C534A4">
              <w:rPr>
                <w:rFonts w:asciiTheme="minorHAnsi" w:hAnsiTheme="minorHAnsi" w:cstheme="minorHAnsi"/>
                <w:sz w:val="20"/>
                <w:szCs w:val="20"/>
              </w:rPr>
              <w:t>Incomplete and little description of methods</w:t>
            </w:r>
            <w:r w:rsidR="00BA109C" w:rsidRPr="00C534A4">
              <w:rPr>
                <w:rFonts w:asciiTheme="minorHAnsi" w:hAnsiTheme="minorHAnsi" w:cstheme="minorHAnsi"/>
                <w:sz w:val="20"/>
                <w:szCs w:val="20"/>
              </w:rPr>
              <w:t>/ diagrams</w:t>
            </w:r>
          </w:p>
        </w:tc>
        <w:tc>
          <w:tcPr>
            <w:tcW w:w="1803" w:type="dxa"/>
          </w:tcPr>
          <w:p w14:paraId="7C80A7B8" w14:textId="4C8BAA1C" w:rsidR="00487C43" w:rsidRPr="00C534A4" w:rsidRDefault="00A63579" w:rsidP="00487C4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534A4">
              <w:rPr>
                <w:rFonts w:asciiTheme="minorHAnsi" w:hAnsiTheme="minorHAnsi" w:cstheme="minorHAnsi"/>
                <w:sz w:val="20"/>
                <w:szCs w:val="20"/>
              </w:rPr>
              <w:t>Partial description of methods</w:t>
            </w:r>
            <w:r w:rsidR="007464ED" w:rsidRPr="00C534A4">
              <w:rPr>
                <w:rFonts w:asciiTheme="minorHAnsi" w:hAnsiTheme="minorHAnsi" w:cstheme="minorHAnsi"/>
                <w:sz w:val="20"/>
                <w:szCs w:val="20"/>
              </w:rPr>
              <w:t>/ diagrams</w:t>
            </w:r>
          </w:p>
        </w:tc>
        <w:tc>
          <w:tcPr>
            <w:tcW w:w="1853" w:type="dxa"/>
          </w:tcPr>
          <w:p w14:paraId="277E58E6" w14:textId="155FA240" w:rsidR="00487C43" w:rsidRPr="00C534A4" w:rsidRDefault="007A60CD" w:rsidP="00487C4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C534A4">
              <w:rPr>
                <w:rFonts w:asciiTheme="minorHAnsi" w:hAnsiTheme="minorHAnsi" w:cstheme="minorHAnsi"/>
                <w:sz w:val="20"/>
                <w:szCs w:val="20"/>
              </w:rPr>
              <w:t>Moderately well written and mostly complete description of methods</w:t>
            </w:r>
            <w:r w:rsidR="007464ED" w:rsidRPr="00C534A4">
              <w:rPr>
                <w:rFonts w:asciiTheme="minorHAnsi" w:hAnsiTheme="minorHAnsi" w:cstheme="minorHAnsi"/>
                <w:sz w:val="20"/>
                <w:szCs w:val="20"/>
              </w:rPr>
              <w:t>/ diagrams</w:t>
            </w:r>
          </w:p>
        </w:tc>
        <w:tc>
          <w:tcPr>
            <w:tcW w:w="1817" w:type="dxa"/>
          </w:tcPr>
          <w:p w14:paraId="5B637D86" w14:textId="1BE04F13" w:rsidR="00487C43" w:rsidRPr="00C534A4" w:rsidRDefault="007A60CD" w:rsidP="00487C4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C534A4">
              <w:rPr>
                <w:rFonts w:asciiTheme="minorHAnsi" w:hAnsiTheme="minorHAnsi" w:cstheme="minorHAnsi"/>
                <w:sz w:val="20"/>
                <w:szCs w:val="20"/>
              </w:rPr>
              <w:t>Well written, detailed description of methods</w:t>
            </w:r>
            <w:r w:rsidR="00CC0A7C" w:rsidRPr="00C534A4">
              <w:rPr>
                <w:rFonts w:asciiTheme="minorHAnsi" w:hAnsiTheme="minorHAnsi" w:cstheme="minorHAnsi"/>
                <w:sz w:val="20"/>
                <w:szCs w:val="20"/>
              </w:rPr>
              <w:t>/ diagrams</w:t>
            </w:r>
          </w:p>
        </w:tc>
        <w:tc>
          <w:tcPr>
            <w:tcW w:w="1102" w:type="dxa"/>
            <w:gridSpan w:val="2"/>
          </w:tcPr>
          <w:p w14:paraId="12D3526D" w14:textId="77777777" w:rsidR="00487C43" w:rsidRPr="00025A1E" w:rsidRDefault="00487C43" w:rsidP="00487C43">
            <w:pPr>
              <w:rPr>
                <w:b/>
                <w:bCs/>
                <w:sz w:val="22"/>
                <w:szCs w:val="22"/>
              </w:rPr>
            </w:pPr>
          </w:p>
        </w:tc>
      </w:tr>
      <w:tr w:rsidR="00F631ED" w14:paraId="469E931C" w14:textId="77777777" w:rsidTr="00096A6F">
        <w:tc>
          <w:tcPr>
            <w:tcW w:w="1655" w:type="dxa"/>
            <w:gridSpan w:val="2"/>
          </w:tcPr>
          <w:p w14:paraId="3FE854BC" w14:textId="5BB5CA7B" w:rsidR="00487C43" w:rsidRPr="00C534A4" w:rsidRDefault="00DD6396" w:rsidP="00487C4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  <w:r w:rsidRPr="00C534A4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>Data Analysis</w:t>
            </w:r>
            <w:r w:rsidR="00A938FC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 xml:space="preserve"> using Tools/Methods</w:t>
            </w:r>
          </w:p>
        </w:tc>
        <w:tc>
          <w:tcPr>
            <w:tcW w:w="1890" w:type="dxa"/>
          </w:tcPr>
          <w:p w14:paraId="0585E180" w14:textId="4DD48407" w:rsidR="00487C43" w:rsidRPr="00C534A4" w:rsidRDefault="00A938FC" w:rsidP="00487C4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By using the adopted tools/ method</w:t>
            </w:r>
            <w:r w:rsidR="007A10A9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the d</w:t>
            </w:r>
            <w:r w:rsidR="00A7083C" w:rsidRPr="00C534A4">
              <w:rPr>
                <w:rFonts w:asciiTheme="minorHAnsi" w:hAnsiTheme="minorHAnsi" w:cstheme="minorHAnsi"/>
                <w:sz w:val="20"/>
                <w:szCs w:val="20"/>
              </w:rPr>
              <w:t>ata analysis is incomplete and inappropriate</w:t>
            </w:r>
            <w:r w:rsidR="001116B7" w:rsidRPr="00C534A4">
              <w:rPr>
                <w:rFonts w:asciiTheme="minorHAnsi" w:hAnsiTheme="minorHAnsi" w:cstheme="minorHAnsi"/>
                <w:sz w:val="20"/>
                <w:szCs w:val="20"/>
              </w:rPr>
              <w:t xml:space="preserve"> for the research/ project</w:t>
            </w:r>
          </w:p>
        </w:tc>
        <w:tc>
          <w:tcPr>
            <w:tcW w:w="1803" w:type="dxa"/>
          </w:tcPr>
          <w:p w14:paraId="7C2899E1" w14:textId="6E2CF589" w:rsidR="00487C43" w:rsidRPr="00C534A4" w:rsidRDefault="00A938FC" w:rsidP="00487C4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By using the adopted tools/ method</w:t>
            </w:r>
            <w:r w:rsidR="007A10A9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the d</w:t>
            </w:r>
            <w:r w:rsidR="00A7083C" w:rsidRPr="00C534A4">
              <w:rPr>
                <w:rFonts w:asciiTheme="minorHAnsi" w:hAnsiTheme="minorHAnsi" w:cstheme="minorHAnsi"/>
                <w:sz w:val="20"/>
                <w:szCs w:val="20"/>
              </w:rPr>
              <w:t xml:space="preserve">ata analysis appears </w:t>
            </w:r>
            <w:r w:rsidR="001116B7" w:rsidRPr="00C534A4">
              <w:rPr>
                <w:rFonts w:asciiTheme="minorHAnsi" w:hAnsiTheme="minorHAnsi" w:cstheme="minorHAnsi"/>
                <w:sz w:val="20"/>
                <w:szCs w:val="20"/>
              </w:rPr>
              <w:t xml:space="preserve">to be </w:t>
            </w:r>
            <w:r w:rsidR="00A7083C" w:rsidRPr="00C534A4">
              <w:rPr>
                <w:rFonts w:asciiTheme="minorHAnsi" w:hAnsiTheme="minorHAnsi" w:cstheme="minorHAnsi"/>
                <w:sz w:val="20"/>
                <w:szCs w:val="20"/>
              </w:rPr>
              <w:t>appropriate for the research</w:t>
            </w:r>
            <w:r w:rsidR="001116B7" w:rsidRPr="00C534A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116B7" w:rsidRPr="00C534A4">
              <w:rPr>
                <w:rFonts w:asciiTheme="minorHAnsi" w:hAnsiTheme="minorHAnsi" w:cstheme="minorHAnsi"/>
                <w:sz w:val="20"/>
                <w:szCs w:val="20"/>
              </w:rPr>
              <w:t>project</w:t>
            </w:r>
            <w:r w:rsidR="00A7083C" w:rsidRPr="00C534A4">
              <w:rPr>
                <w:rFonts w:asciiTheme="minorHAnsi" w:hAnsiTheme="minorHAnsi" w:cstheme="minorHAnsi"/>
                <w:sz w:val="20"/>
                <w:szCs w:val="20"/>
              </w:rPr>
              <w:t xml:space="preserve"> but needs significant refinement</w:t>
            </w:r>
          </w:p>
        </w:tc>
        <w:tc>
          <w:tcPr>
            <w:tcW w:w="1853" w:type="dxa"/>
          </w:tcPr>
          <w:p w14:paraId="3B884D7E" w14:textId="44265E75" w:rsidR="00487C43" w:rsidRPr="00C534A4" w:rsidRDefault="00A938FC" w:rsidP="00487C4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By using the adopted tools/ method</w:t>
            </w:r>
            <w:r w:rsidR="007A10A9">
              <w:rPr>
                <w:rFonts w:asciiTheme="minorHAnsi" w:hAnsiTheme="minorHAnsi" w:cstheme="minorHAnsi"/>
                <w:sz w:val="20"/>
                <w:szCs w:val="20"/>
              </w:rPr>
              <w:t>s the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</w:t>
            </w:r>
            <w:r w:rsidR="00A7083C" w:rsidRPr="00C534A4">
              <w:rPr>
                <w:rFonts w:asciiTheme="minorHAnsi" w:hAnsiTheme="minorHAnsi" w:cstheme="minorHAnsi"/>
                <w:sz w:val="20"/>
                <w:szCs w:val="20"/>
              </w:rPr>
              <w:t>ata analysis is appropriate for the research</w:t>
            </w:r>
            <w:r w:rsidR="001116B7" w:rsidRPr="00C534A4">
              <w:rPr>
                <w:rFonts w:asciiTheme="minorHAnsi" w:hAnsiTheme="minorHAnsi" w:cstheme="minorHAnsi"/>
                <w:sz w:val="20"/>
                <w:szCs w:val="20"/>
              </w:rPr>
              <w:t>/ project</w:t>
            </w:r>
            <w:r w:rsidR="00A7083C" w:rsidRPr="00C534A4">
              <w:rPr>
                <w:rFonts w:asciiTheme="minorHAnsi" w:hAnsiTheme="minorHAnsi" w:cstheme="minorHAnsi"/>
                <w:sz w:val="20"/>
                <w:szCs w:val="20"/>
              </w:rPr>
              <w:t xml:space="preserve"> but needs some refinement.</w:t>
            </w:r>
          </w:p>
        </w:tc>
        <w:tc>
          <w:tcPr>
            <w:tcW w:w="1817" w:type="dxa"/>
          </w:tcPr>
          <w:p w14:paraId="05C56847" w14:textId="0F028174" w:rsidR="00487C43" w:rsidRPr="00C534A4" w:rsidRDefault="00A938FC" w:rsidP="00487C4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By using the adopted tools/ method</w:t>
            </w:r>
            <w:r w:rsidR="007A10A9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7A10A9"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</w:t>
            </w:r>
            <w:r w:rsidR="00DD6396" w:rsidRPr="00C534A4">
              <w:rPr>
                <w:rFonts w:asciiTheme="minorHAnsi" w:hAnsiTheme="minorHAnsi" w:cstheme="minorHAnsi"/>
                <w:sz w:val="20"/>
                <w:szCs w:val="20"/>
              </w:rPr>
              <w:t>ata analysis is highly appropriate for the research</w:t>
            </w:r>
            <w:r w:rsidR="001116B7" w:rsidRPr="00C534A4">
              <w:rPr>
                <w:rFonts w:asciiTheme="minorHAnsi" w:hAnsiTheme="minorHAnsi" w:cstheme="minorHAnsi"/>
                <w:sz w:val="20"/>
                <w:szCs w:val="20"/>
              </w:rPr>
              <w:t>/ project</w:t>
            </w:r>
            <w:r w:rsidR="00DD6396" w:rsidRPr="00C534A4">
              <w:rPr>
                <w:rFonts w:asciiTheme="minorHAnsi" w:hAnsiTheme="minorHAnsi" w:cstheme="minorHAnsi"/>
                <w:sz w:val="20"/>
                <w:szCs w:val="20"/>
              </w:rPr>
              <w:t xml:space="preserve"> and needs little or no refinement.</w:t>
            </w:r>
          </w:p>
        </w:tc>
        <w:tc>
          <w:tcPr>
            <w:tcW w:w="1102" w:type="dxa"/>
            <w:gridSpan w:val="2"/>
          </w:tcPr>
          <w:p w14:paraId="013E1B01" w14:textId="77777777" w:rsidR="00487C43" w:rsidRPr="00025A1E" w:rsidRDefault="00487C43" w:rsidP="00487C43">
            <w:pPr>
              <w:rPr>
                <w:b/>
                <w:bCs/>
                <w:sz w:val="22"/>
                <w:szCs w:val="22"/>
              </w:rPr>
            </w:pPr>
          </w:p>
        </w:tc>
      </w:tr>
      <w:tr w:rsidR="00096A6F" w:rsidRPr="00135934" w14:paraId="781480EF" w14:textId="77777777" w:rsidTr="005E5C31">
        <w:trPr>
          <w:gridBefore w:val="1"/>
          <w:gridAfter w:val="1"/>
          <w:wBefore w:w="18" w:type="dxa"/>
          <w:wAfter w:w="22" w:type="dxa"/>
          <w:trHeight w:val="395"/>
        </w:trPr>
        <w:tc>
          <w:tcPr>
            <w:tcW w:w="9000" w:type="dxa"/>
            <w:gridSpan w:val="5"/>
            <w:vAlign w:val="center"/>
          </w:tcPr>
          <w:p w14:paraId="63E7B80E" w14:textId="36115132" w:rsidR="00096A6F" w:rsidRPr="00096A6F" w:rsidRDefault="00096A6F" w:rsidP="005E5C3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</w:pPr>
            <w:r w:rsidRPr="00096A6F"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Total Marks for PO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080" w:type="dxa"/>
          </w:tcPr>
          <w:p w14:paraId="4B8CEAB2" w14:textId="77777777" w:rsidR="00096A6F" w:rsidRPr="00135934" w:rsidRDefault="00096A6F" w:rsidP="002336AD">
            <w:pPr>
              <w:rPr>
                <w:b/>
                <w:bCs/>
                <w:sz w:val="22"/>
                <w:szCs w:val="22"/>
              </w:rPr>
            </w:pPr>
          </w:p>
        </w:tc>
      </w:tr>
    </w:tbl>
    <w:p w14:paraId="04F5C734" w14:textId="765F8BA4" w:rsidR="00096A6F" w:rsidRDefault="00096A6F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4A7D1BEC" w14:textId="3CA504A0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21AF4A70" w14:textId="5CC77C22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6BF20F32" w14:textId="403DF21E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237E339B" w14:textId="3B8E7875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63AFEE5A" w14:textId="6F57E855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1A78E577" w14:textId="2B07BEF4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63355D5F" w14:textId="114BF156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29763255" w14:textId="3675A24C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59E01905" w14:textId="052CC5BD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21AA8CDF" w14:textId="26EB1D1B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24C86356" w14:textId="36979B81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713585B8" w14:textId="2D57C63A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1B5C6595" w14:textId="42B1B5AF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3693C906" w14:textId="5E93CBD6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66FFB6B8" w14:textId="7B1192D9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6C3B7F26" w14:textId="4189B96F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5B9BAF10" w14:textId="7E97ED8C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258113EA" w14:textId="63E5BBD1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7F632986" w14:textId="1A3CE967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2DD2C14D" w14:textId="094E793F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228E2A4C" w14:textId="42F9793B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77AC9B2E" w14:textId="33CA303E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0EF8709D" w14:textId="6C0502A3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17430B9F" w14:textId="02219587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5D720973" w14:textId="77777777" w:rsidR="002A08A3" w:rsidRDefault="002A08A3" w:rsidP="00FE38D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795"/>
        <w:gridCol w:w="6480"/>
        <w:gridCol w:w="810"/>
        <w:gridCol w:w="833"/>
      </w:tblGrid>
      <w:tr w:rsidR="00FE38D8" w14:paraId="49ADE4B1" w14:textId="77777777" w:rsidTr="009425E6">
        <w:tc>
          <w:tcPr>
            <w:tcW w:w="1795" w:type="dxa"/>
            <w:vMerge w:val="restart"/>
          </w:tcPr>
          <w:p w14:paraId="5DB5A162" w14:textId="77777777" w:rsidR="00FE38D8" w:rsidRPr="00135934" w:rsidRDefault="00FE38D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Assessment</w:t>
            </w:r>
            <w:r>
              <w:rPr>
                <w:rFonts w:eastAsia="Garamond"/>
                <w:iCs/>
                <w:sz w:val="22"/>
                <w:szCs w:val="22"/>
                <w:lang w:val="en-GB"/>
              </w:rPr>
              <w:t xml:space="preserve"> </w:t>
            </w: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Title:</w:t>
            </w:r>
          </w:p>
        </w:tc>
        <w:tc>
          <w:tcPr>
            <w:tcW w:w="6480" w:type="dxa"/>
            <w:vMerge w:val="restart"/>
          </w:tcPr>
          <w:p w14:paraId="1BFD1E6C" w14:textId="5092472C" w:rsidR="00FE38D8" w:rsidRPr="00CE6C3F" w:rsidRDefault="00925BCA" w:rsidP="00BD4258">
            <w:pPr>
              <w:tabs>
                <w:tab w:val="left" w:pos="0"/>
              </w:tabs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CE6C3F">
              <w:rPr>
                <w:i/>
              </w:rPr>
              <w:t>Choose</w:t>
            </w:r>
            <w:r w:rsidRPr="00CE6C3F">
              <w:rPr>
                <w:iCs/>
              </w:rPr>
              <w:t xml:space="preserve"> appropriate software engineering model in a software development environment</w:t>
            </w:r>
            <w:r w:rsidR="008C3C75">
              <w:rPr>
                <w:iCs/>
              </w:rPr>
              <w:t xml:space="preserve"> </w:t>
            </w:r>
          </w:p>
        </w:tc>
        <w:tc>
          <w:tcPr>
            <w:tcW w:w="810" w:type="dxa"/>
          </w:tcPr>
          <w:p w14:paraId="5884C556" w14:textId="77777777" w:rsidR="00FE38D8" w:rsidRPr="00135934" w:rsidRDefault="00FE38D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CO:</w:t>
            </w:r>
          </w:p>
        </w:tc>
        <w:tc>
          <w:tcPr>
            <w:tcW w:w="833" w:type="dxa"/>
          </w:tcPr>
          <w:p w14:paraId="7893659B" w14:textId="0C827C3F" w:rsidR="00FE38D8" w:rsidRPr="00135934" w:rsidRDefault="00FE38D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0</w:t>
            </w:r>
            <w:r w:rsidR="008C3F4F">
              <w:rPr>
                <w:rFonts w:eastAsia="Garamond"/>
                <w:iCs/>
                <w:sz w:val="22"/>
                <w:szCs w:val="22"/>
                <w:lang w:val="en-GB"/>
              </w:rPr>
              <w:t>4</w:t>
            </w:r>
          </w:p>
        </w:tc>
      </w:tr>
      <w:tr w:rsidR="00FE38D8" w14:paraId="660368CB" w14:textId="77777777" w:rsidTr="009425E6">
        <w:tc>
          <w:tcPr>
            <w:tcW w:w="1795" w:type="dxa"/>
            <w:vMerge/>
          </w:tcPr>
          <w:p w14:paraId="2F2B3E08" w14:textId="77777777" w:rsidR="00FE38D8" w:rsidRPr="00135934" w:rsidRDefault="00FE38D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6480" w:type="dxa"/>
            <w:vMerge/>
          </w:tcPr>
          <w:p w14:paraId="28F789AE" w14:textId="77777777" w:rsidR="00FE38D8" w:rsidRPr="00135934" w:rsidRDefault="00FE38D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810" w:type="dxa"/>
          </w:tcPr>
          <w:p w14:paraId="3B69AAB5" w14:textId="77777777" w:rsidR="00FE38D8" w:rsidRPr="00135934" w:rsidRDefault="00FE38D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PO:</w:t>
            </w:r>
          </w:p>
        </w:tc>
        <w:tc>
          <w:tcPr>
            <w:tcW w:w="833" w:type="dxa"/>
          </w:tcPr>
          <w:p w14:paraId="5FC6BB11" w14:textId="701F29F5" w:rsidR="00FE38D8" w:rsidRPr="00135934" w:rsidRDefault="00FE38D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0</w:t>
            </w:r>
            <w:r>
              <w:rPr>
                <w:rFonts w:eastAsia="Garamond"/>
                <w:iCs/>
                <w:sz w:val="22"/>
                <w:szCs w:val="22"/>
                <w:lang w:val="en-GB"/>
              </w:rPr>
              <w:t>6</w:t>
            </w:r>
          </w:p>
        </w:tc>
      </w:tr>
    </w:tbl>
    <w:p w14:paraId="2BD829FC" w14:textId="77777777" w:rsidR="00FE38D8" w:rsidRDefault="00FE38D8" w:rsidP="00FE38D8"/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58"/>
      </w:tblGrid>
      <w:tr w:rsidR="00FE38D8" w14:paraId="17A7BA36" w14:textId="77777777" w:rsidTr="00BD4258">
        <w:tc>
          <w:tcPr>
            <w:tcW w:w="4978" w:type="pct"/>
            <w:tcBorders>
              <w:top w:val="nil"/>
              <w:left w:val="nil"/>
              <w:bottom w:val="nil"/>
              <w:right w:val="nil"/>
            </w:tcBorders>
          </w:tcPr>
          <w:p w14:paraId="1ECF7427" w14:textId="77777777" w:rsidR="00FE38D8" w:rsidRPr="000C7916" w:rsidRDefault="00FE38D8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</w:tc>
      </w:tr>
    </w:tbl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9"/>
        <w:gridCol w:w="1582"/>
        <w:gridCol w:w="1878"/>
        <w:gridCol w:w="1707"/>
        <w:gridCol w:w="1849"/>
        <w:gridCol w:w="1818"/>
        <w:gridCol w:w="1061"/>
      </w:tblGrid>
      <w:tr w:rsidR="00FE38D8" w14:paraId="1FB3BE6A" w14:textId="77777777" w:rsidTr="00EB273B">
        <w:tc>
          <w:tcPr>
            <w:tcW w:w="1610" w:type="dxa"/>
            <w:gridSpan w:val="2"/>
            <w:vMerge w:val="restart"/>
          </w:tcPr>
          <w:p w14:paraId="189F6C62" w14:textId="77777777" w:rsidR="00FE38D8" w:rsidRPr="00135934" w:rsidRDefault="00FE38D8" w:rsidP="00BD4258">
            <w:pPr>
              <w:rPr>
                <w:b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Marking Criteria</w:t>
            </w:r>
          </w:p>
        </w:tc>
        <w:tc>
          <w:tcPr>
            <w:tcW w:w="8488" w:type="dxa"/>
            <w:gridSpan w:val="5"/>
          </w:tcPr>
          <w:p w14:paraId="370D9902" w14:textId="18C99B56" w:rsidR="00FE38D8" w:rsidRPr="00135934" w:rsidRDefault="004C0428" w:rsidP="004C0428">
            <w:pPr>
              <w:jc w:val="center"/>
              <w:rPr>
                <w:b/>
                <w:bCs/>
                <w:sz w:val="22"/>
                <w:szCs w:val="22"/>
              </w:rPr>
            </w:pPr>
            <w:r w:rsidRPr="008B1370">
              <w:rPr>
                <w:b/>
                <w:bCs/>
                <w:sz w:val="22"/>
                <w:szCs w:val="22"/>
              </w:rPr>
              <w:t>Marks distribution (Max</w:t>
            </w:r>
            <w:r>
              <w:rPr>
                <w:b/>
                <w:bCs/>
                <w:sz w:val="22"/>
                <w:szCs w:val="22"/>
              </w:rPr>
              <w:t>imum</w:t>
            </w:r>
            <w:r w:rsidRPr="008B1370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5</w:t>
            </w:r>
            <w:r w:rsidRPr="008B1370">
              <w:rPr>
                <w:b/>
                <w:bCs/>
                <w:sz w:val="22"/>
                <w:szCs w:val="22"/>
              </w:rPr>
              <w:t>X</w:t>
            </w:r>
            <w:r w:rsidR="0096391D">
              <w:rPr>
                <w:b/>
                <w:bCs/>
                <w:sz w:val="22"/>
                <w:szCs w:val="22"/>
              </w:rPr>
              <w:t>3</w:t>
            </w:r>
            <w:r w:rsidRPr="008B1370">
              <w:rPr>
                <w:b/>
                <w:bCs/>
                <w:sz w:val="22"/>
                <w:szCs w:val="22"/>
              </w:rPr>
              <w:t xml:space="preserve"> = </w:t>
            </w:r>
            <w:r w:rsidR="0096391D">
              <w:rPr>
                <w:b/>
                <w:bCs/>
                <w:sz w:val="22"/>
                <w:szCs w:val="22"/>
              </w:rPr>
              <w:t>15</w:t>
            </w:r>
            <w:r w:rsidRPr="008B1370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FE38D8" w14:paraId="1063FA62" w14:textId="77777777" w:rsidTr="00EB273B">
        <w:tc>
          <w:tcPr>
            <w:tcW w:w="1610" w:type="dxa"/>
            <w:gridSpan w:val="2"/>
            <w:vMerge/>
          </w:tcPr>
          <w:p w14:paraId="4D9CB66F" w14:textId="77777777" w:rsidR="00FE38D8" w:rsidRPr="00135934" w:rsidRDefault="00FE38D8" w:rsidP="00BD4258">
            <w:pPr>
              <w:rPr>
                <w:sz w:val="22"/>
                <w:szCs w:val="22"/>
              </w:rPr>
            </w:pPr>
          </w:p>
        </w:tc>
        <w:tc>
          <w:tcPr>
            <w:tcW w:w="1928" w:type="dxa"/>
          </w:tcPr>
          <w:p w14:paraId="100F9692" w14:textId="52F12E15" w:rsidR="00FE38D8" w:rsidRPr="00135934" w:rsidRDefault="00FE38D8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Inadequate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(1</w:t>
            </w:r>
            <w:r w:rsidR="00CE6C3F">
              <w:rPr>
                <w:b/>
                <w:sz w:val="22"/>
                <w:szCs w:val="22"/>
              </w:rPr>
              <w:t>-2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31" w:type="dxa"/>
          </w:tcPr>
          <w:p w14:paraId="41101523" w14:textId="514F206D" w:rsidR="00FE38D8" w:rsidRPr="00135934" w:rsidRDefault="00FE38D8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Satisfactory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</w:t>
            </w:r>
            <w:r w:rsidR="00CE6C3F">
              <w:rPr>
                <w:b/>
                <w:sz w:val="22"/>
                <w:szCs w:val="22"/>
              </w:rPr>
              <w:t>3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891" w:type="dxa"/>
          </w:tcPr>
          <w:p w14:paraId="2107BF1A" w14:textId="227DEDEA" w:rsidR="00FE38D8" w:rsidRPr="00135934" w:rsidRDefault="00CE6C3F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</w:t>
            </w:r>
            <w:r w:rsidR="00FE38D8" w:rsidRPr="00135934">
              <w:rPr>
                <w:b/>
                <w:sz w:val="22"/>
                <w:szCs w:val="22"/>
              </w:rPr>
              <w:t>Good</w:t>
            </w:r>
            <w:r w:rsidR="00FE38D8">
              <w:rPr>
                <w:b/>
                <w:sz w:val="22"/>
                <w:szCs w:val="22"/>
              </w:rPr>
              <w:t xml:space="preserve"> </w:t>
            </w:r>
            <w:r w:rsidR="00FE38D8" w:rsidRPr="00135934">
              <w:rPr>
                <w:b/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>4</w:t>
            </w:r>
            <w:r w:rsidR="00FE38D8"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858" w:type="dxa"/>
          </w:tcPr>
          <w:p w14:paraId="413B04B0" w14:textId="7E030C3C" w:rsidR="00FE38D8" w:rsidRPr="00135934" w:rsidRDefault="00FE38D8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Excellent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</w:t>
            </w:r>
            <w:r w:rsidR="00CE6C3F">
              <w:rPr>
                <w:b/>
                <w:sz w:val="22"/>
                <w:szCs w:val="22"/>
              </w:rPr>
              <w:t>5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080" w:type="dxa"/>
          </w:tcPr>
          <w:p w14:paraId="102FAF47" w14:textId="5BDB893D" w:rsidR="00FE38D8" w:rsidRPr="00135934" w:rsidRDefault="00FE38D8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Marks</w:t>
            </w:r>
          </w:p>
        </w:tc>
      </w:tr>
      <w:tr w:rsidR="00412240" w14:paraId="4117EA89" w14:textId="77777777" w:rsidTr="00EB273B">
        <w:tc>
          <w:tcPr>
            <w:tcW w:w="1610" w:type="dxa"/>
            <w:gridSpan w:val="2"/>
          </w:tcPr>
          <w:p w14:paraId="35882C44" w14:textId="77777777" w:rsidR="00412240" w:rsidRPr="004464AC" w:rsidRDefault="00412240" w:rsidP="00AA5C7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464AC">
              <w:rPr>
                <w:rFonts w:asciiTheme="minorHAnsi" w:hAnsiTheme="minorHAnsi" w:cstheme="minorHAnsi"/>
                <w:b/>
                <w:sz w:val="20"/>
                <w:szCs w:val="20"/>
              </w:rPr>
              <w:t>Content</w:t>
            </w:r>
          </w:p>
          <w:p w14:paraId="66892EEE" w14:textId="49FE7115" w:rsidR="00412240" w:rsidRPr="004464AC" w:rsidRDefault="00412240" w:rsidP="00AA5C7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464AC">
              <w:rPr>
                <w:rFonts w:asciiTheme="minorHAnsi" w:hAnsiTheme="minorHAnsi" w:cstheme="minorHAnsi"/>
                <w:b/>
                <w:sz w:val="20"/>
                <w:szCs w:val="20"/>
              </w:rPr>
              <w:t>Knowledge</w:t>
            </w:r>
            <w:r w:rsidR="00B83F4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of the project/thesis</w:t>
            </w:r>
          </w:p>
        </w:tc>
        <w:tc>
          <w:tcPr>
            <w:tcW w:w="1928" w:type="dxa"/>
          </w:tcPr>
          <w:p w14:paraId="37DA5C8B" w14:textId="4082C9C4" w:rsidR="00412240" w:rsidRPr="004464AC" w:rsidRDefault="00412240" w:rsidP="00AA5C7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464AC">
              <w:rPr>
                <w:rFonts w:asciiTheme="minorHAnsi" w:hAnsiTheme="minorHAnsi" w:cstheme="minorHAnsi"/>
                <w:sz w:val="20"/>
                <w:szCs w:val="20"/>
              </w:rPr>
              <w:t>Student does not have grasp of information and cannot answer the questions about subject.</w:t>
            </w:r>
          </w:p>
        </w:tc>
        <w:tc>
          <w:tcPr>
            <w:tcW w:w="1731" w:type="dxa"/>
          </w:tcPr>
          <w:p w14:paraId="4F1D128B" w14:textId="74833B44" w:rsidR="00412240" w:rsidRPr="004464AC" w:rsidRDefault="00412240" w:rsidP="00AA5C7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464AC">
              <w:rPr>
                <w:rFonts w:asciiTheme="minorHAnsi" w:hAnsiTheme="minorHAnsi" w:cstheme="minorHAnsi"/>
                <w:sz w:val="20"/>
                <w:szCs w:val="20"/>
              </w:rPr>
              <w:t>Student is uncomfortable with information and is able to answer only basic questions.</w:t>
            </w:r>
          </w:p>
        </w:tc>
        <w:tc>
          <w:tcPr>
            <w:tcW w:w="1891" w:type="dxa"/>
          </w:tcPr>
          <w:p w14:paraId="295D345E" w14:textId="67526851" w:rsidR="00412240" w:rsidRPr="004464AC" w:rsidRDefault="00412240" w:rsidP="00AA5C7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464AC">
              <w:rPr>
                <w:rFonts w:asciiTheme="minorHAnsi" w:hAnsiTheme="minorHAnsi" w:cstheme="minorHAnsi"/>
                <w:sz w:val="20"/>
                <w:szCs w:val="20"/>
              </w:rPr>
              <w:t>Student is at ease with content but fails to elaborate</w:t>
            </w:r>
            <w:r w:rsidR="00B83F42">
              <w:rPr>
                <w:rFonts w:asciiTheme="minorHAnsi" w:hAnsiTheme="minorHAnsi" w:cstheme="minorHAnsi"/>
                <w:sz w:val="20"/>
                <w:szCs w:val="20"/>
              </w:rPr>
              <w:t xml:space="preserve"> concept of the project/thesis</w:t>
            </w:r>
          </w:p>
        </w:tc>
        <w:tc>
          <w:tcPr>
            <w:tcW w:w="1858" w:type="dxa"/>
          </w:tcPr>
          <w:p w14:paraId="77AEB3C4" w14:textId="46B614A1" w:rsidR="00412240" w:rsidRPr="004464AC" w:rsidRDefault="00412240" w:rsidP="00AA5C7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4464AC">
              <w:rPr>
                <w:rFonts w:asciiTheme="minorHAnsi" w:hAnsiTheme="minorHAnsi" w:cstheme="minorHAnsi"/>
                <w:sz w:val="20"/>
                <w:szCs w:val="20"/>
              </w:rPr>
              <w:t>Student demonstrates full knowledge (more than required) with explanations and elaboration.</w:t>
            </w:r>
          </w:p>
        </w:tc>
        <w:tc>
          <w:tcPr>
            <w:tcW w:w="1080" w:type="dxa"/>
          </w:tcPr>
          <w:p w14:paraId="04335A32" w14:textId="77777777" w:rsidR="00412240" w:rsidRPr="004464AC" w:rsidRDefault="00412240" w:rsidP="0041224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412240" w14:paraId="1FC79AC9" w14:textId="77777777" w:rsidTr="00EB273B">
        <w:tc>
          <w:tcPr>
            <w:tcW w:w="1610" w:type="dxa"/>
            <w:gridSpan w:val="2"/>
          </w:tcPr>
          <w:p w14:paraId="4D8D505A" w14:textId="313D77F7" w:rsidR="00412240" w:rsidRPr="004464AC" w:rsidRDefault="00412240" w:rsidP="00AA5C7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0"/>
                <w:szCs w:val="20"/>
                <w:lang w:val="en-US" w:eastAsia="en-US"/>
              </w:rPr>
            </w:pPr>
            <w:r w:rsidRPr="004464AC">
              <w:rPr>
                <w:rFonts w:asciiTheme="minorHAnsi" w:hAnsiTheme="minorHAnsi" w:cstheme="minorHAnsi"/>
                <w:b/>
                <w:sz w:val="20"/>
                <w:szCs w:val="20"/>
              </w:rPr>
              <w:t>Argumentation</w:t>
            </w:r>
            <w:r w:rsidR="00B83F4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of Method selection</w:t>
            </w:r>
          </w:p>
        </w:tc>
        <w:tc>
          <w:tcPr>
            <w:tcW w:w="1928" w:type="dxa"/>
          </w:tcPr>
          <w:p w14:paraId="5557ABEA" w14:textId="77777777" w:rsidR="00412240" w:rsidRPr="004464AC" w:rsidRDefault="00412240" w:rsidP="00AA5C7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464AC">
              <w:rPr>
                <w:rFonts w:asciiTheme="minorHAnsi" w:hAnsiTheme="minorHAnsi" w:cstheme="minorHAnsi"/>
                <w:sz w:val="20"/>
                <w:szCs w:val="20"/>
              </w:rPr>
              <w:t>Does not articulate a position or argument.</w:t>
            </w:r>
          </w:p>
          <w:p w14:paraId="41506A95" w14:textId="77777777" w:rsidR="00412240" w:rsidRPr="004464AC" w:rsidRDefault="00412240" w:rsidP="00AA5C7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</w:tc>
        <w:tc>
          <w:tcPr>
            <w:tcW w:w="1731" w:type="dxa"/>
          </w:tcPr>
          <w:p w14:paraId="1F6B1DDB" w14:textId="77777777" w:rsidR="00412240" w:rsidRPr="004464AC" w:rsidRDefault="00412240" w:rsidP="00AA5C7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464AC">
              <w:rPr>
                <w:rFonts w:asciiTheme="minorHAnsi" w:hAnsiTheme="minorHAnsi" w:cstheme="minorHAnsi"/>
                <w:sz w:val="20"/>
                <w:szCs w:val="20"/>
              </w:rPr>
              <w:t>Articulates a position or argument that is unfocused or ambiguous</w:t>
            </w:r>
          </w:p>
          <w:p w14:paraId="4515A075" w14:textId="77777777" w:rsidR="00412240" w:rsidRPr="004464AC" w:rsidRDefault="00412240" w:rsidP="00AA5C7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891" w:type="dxa"/>
          </w:tcPr>
          <w:p w14:paraId="69B98989" w14:textId="6B6518F9" w:rsidR="00412240" w:rsidRPr="004464AC" w:rsidRDefault="00412240" w:rsidP="00AA5C7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4464AC">
              <w:rPr>
                <w:rFonts w:asciiTheme="minorHAnsi" w:hAnsiTheme="minorHAnsi" w:cstheme="minorHAnsi"/>
                <w:sz w:val="20"/>
                <w:szCs w:val="20"/>
              </w:rPr>
              <w:t>Articulates a position or argument that is incomplete or limited in scope</w:t>
            </w:r>
          </w:p>
        </w:tc>
        <w:tc>
          <w:tcPr>
            <w:tcW w:w="1858" w:type="dxa"/>
          </w:tcPr>
          <w:p w14:paraId="207BEE10" w14:textId="77777777" w:rsidR="00412240" w:rsidRPr="004464AC" w:rsidRDefault="00412240" w:rsidP="00AA5C7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464AC">
              <w:rPr>
                <w:rFonts w:asciiTheme="minorHAnsi" w:hAnsiTheme="minorHAnsi" w:cstheme="minorHAnsi"/>
                <w:sz w:val="20"/>
                <w:szCs w:val="20"/>
              </w:rPr>
              <w:t xml:space="preserve">Clearly articulates a position or argument </w:t>
            </w:r>
          </w:p>
          <w:p w14:paraId="0DDE2F3B" w14:textId="77777777" w:rsidR="00412240" w:rsidRPr="004464AC" w:rsidRDefault="00412240" w:rsidP="00AA5C7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</w:tc>
        <w:tc>
          <w:tcPr>
            <w:tcW w:w="1080" w:type="dxa"/>
          </w:tcPr>
          <w:p w14:paraId="1FC69179" w14:textId="77777777" w:rsidR="00412240" w:rsidRPr="004464AC" w:rsidRDefault="00412240" w:rsidP="0041224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412240" w14:paraId="4FF4A985" w14:textId="77777777" w:rsidTr="00EB273B">
        <w:tc>
          <w:tcPr>
            <w:tcW w:w="1610" w:type="dxa"/>
            <w:gridSpan w:val="2"/>
          </w:tcPr>
          <w:p w14:paraId="4789E3F7" w14:textId="4D689AFA" w:rsidR="00412240" w:rsidRPr="004464AC" w:rsidRDefault="00412240" w:rsidP="00AA5C7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  <w:r w:rsidRPr="004464AC">
              <w:rPr>
                <w:rFonts w:asciiTheme="minorHAnsi" w:hAnsiTheme="minorHAnsi" w:cstheme="minorHAnsi"/>
                <w:b/>
                <w:sz w:val="20"/>
                <w:szCs w:val="20"/>
              </w:rPr>
              <w:t>Evidence of Argumentation</w:t>
            </w:r>
          </w:p>
        </w:tc>
        <w:tc>
          <w:tcPr>
            <w:tcW w:w="1928" w:type="dxa"/>
          </w:tcPr>
          <w:p w14:paraId="0FFB577F" w14:textId="410E4761" w:rsidR="00412240" w:rsidRPr="004464AC" w:rsidRDefault="00412240" w:rsidP="00AA5C7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4464AC">
              <w:rPr>
                <w:rFonts w:asciiTheme="minorHAnsi" w:hAnsiTheme="minorHAnsi" w:cstheme="minorHAnsi"/>
                <w:sz w:val="20"/>
                <w:szCs w:val="20"/>
              </w:rPr>
              <w:t>Doesn’t present enough evidence to support argument, even when prompted repeatedly</w:t>
            </w:r>
          </w:p>
        </w:tc>
        <w:tc>
          <w:tcPr>
            <w:tcW w:w="1731" w:type="dxa"/>
          </w:tcPr>
          <w:p w14:paraId="385851AB" w14:textId="5BD536EB" w:rsidR="00412240" w:rsidRPr="004464AC" w:rsidRDefault="00412240" w:rsidP="00AA5C7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464AC">
              <w:rPr>
                <w:rFonts w:asciiTheme="minorHAnsi" w:hAnsiTheme="minorHAnsi" w:cstheme="minorHAnsi"/>
                <w:sz w:val="20"/>
                <w:szCs w:val="20"/>
              </w:rPr>
              <w:t>Does not present enough evidence to support argument, but augments when prompted</w:t>
            </w:r>
          </w:p>
        </w:tc>
        <w:tc>
          <w:tcPr>
            <w:tcW w:w="1891" w:type="dxa"/>
          </w:tcPr>
          <w:p w14:paraId="2F41DF3E" w14:textId="1DA8B7AE" w:rsidR="00412240" w:rsidRPr="004464AC" w:rsidRDefault="00412240" w:rsidP="00AA5C7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4464AC">
              <w:rPr>
                <w:rFonts w:asciiTheme="minorHAnsi" w:hAnsiTheme="minorHAnsi" w:cstheme="minorHAnsi"/>
                <w:sz w:val="20"/>
                <w:szCs w:val="20"/>
              </w:rPr>
              <w:t>Presents limited evidence to support argument</w:t>
            </w:r>
          </w:p>
        </w:tc>
        <w:tc>
          <w:tcPr>
            <w:tcW w:w="1858" w:type="dxa"/>
          </w:tcPr>
          <w:p w14:paraId="0D1E2A5D" w14:textId="6C9B4DAC" w:rsidR="00412240" w:rsidRPr="004464AC" w:rsidRDefault="00412240" w:rsidP="00AA5C7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4464AC">
              <w:rPr>
                <w:rFonts w:asciiTheme="minorHAnsi" w:hAnsiTheme="minorHAnsi" w:cstheme="minorHAnsi"/>
                <w:sz w:val="20"/>
                <w:szCs w:val="20"/>
              </w:rPr>
              <w:t>Presents sufficient amount of evidence to support argument</w:t>
            </w:r>
          </w:p>
        </w:tc>
        <w:tc>
          <w:tcPr>
            <w:tcW w:w="1080" w:type="dxa"/>
          </w:tcPr>
          <w:p w14:paraId="594BE748" w14:textId="77777777" w:rsidR="00412240" w:rsidRPr="004464AC" w:rsidRDefault="00412240" w:rsidP="0041224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096A6F" w:rsidRPr="00135934" w14:paraId="459122B5" w14:textId="77777777" w:rsidTr="005E5C31">
        <w:trPr>
          <w:gridBefore w:val="1"/>
          <w:wBefore w:w="18" w:type="dxa"/>
          <w:trHeight w:val="395"/>
        </w:trPr>
        <w:tc>
          <w:tcPr>
            <w:tcW w:w="9000" w:type="dxa"/>
            <w:gridSpan w:val="5"/>
            <w:vAlign w:val="center"/>
          </w:tcPr>
          <w:p w14:paraId="5164C707" w14:textId="1F8BFD08" w:rsidR="00096A6F" w:rsidRPr="00096A6F" w:rsidRDefault="00096A6F" w:rsidP="005E5C3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</w:pPr>
            <w:r w:rsidRPr="00096A6F"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Total Marks for PO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080" w:type="dxa"/>
          </w:tcPr>
          <w:p w14:paraId="2234258C" w14:textId="77777777" w:rsidR="00096A6F" w:rsidRPr="00135934" w:rsidRDefault="00096A6F" w:rsidP="002336AD">
            <w:pPr>
              <w:rPr>
                <w:b/>
                <w:bCs/>
                <w:sz w:val="22"/>
                <w:szCs w:val="22"/>
              </w:rPr>
            </w:pPr>
          </w:p>
        </w:tc>
      </w:tr>
    </w:tbl>
    <w:p w14:paraId="52414E38" w14:textId="2E62AEDC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1ADAF2B5" w14:textId="5C9DD9DA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2EBB60B4" w14:textId="6579B16E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0898B337" w14:textId="651FE7D2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140D4EE4" w14:textId="5D982E02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3229F0DF" w14:textId="0E0A754E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4242E017" w14:textId="1A9BB962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6323B513" w14:textId="6BE676E3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036BCC45" w14:textId="59881276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543916D4" w14:textId="2D2D9450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489F9DF9" w14:textId="2E7C3C4A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6F21ACC2" w14:textId="79ED926C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2A17347E" w14:textId="574597F8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23E3E8E6" w14:textId="796A974B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093B0CFD" w14:textId="396DF963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4B051CA3" w14:textId="1E28729B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10C17289" w14:textId="6853BD85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6F9A89A8" w14:textId="169FD2EB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0C6B2F9B" w14:textId="070E038F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3FAB4BE8" w14:textId="298BDDA5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75C2DF06" w14:textId="4FF2F273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364BF6A0" w14:textId="1B413198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2F18430D" w14:textId="50D1115A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7F939C68" w14:textId="5CE44581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3C4B4C4A" w14:textId="2FBA9856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2472F2D6" w14:textId="68DABC2E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2A7212A5" w14:textId="754206ED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01109AC7" w14:textId="750E6E53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45AB6289" w14:textId="77777777" w:rsidR="002A08A3" w:rsidRDefault="002A08A3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05F7BD79" w14:textId="77777777" w:rsidR="00B81527" w:rsidRDefault="00B81527" w:rsidP="00925BCA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6480"/>
        <w:gridCol w:w="810"/>
        <w:gridCol w:w="1013"/>
      </w:tblGrid>
      <w:tr w:rsidR="00194E88" w14:paraId="4AED7780" w14:textId="77777777" w:rsidTr="00BD4258">
        <w:tc>
          <w:tcPr>
            <w:tcW w:w="1795" w:type="dxa"/>
            <w:vMerge w:val="restart"/>
          </w:tcPr>
          <w:p w14:paraId="2D2A6F5F" w14:textId="77777777" w:rsidR="00194E88" w:rsidRPr="00135934" w:rsidRDefault="00194E88" w:rsidP="00194E8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Assessment</w:t>
            </w:r>
            <w:r>
              <w:rPr>
                <w:rFonts w:eastAsia="Garamond"/>
                <w:iCs/>
                <w:sz w:val="22"/>
                <w:szCs w:val="22"/>
                <w:lang w:val="en-GB"/>
              </w:rPr>
              <w:t xml:space="preserve"> </w:t>
            </w: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Title:</w:t>
            </w:r>
          </w:p>
        </w:tc>
        <w:tc>
          <w:tcPr>
            <w:tcW w:w="6480" w:type="dxa"/>
            <w:vMerge w:val="restart"/>
          </w:tcPr>
          <w:p w14:paraId="4FFF6262" w14:textId="435C1F51" w:rsidR="00194E88" w:rsidRPr="005845C7" w:rsidRDefault="00194E88" w:rsidP="00194E88">
            <w:pPr>
              <w:tabs>
                <w:tab w:val="left" w:pos="0"/>
              </w:tabs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5845C7">
              <w:rPr>
                <w:i/>
                <w:sz w:val="22"/>
                <w:szCs w:val="22"/>
              </w:rPr>
              <w:t xml:space="preserve">Determine </w:t>
            </w:r>
            <w:r w:rsidRPr="005845C7">
              <w:rPr>
                <w:sz w:val="22"/>
                <w:szCs w:val="22"/>
              </w:rPr>
              <w:t>the impact of Environment and Sustainability</w:t>
            </w:r>
          </w:p>
        </w:tc>
        <w:tc>
          <w:tcPr>
            <w:tcW w:w="810" w:type="dxa"/>
          </w:tcPr>
          <w:p w14:paraId="136E1F66" w14:textId="77777777" w:rsidR="00194E88" w:rsidRPr="00135934" w:rsidRDefault="00194E88" w:rsidP="00194E8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CO:</w:t>
            </w:r>
          </w:p>
        </w:tc>
        <w:tc>
          <w:tcPr>
            <w:tcW w:w="1013" w:type="dxa"/>
          </w:tcPr>
          <w:p w14:paraId="02B73EB6" w14:textId="68E4814A" w:rsidR="00194E88" w:rsidRPr="00135934" w:rsidRDefault="00194E88" w:rsidP="00194E8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0</w:t>
            </w:r>
            <w:r w:rsidR="008C3F4F">
              <w:rPr>
                <w:rFonts w:eastAsia="Garamond"/>
                <w:iCs/>
                <w:sz w:val="22"/>
                <w:szCs w:val="22"/>
                <w:lang w:val="en-GB"/>
              </w:rPr>
              <w:t>5</w:t>
            </w:r>
          </w:p>
        </w:tc>
      </w:tr>
      <w:tr w:rsidR="00194E88" w14:paraId="5F9EA913" w14:textId="77777777" w:rsidTr="00BD4258">
        <w:tc>
          <w:tcPr>
            <w:tcW w:w="1795" w:type="dxa"/>
            <w:vMerge/>
          </w:tcPr>
          <w:p w14:paraId="130E49DD" w14:textId="77777777" w:rsidR="00194E88" w:rsidRPr="00135934" w:rsidRDefault="00194E88" w:rsidP="00194E8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6480" w:type="dxa"/>
            <w:vMerge/>
          </w:tcPr>
          <w:p w14:paraId="26345E08" w14:textId="77777777" w:rsidR="00194E88" w:rsidRPr="00135934" w:rsidRDefault="00194E88" w:rsidP="00194E8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810" w:type="dxa"/>
          </w:tcPr>
          <w:p w14:paraId="42081BF8" w14:textId="77777777" w:rsidR="00194E88" w:rsidRPr="00135934" w:rsidRDefault="00194E88" w:rsidP="00194E8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PO:</w:t>
            </w:r>
          </w:p>
        </w:tc>
        <w:tc>
          <w:tcPr>
            <w:tcW w:w="1013" w:type="dxa"/>
          </w:tcPr>
          <w:p w14:paraId="4C25C260" w14:textId="30FC2BA1" w:rsidR="00194E88" w:rsidRPr="00135934" w:rsidRDefault="00194E88" w:rsidP="00194E8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0</w:t>
            </w:r>
            <w:r>
              <w:rPr>
                <w:rFonts w:eastAsia="Garamond"/>
                <w:iCs/>
                <w:sz w:val="22"/>
                <w:szCs w:val="22"/>
                <w:lang w:val="en-GB"/>
              </w:rPr>
              <w:t>7</w:t>
            </w:r>
          </w:p>
        </w:tc>
      </w:tr>
    </w:tbl>
    <w:p w14:paraId="64C933B0" w14:textId="77777777" w:rsidR="00925BCA" w:rsidRDefault="00925BCA" w:rsidP="00925BCA"/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58"/>
      </w:tblGrid>
      <w:tr w:rsidR="00925BCA" w14:paraId="0799C046" w14:textId="77777777" w:rsidTr="008C01F2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15D0D576" w14:textId="77777777" w:rsidR="00925BCA" w:rsidRPr="000C7916" w:rsidRDefault="00925BCA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</w:tc>
      </w:tr>
    </w:tbl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9"/>
        <w:gridCol w:w="1335"/>
        <w:gridCol w:w="1925"/>
        <w:gridCol w:w="1894"/>
        <w:gridCol w:w="1912"/>
        <w:gridCol w:w="1948"/>
        <w:gridCol w:w="864"/>
        <w:gridCol w:w="17"/>
      </w:tblGrid>
      <w:tr w:rsidR="008C01F2" w14:paraId="6CABFC66" w14:textId="77777777" w:rsidTr="00096A6F">
        <w:tc>
          <w:tcPr>
            <w:tcW w:w="1413" w:type="dxa"/>
            <w:gridSpan w:val="2"/>
            <w:vMerge w:val="restart"/>
          </w:tcPr>
          <w:p w14:paraId="12A167F3" w14:textId="77777777" w:rsidR="008C01F2" w:rsidRPr="00135934" w:rsidRDefault="008C01F2" w:rsidP="0054597D">
            <w:pPr>
              <w:rPr>
                <w:b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Marking Criteria</w:t>
            </w:r>
          </w:p>
        </w:tc>
        <w:tc>
          <w:tcPr>
            <w:tcW w:w="8707" w:type="dxa"/>
            <w:gridSpan w:val="6"/>
          </w:tcPr>
          <w:p w14:paraId="551DA0BB" w14:textId="6F018234" w:rsidR="008C01F2" w:rsidRPr="00135934" w:rsidRDefault="004C0428" w:rsidP="004C0428">
            <w:pPr>
              <w:jc w:val="center"/>
              <w:rPr>
                <w:b/>
                <w:bCs/>
                <w:sz w:val="22"/>
                <w:szCs w:val="22"/>
              </w:rPr>
            </w:pPr>
            <w:r w:rsidRPr="008B1370">
              <w:rPr>
                <w:b/>
                <w:bCs/>
                <w:sz w:val="22"/>
                <w:szCs w:val="22"/>
              </w:rPr>
              <w:t>Marks distribution (Max</w:t>
            </w:r>
            <w:r>
              <w:rPr>
                <w:b/>
                <w:bCs/>
                <w:sz w:val="22"/>
                <w:szCs w:val="22"/>
              </w:rPr>
              <w:t>imum</w:t>
            </w:r>
            <w:r w:rsidRPr="008B1370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5</w:t>
            </w:r>
            <w:r w:rsidRPr="008B1370">
              <w:rPr>
                <w:b/>
                <w:bCs/>
                <w:sz w:val="22"/>
                <w:szCs w:val="22"/>
              </w:rPr>
              <w:t>X</w:t>
            </w:r>
            <w:r w:rsidR="0096391D">
              <w:rPr>
                <w:b/>
                <w:bCs/>
                <w:sz w:val="22"/>
                <w:szCs w:val="22"/>
              </w:rPr>
              <w:t>3</w:t>
            </w:r>
            <w:r w:rsidRPr="008B1370">
              <w:rPr>
                <w:b/>
                <w:bCs/>
                <w:sz w:val="22"/>
                <w:szCs w:val="22"/>
              </w:rPr>
              <w:t xml:space="preserve"> = </w:t>
            </w:r>
            <w:r w:rsidR="0096391D">
              <w:rPr>
                <w:b/>
                <w:bCs/>
                <w:sz w:val="22"/>
                <w:szCs w:val="22"/>
              </w:rPr>
              <w:t>15</w:t>
            </w:r>
            <w:r w:rsidRPr="008B1370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8C01F2" w14:paraId="079F2005" w14:textId="77777777" w:rsidTr="00096A6F">
        <w:tc>
          <w:tcPr>
            <w:tcW w:w="1413" w:type="dxa"/>
            <w:gridSpan w:val="2"/>
            <w:vMerge/>
          </w:tcPr>
          <w:p w14:paraId="1CFEC66C" w14:textId="77777777" w:rsidR="008C01F2" w:rsidRPr="00135934" w:rsidRDefault="008C01F2" w:rsidP="0054597D">
            <w:pPr>
              <w:rPr>
                <w:sz w:val="22"/>
                <w:szCs w:val="22"/>
              </w:rPr>
            </w:pPr>
          </w:p>
        </w:tc>
        <w:tc>
          <w:tcPr>
            <w:tcW w:w="1957" w:type="dxa"/>
          </w:tcPr>
          <w:p w14:paraId="750EF054" w14:textId="77777777" w:rsidR="008C01F2" w:rsidRPr="00135934" w:rsidRDefault="008C01F2" w:rsidP="0054597D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Inadequate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(1</w:t>
            </w:r>
            <w:r>
              <w:rPr>
                <w:b/>
                <w:sz w:val="22"/>
                <w:szCs w:val="22"/>
              </w:rPr>
              <w:t>-2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894" w:type="dxa"/>
          </w:tcPr>
          <w:p w14:paraId="5926B136" w14:textId="77777777" w:rsidR="008C01F2" w:rsidRPr="00135934" w:rsidRDefault="008C01F2" w:rsidP="0054597D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Satisfactory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>3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931" w:type="dxa"/>
          </w:tcPr>
          <w:p w14:paraId="3C6957A2" w14:textId="77777777" w:rsidR="008C01F2" w:rsidRPr="00135934" w:rsidRDefault="008C01F2" w:rsidP="0054597D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Good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>4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2003" w:type="dxa"/>
          </w:tcPr>
          <w:p w14:paraId="3053B4B9" w14:textId="77777777" w:rsidR="008C01F2" w:rsidRPr="00135934" w:rsidRDefault="008C01F2" w:rsidP="0054597D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Excellent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>5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922" w:type="dxa"/>
            <w:gridSpan w:val="2"/>
          </w:tcPr>
          <w:p w14:paraId="1648F301" w14:textId="77777777" w:rsidR="008C01F2" w:rsidRPr="00135934" w:rsidRDefault="008C01F2" w:rsidP="0054597D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Marks</w:t>
            </w:r>
          </w:p>
        </w:tc>
      </w:tr>
      <w:tr w:rsidR="008C01F2" w14:paraId="37D87727" w14:textId="77777777" w:rsidTr="00096A6F">
        <w:tc>
          <w:tcPr>
            <w:tcW w:w="1413" w:type="dxa"/>
            <w:gridSpan w:val="2"/>
          </w:tcPr>
          <w:p w14:paraId="7E9C0B32" w14:textId="77777777" w:rsidR="008C01F2" w:rsidRPr="00F30064" w:rsidRDefault="008C01F2" w:rsidP="0054597D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 w:rsidRPr="00F30064"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Impact on</w:t>
            </w:r>
          </w:p>
          <w:p w14:paraId="436683E3" w14:textId="77777777" w:rsidR="008C01F2" w:rsidRPr="00D532F0" w:rsidRDefault="008C01F2" w:rsidP="0054597D">
            <w:pPr>
              <w:rPr>
                <w:sz w:val="22"/>
                <w:szCs w:val="22"/>
                <w:highlight w:val="yellow"/>
              </w:rPr>
            </w:pPr>
            <w:r w:rsidRPr="00F30064"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Environment</w:t>
            </w:r>
          </w:p>
        </w:tc>
        <w:tc>
          <w:tcPr>
            <w:tcW w:w="1957" w:type="dxa"/>
          </w:tcPr>
          <w:p w14:paraId="4EDE65B8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Design project does not include or includes content/information that shows</w:t>
            </w:r>
          </w:p>
          <w:p w14:paraId="44F11DE8" w14:textId="77777777" w:rsidR="008C01F2" w:rsidRPr="00043898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little or no understanding of the impact on environment</w:t>
            </w:r>
          </w:p>
        </w:tc>
        <w:tc>
          <w:tcPr>
            <w:tcW w:w="1894" w:type="dxa"/>
          </w:tcPr>
          <w:p w14:paraId="711533DB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Design project includes limited understanding </w:t>
            </w:r>
          </w:p>
          <w:p w14:paraId="55734BF2" w14:textId="77777777" w:rsidR="008C01F2" w:rsidRPr="00135934" w:rsidRDefault="008C01F2" w:rsidP="0054597D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of project/thesis impact on the environment </w:t>
            </w:r>
          </w:p>
        </w:tc>
        <w:tc>
          <w:tcPr>
            <w:tcW w:w="1931" w:type="dxa"/>
          </w:tcPr>
          <w:p w14:paraId="433578A0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Design project includes content/information</w:t>
            </w:r>
          </w:p>
          <w:p w14:paraId="756179AC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that shows adequate understanding</w:t>
            </w:r>
          </w:p>
          <w:p w14:paraId="3785BCBD" w14:textId="77777777" w:rsidR="008C01F2" w:rsidRPr="00135934" w:rsidRDefault="008C01F2" w:rsidP="0054597D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of the impact on the environment</w:t>
            </w:r>
          </w:p>
        </w:tc>
        <w:tc>
          <w:tcPr>
            <w:tcW w:w="2003" w:type="dxa"/>
          </w:tcPr>
          <w:p w14:paraId="20A65EE0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Design project includes all possible</w:t>
            </w:r>
          </w:p>
          <w:p w14:paraId="29928467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content/information that shows good</w:t>
            </w:r>
          </w:p>
          <w:p w14:paraId="74EE32C4" w14:textId="77777777" w:rsidR="008C01F2" w:rsidRPr="003842CC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understanding of the impact on the environment </w:t>
            </w:r>
          </w:p>
        </w:tc>
        <w:tc>
          <w:tcPr>
            <w:tcW w:w="922" w:type="dxa"/>
            <w:gridSpan w:val="2"/>
          </w:tcPr>
          <w:p w14:paraId="711E70C0" w14:textId="77777777" w:rsidR="008C01F2" w:rsidRPr="00135934" w:rsidRDefault="008C01F2" w:rsidP="0054597D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C01F2" w14:paraId="10F9AB79" w14:textId="77777777" w:rsidTr="00096A6F">
        <w:tc>
          <w:tcPr>
            <w:tcW w:w="1413" w:type="dxa"/>
            <w:gridSpan w:val="2"/>
          </w:tcPr>
          <w:p w14:paraId="065FE152" w14:textId="77777777" w:rsidR="008C01F2" w:rsidRPr="00043898" w:rsidRDefault="008C01F2" w:rsidP="0054597D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 w:rsidRPr="00043898"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Life cycle analysis</w:t>
            </w:r>
          </w:p>
        </w:tc>
        <w:tc>
          <w:tcPr>
            <w:tcW w:w="1957" w:type="dxa"/>
          </w:tcPr>
          <w:p w14:paraId="2753CB93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Design project does not include or</w:t>
            </w:r>
          </w:p>
          <w:p w14:paraId="54B59680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includes content/information that shows little or no understanding of Life cycle analysis</w:t>
            </w:r>
          </w:p>
        </w:tc>
        <w:tc>
          <w:tcPr>
            <w:tcW w:w="1894" w:type="dxa"/>
          </w:tcPr>
          <w:p w14:paraId="555B8D02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Design project includes</w:t>
            </w:r>
          </w:p>
          <w:p w14:paraId="343D5DC5" w14:textId="77777777" w:rsidR="008C01F2" w:rsidRPr="00135934" w:rsidRDefault="008C01F2" w:rsidP="0054597D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content/information that shows some understanding of Life cycle analysis</w:t>
            </w:r>
          </w:p>
        </w:tc>
        <w:tc>
          <w:tcPr>
            <w:tcW w:w="1931" w:type="dxa"/>
          </w:tcPr>
          <w:p w14:paraId="31431274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Design project includes content/information</w:t>
            </w:r>
          </w:p>
          <w:p w14:paraId="7527B558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that shows adequate understanding</w:t>
            </w:r>
          </w:p>
          <w:p w14:paraId="0F64DC92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of Life cycle analysis</w:t>
            </w:r>
          </w:p>
        </w:tc>
        <w:tc>
          <w:tcPr>
            <w:tcW w:w="2003" w:type="dxa"/>
          </w:tcPr>
          <w:p w14:paraId="2B6E7A39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Design project includes all possible</w:t>
            </w:r>
          </w:p>
          <w:p w14:paraId="4853A47D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content/information that shows good</w:t>
            </w:r>
          </w:p>
          <w:p w14:paraId="4BDA29B3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understanding of Life cycle analysis</w:t>
            </w:r>
          </w:p>
        </w:tc>
        <w:tc>
          <w:tcPr>
            <w:tcW w:w="922" w:type="dxa"/>
            <w:gridSpan w:val="2"/>
          </w:tcPr>
          <w:p w14:paraId="0B7E8D26" w14:textId="77777777" w:rsidR="008C01F2" w:rsidRPr="00135934" w:rsidRDefault="008C01F2" w:rsidP="0054597D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C01F2" w14:paraId="1A2CBCB3" w14:textId="77777777" w:rsidTr="00096A6F">
        <w:tc>
          <w:tcPr>
            <w:tcW w:w="1413" w:type="dxa"/>
            <w:gridSpan w:val="2"/>
          </w:tcPr>
          <w:p w14:paraId="5533EB11" w14:textId="77777777" w:rsidR="008C01F2" w:rsidRPr="00043898" w:rsidRDefault="008C01F2" w:rsidP="0054597D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 w:rsidRPr="00043898"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Uncertainty</w:t>
            </w:r>
          </w:p>
          <w:p w14:paraId="43CDC829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 w:rsidRPr="00043898"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analysis</w:t>
            </w:r>
          </w:p>
        </w:tc>
        <w:tc>
          <w:tcPr>
            <w:tcW w:w="1957" w:type="dxa"/>
          </w:tcPr>
          <w:p w14:paraId="4884B6B1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Design project does not include</w:t>
            </w:r>
          </w:p>
          <w:p w14:paraId="2661906D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Uncertainty analysis with no technique to</w:t>
            </w:r>
          </w:p>
          <w:p w14:paraId="07EE5D33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achieve sustainability</w:t>
            </w:r>
          </w:p>
        </w:tc>
        <w:tc>
          <w:tcPr>
            <w:tcW w:w="1894" w:type="dxa"/>
          </w:tcPr>
          <w:p w14:paraId="5E7A1876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Design project includes some</w:t>
            </w:r>
          </w:p>
          <w:p w14:paraId="0D0943C8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content/information that shows some</w:t>
            </w:r>
          </w:p>
          <w:p w14:paraId="377A0C20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Uncertainty analysis but a proposed</w:t>
            </w:r>
          </w:p>
          <w:p w14:paraId="602FF181" w14:textId="77777777" w:rsidR="008C01F2" w:rsidRPr="00135934" w:rsidRDefault="008C01F2" w:rsidP="0054597D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technique to achieve sustainability</w:t>
            </w:r>
          </w:p>
        </w:tc>
        <w:tc>
          <w:tcPr>
            <w:tcW w:w="1931" w:type="dxa"/>
          </w:tcPr>
          <w:p w14:paraId="2A50BF73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Design project includes some</w:t>
            </w:r>
          </w:p>
          <w:p w14:paraId="76CD7398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content/information that shows adequate</w:t>
            </w:r>
          </w:p>
          <w:p w14:paraId="42D87FBC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Uncertainty analysis but a proposed</w:t>
            </w:r>
          </w:p>
          <w:p w14:paraId="06A93055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technique to achieve sustainability</w:t>
            </w:r>
          </w:p>
        </w:tc>
        <w:tc>
          <w:tcPr>
            <w:tcW w:w="2003" w:type="dxa"/>
          </w:tcPr>
          <w:p w14:paraId="23AFE8F9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Design project includes all possible</w:t>
            </w:r>
          </w:p>
          <w:p w14:paraId="2E8965DC" w14:textId="77777777" w:rsidR="008C01F2" w:rsidRDefault="008C01F2" w:rsidP="0054597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content/information of Uncertainty analysis and includes innovative technologies to achieve sustainability</w:t>
            </w:r>
          </w:p>
        </w:tc>
        <w:tc>
          <w:tcPr>
            <w:tcW w:w="922" w:type="dxa"/>
            <w:gridSpan w:val="2"/>
          </w:tcPr>
          <w:p w14:paraId="681574BF" w14:textId="77777777" w:rsidR="008C01F2" w:rsidRPr="00135934" w:rsidRDefault="008C01F2" w:rsidP="0054597D">
            <w:pPr>
              <w:rPr>
                <w:b/>
                <w:bCs/>
                <w:sz w:val="22"/>
                <w:szCs w:val="22"/>
              </w:rPr>
            </w:pPr>
          </w:p>
        </w:tc>
      </w:tr>
      <w:tr w:rsidR="00096A6F" w:rsidRPr="00135934" w14:paraId="087F9B5F" w14:textId="77777777" w:rsidTr="005E5C31">
        <w:trPr>
          <w:gridBefore w:val="1"/>
          <w:gridAfter w:val="1"/>
          <w:wBefore w:w="18" w:type="dxa"/>
          <w:wAfter w:w="22" w:type="dxa"/>
          <w:trHeight w:val="395"/>
        </w:trPr>
        <w:tc>
          <w:tcPr>
            <w:tcW w:w="9180" w:type="dxa"/>
            <w:gridSpan w:val="5"/>
            <w:vAlign w:val="center"/>
          </w:tcPr>
          <w:p w14:paraId="4035AC51" w14:textId="2DE81A14" w:rsidR="00096A6F" w:rsidRPr="00096A6F" w:rsidRDefault="00096A6F" w:rsidP="005E5C3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</w:pPr>
            <w:r w:rsidRPr="00096A6F"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Total Marks for PO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900" w:type="dxa"/>
          </w:tcPr>
          <w:p w14:paraId="66208448" w14:textId="77777777" w:rsidR="00096A6F" w:rsidRPr="00135934" w:rsidRDefault="00096A6F" w:rsidP="002336AD">
            <w:pPr>
              <w:rPr>
                <w:b/>
                <w:bCs/>
                <w:sz w:val="22"/>
                <w:szCs w:val="22"/>
              </w:rPr>
            </w:pPr>
          </w:p>
        </w:tc>
      </w:tr>
    </w:tbl>
    <w:p w14:paraId="728C49BD" w14:textId="77777777" w:rsidR="00925BCA" w:rsidRDefault="00925BCA" w:rsidP="00925BCA"/>
    <w:p w14:paraId="1864EF4F" w14:textId="77777777" w:rsidR="00925BCA" w:rsidRDefault="00925BCA" w:rsidP="00FE38D8"/>
    <w:p w14:paraId="6F4DF17C" w14:textId="2DBE7C0C" w:rsidR="00FE38D8" w:rsidRDefault="00FE38D8" w:rsidP="006856EE"/>
    <w:p w14:paraId="7FA992F3" w14:textId="27777621" w:rsidR="00194E88" w:rsidRDefault="00194E88" w:rsidP="006856EE"/>
    <w:p w14:paraId="2CFBA196" w14:textId="0C2C9092" w:rsidR="00194E88" w:rsidRDefault="00194E88" w:rsidP="006856EE"/>
    <w:p w14:paraId="24B2DAB4" w14:textId="7C7CDE90" w:rsidR="00B81527" w:rsidRDefault="00B81527" w:rsidP="006856EE"/>
    <w:p w14:paraId="5D733CD6" w14:textId="28F1C7C4" w:rsidR="00B81527" w:rsidRDefault="00B81527" w:rsidP="006856EE"/>
    <w:p w14:paraId="5E8984DD" w14:textId="5CBB0A3E" w:rsidR="00B81527" w:rsidRDefault="00B81527" w:rsidP="006856EE"/>
    <w:p w14:paraId="0E84E550" w14:textId="1B5DDA0C" w:rsidR="00B81527" w:rsidRDefault="00B81527" w:rsidP="006856EE"/>
    <w:p w14:paraId="7A82C9BC" w14:textId="0682272A" w:rsidR="00B81527" w:rsidRDefault="00B81527" w:rsidP="006856EE"/>
    <w:p w14:paraId="4A251F18" w14:textId="0D26B556" w:rsidR="00B81527" w:rsidRDefault="00B81527" w:rsidP="006856EE"/>
    <w:p w14:paraId="21076103" w14:textId="33216F7B" w:rsidR="00B81527" w:rsidRDefault="00B81527" w:rsidP="006856EE"/>
    <w:p w14:paraId="24BE8EC9" w14:textId="3D788B56" w:rsidR="00B81527" w:rsidRDefault="00B81527" w:rsidP="006856EE"/>
    <w:p w14:paraId="548645AC" w14:textId="3E2BB2BF" w:rsidR="00B81527" w:rsidRDefault="00B81527" w:rsidP="006856EE"/>
    <w:p w14:paraId="2D752C5E" w14:textId="0333E9F8" w:rsidR="00B81527" w:rsidRDefault="00B81527" w:rsidP="006856EE"/>
    <w:p w14:paraId="79A37E12" w14:textId="1028747A" w:rsidR="00B81527" w:rsidRDefault="00B81527" w:rsidP="006856EE"/>
    <w:p w14:paraId="7B092124" w14:textId="28496475" w:rsidR="00B81527" w:rsidRDefault="00B81527" w:rsidP="006856EE"/>
    <w:p w14:paraId="229F9214" w14:textId="5EB3DE3C" w:rsidR="00B81527" w:rsidRDefault="00B81527" w:rsidP="006856EE"/>
    <w:p w14:paraId="35617CE3" w14:textId="7800E92D" w:rsidR="00B81527" w:rsidRDefault="00B81527" w:rsidP="006856EE"/>
    <w:p w14:paraId="55FE65F2" w14:textId="1B99E5D5" w:rsidR="00B81527" w:rsidRDefault="00B81527" w:rsidP="006856EE"/>
    <w:p w14:paraId="7A12EBF3" w14:textId="42F2C5BC" w:rsidR="00B81527" w:rsidRDefault="00B81527" w:rsidP="006856EE"/>
    <w:p w14:paraId="74D43F96" w14:textId="77777777" w:rsidR="00194E88" w:rsidRDefault="00194E88" w:rsidP="00194E88">
      <w:pPr>
        <w:tabs>
          <w:tab w:val="left" w:pos="0"/>
        </w:tabs>
        <w:jc w:val="both"/>
        <w:rPr>
          <w:rFonts w:ascii="Garamond" w:eastAsia="Garamond" w:hAnsi="Garamond" w:cs="Garamond"/>
          <w:i/>
          <w:iCs/>
          <w:lang w:val="en-GB"/>
        </w:rPr>
      </w:pPr>
    </w:p>
    <w:p w14:paraId="0D9850E3" w14:textId="77777777" w:rsidR="00194E88" w:rsidRDefault="00194E88" w:rsidP="00194E88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6480"/>
        <w:gridCol w:w="810"/>
        <w:gridCol w:w="1013"/>
      </w:tblGrid>
      <w:tr w:rsidR="00194E88" w14:paraId="5CE6B9CB" w14:textId="77777777" w:rsidTr="00BD4258">
        <w:tc>
          <w:tcPr>
            <w:tcW w:w="1795" w:type="dxa"/>
            <w:vMerge w:val="restart"/>
          </w:tcPr>
          <w:p w14:paraId="2763BD74" w14:textId="77777777" w:rsidR="00194E88" w:rsidRPr="00135934" w:rsidRDefault="00194E8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Assessment</w:t>
            </w:r>
            <w:r>
              <w:rPr>
                <w:rFonts w:eastAsia="Garamond"/>
                <w:iCs/>
                <w:sz w:val="22"/>
                <w:szCs w:val="22"/>
                <w:lang w:val="en-GB"/>
              </w:rPr>
              <w:t xml:space="preserve"> </w:t>
            </w: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Title:</w:t>
            </w:r>
          </w:p>
        </w:tc>
        <w:tc>
          <w:tcPr>
            <w:tcW w:w="6480" w:type="dxa"/>
            <w:vMerge w:val="restart"/>
          </w:tcPr>
          <w:p w14:paraId="3867CC54" w14:textId="3064A4EA" w:rsidR="00194E88" w:rsidRPr="00135934" w:rsidRDefault="003F2FD0" w:rsidP="00BD4258">
            <w:pPr>
              <w:tabs>
                <w:tab w:val="left" w:pos="0"/>
              </w:tabs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5975A8">
              <w:rPr>
                <w:i/>
                <w:lang w:val="en-US" w:eastAsia="en-US"/>
              </w:rPr>
              <w:t>Identify</w:t>
            </w:r>
            <w:r w:rsidRPr="005975A8">
              <w:rPr>
                <w:lang w:val="en-US" w:eastAsia="en-US"/>
              </w:rPr>
              <w:t xml:space="preserve"> the ethical issues that will arise in the design of the system</w:t>
            </w:r>
          </w:p>
        </w:tc>
        <w:tc>
          <w:tcPr>
            <w:tcW w:w="810" w:type="dxa"/>
          </w:tcPr>
          <w:p w14:paraId="01168D68" w14:textId="77777777" w:rsidR="00194E88" w:rsidRPr="00135934" w:rsidRDefault="00194E8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CO:</w:t>
            </w:r>
          </w:p>
        </w:tc>
        <w:tc>
          <w:tcPr>
            <w:tcW w:w="1013" w:type="dxa"/>
          </w:tcPr>
          <w:p w14:paraId="593B8EEB" w14:textId="5159FEC3" w:rsidR="00194E88" w:rsidRPr="00135934" w:rsidRDefault="00194E8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0</w:t>
            </w:r>
            <w:r w:rsidR="008C3F4F">
              <w:rPr>
                <w:rFonts w:eastAsia="Garamond"/>
                <w:iCs/>
                <w:sz w:val="22"/>
                <w:szCs w:val="22"/>
                <w:lang w:val="en-GB"/>
              </w:rPr>
              <w:t>6</w:t>
            </w:r>
          </w:p>
        </w:tc>
      </w:tr>
      <w:tr w:rsidR="00194E88" w14:paraId="3795F240" w14:textId="77777777" w:rsidTr="00BD4258">
        <w:tc>
          <w:tcPr>
            <w:tcW w:w="1795" w:type="dxa"/>
            <w:vMerge/>
          </w:tcPr>
          <w:p w14:paraId="1A727FAF" w14:textId="77777777" w:rsidR="00194E88" w:rsidRPr="00135934" w:rsidRDefault="00194E8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6480" w:type="dxa"/>
            <w:vMerge/>
          </w:tcPr>
          <w:p w14:paraId="3599155F" w14:textId="77777777" w:rsidR="00194E88" w:rsidRPr="00135934" w:rsidRDefault="00194E8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810" w:type="dxa"/>
          </w:tcPr>
          <w:p w14:paraId="4CD5AB36" w14:textId="77777777" w:rsidR="00194E88" w:rsidRPr="00135934" w:rsidRDefault="00194E8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PO:</w:t>
            </w:r>
          </w:p>
        </w:tc>
        <w:tc>
          <w:tcPr>
            <w:tcW w:w="1013" w:type="dxa"/>
          </w:tcPr>
          <w:p w14:paraId="3C161E52" w14:textId="0A243963" w:rsidR="00194E88" w:rsidRPr="00135934" w:rsidRDefault="00194E8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0</w:t>
            </w:r>
            <w:r>
              <w:rPr>
                <w:rFonts w:eastAsia="Garamond"/>
                <w:iCs/>
                <w:sz w:val="22"/>
                <w:szCs w:val="22"/>
                <w:lang w:val="en-GB"/>
              </w:rPr>
              <w:t>8</w:t>
            </w:r>
          </w:p>
        </w:tc>
      </w:tr>
    </w:tbl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58"/>
      </w:tblGrid>
      <w:tr w:rsidR="00194E88" w14:paraId="1A52747C" w14:textId="77777777" w:rsidTr="004C0428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2E0BEB66" w14:textId="77777777" w:rsidR="00194E88" w:rsidRPr="000C7916" w:rsidRDefault="00194E88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</w:tc>
      </w:tr>
    </w:tbl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8"/>
        <w:gridCol w:w="1439"/>
        <w:gridCol w:w="1935"/>
        <w:gridCol w:w="1716"/>
        <w:gridCol w:w="1889"/>
        <w:gridCol w:w="2068"/>
        <w:gridCol w:w="18"/>
        <w:gridCol w:w="809"/>
        <w:gridCol w:w="22"/>
      </w:tblGrid>
      <w:tr w:rsidR="00194E88" w14:paraId="4CA798C7" w14:textId="77777777" w:rsidTr="00370278">
        <w:tc>
          <w:tcPr>
            <w:tcW w:w="1458" w:type="dxa"/>
            <w:gridSpan w:val="2"/>
            <w:vMerge w:val="restart"/>
          </w:tcPr>
          <w:p w14:paraId="684B7703" w14:textId="77777777" w:rsidR="00194E88" w:rsidRPr="00135934" w:rsidRDefault="00194E88" w:rsidP="00BD4258">
            <w:pPr>
              <w:rPr>
                <w:b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Marking Criteria</w:t>
            </w:r>
          </w:p>
        </w:tc>
        <w:tc>
          <w:tcPr>
            <w:tcW w:w="8662" w:type="dxa"/>
            <w:gridSpan w:val="7"/>
          </w:tcPr>
          <w:p w14:paraId="3221903F" w14:textId="2F98D3B7" w:rsidR="00194E88" w:rsidRPr="00135934" w:rsidRDefault="004C0428" w:rsidP="004C0428">
            <w:pPr>
              <w:jc w:val="center"/>
              <w:rPr>
                <w:b/>
                <w:bCs/>
                <w:sz w:val="22"/>
                <w:szCs w:val="22"/>
              </w:rPr>
            </w:pPr>
            <w:r w:rsidRPr="008B1370">
              <w:rPr>
                <w:b/>
                <w:bCs/>
                <w:sz w:val="22"/>
                <w:szCs w:val="22"/>
              </w:rPr>
              <w:t>Marks distribution (Max</w:t>
            </w:r>
            <w:r>
              <w:rPr>
                <w:b/>
                <w:bCs/>
                <w:sz w:val="22"/>
                <w:szCs w:val="22"/>
              </w:rPr>
              <w:t>imum</w:t>
            </w:r>
            <w:r w:rsidRPr="008B1370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5</w:t>
            </w:r>
            <w:r w:rsidRPr="008B1370">
              <w:rPr>
                <w:b/>
                <w:bCs/>
                <w:sz w:val="22"/>
                <w:szCs w:val="22"/>
              </w:rPr>
              <w:t>X</w:t>
            </w:r>
            <w:r>
              <w:rPr>
                <w:b/>
                <w:bCs/>
                <w:sz w:val="22"/>
                <w:szCs w:val="22"/>
              </w:rPr>
              <w:t>4</w:t>
            </w:r>
            <w:r w:rsidRPr="008B1370">
              <w:rPr>
                <w:b/>
                <w:bCs/>
                <w:sz w:val="22"/>
                <w:szCs w:val="22"/>
              </w:rPr>
              <w:t xml:space="preserve"> = 2</w:t>
            </w:r>
            <w:r>
              <w:rPr>
                <w:b/>
                <w:bCs/>
                <w:sz w:val="22"/>
                <w:szCs w:val="22"/>
              </w:rPr>
              <w:t>0</w:t>
            </w:r>
            <w:r w:rsidRPr="008B1370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194E88" w14:paraId="63D7B4BC" w14:textId="77777777" w:rsidTr="00370278">
        <w:tc>
          <w:tcPr>
            <w:tcW w:w="1458" w:type="dxa"/>
            <w:gridSpan w:val="2"/>
            <w:vMerge/>
          </w:tcPr>
          <w:p w14:paraId="549CE69B" w14:textId="77777777" w:rsidR="00194E88" w:rsidRPr="00135934" w:rsidRDefault="00194E88" w:rsidP="00BD4258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14:paraId="224799C2" w14:textId="77777777" w:rsidR="00194E88" w:rsidRPr="00135934" w:rsidRDefault="00194E88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Inadequate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(1)</w:t>
            </w:r>
          </w:p>
        </w:tc>
        <w:tc>
          <w:tcPr>
            <w:tcW w:w="1746" w:type="dxa"/>
          </w:tcPr>
          <w:p w14:paraId="2FE26BF6" w14:textId="77777777" w:rsidR="00194E88" w:rsidRPr="00135934" w:rsidRDefault="00194E88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Satisfactory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(2)</w:t>
            </w:r>
          </w:p>
        </w:tc>
        <w:tc>
          <w:tcPr>
            <w:tcW w:w="1944" w:type="dxa"/>
          </w:tcPr>
          <w:p w14:paraId="1C5496F5" w14:textId="77777777" w:rsidR="00194E88" w:rsidRPr="00135934" w:rsidRDefault="00194E88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Good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(3)</w:t>
            </w:r>
          </w:p>
        </w:tc>
        <w:tc>
          <w:tcPr>
            <w:tcW w:w="2142" w:type="dxa"/>
          </w:tcPr>
          <w:p w14:paraId="742FFFA1" w14:textId="77777777" w:rsidR="00194E88" w:rsidRPr="00135934" w:rsidRDefault="00194E88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Excellent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(4)</w:t>
            </w:r>
          </w:p>
        </w:tc>
        <w:tc>
          <w:tcPr>
            <w:tcW w:w="850" w:type="dxa"/>
            <w:gridSpan w:val="3"/>
          </w:tcPr>
          <w:p w14:paraId="706EC064" w14:textId="19AD8428" w:rsidR="00194E88" w:rsidRPr="00135934" w:rsidRDefault="00194E88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Marks</w:t>
            </w:r>
          </w:p>
        </w:tc>
      </w:tr>
      <w:tr w:rsidR="00194E88" w14:paraId="26871CB7" w14:textId="77777777" w:rsidTr="00370278">
        <w:tc>
          <w:tcPr>
            <w:tcW w:w="1458" w:type="dxa"/>
            <w:gridSpan w:val="2"/>
          </w:tcPr>
          <w:p w14:paraId="574B83F9" w14:textId="77777777" w:rsidR="00B85A9C" w:rsidRDefault="00B85A9C" w:rsidP="00B85A9C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Stakeholder</w:t>
            </w:r>
          </w:p>
          <w:p w14:paraId="653D8C9A" w14:textId="0712CAE4" w:rsidR="00194E88" w:rsidRPr="00135934" w:rsidRDefault="00B85A9C" w:rsidP="00B85A9C">
            <w:pPr>
              <w:rPr>
                <w:sz w:val="22"/>
                <w:szCs w:val="22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Perspective</w:t>
            </w:r>
          </w:p>
        </w:tc>
        <w:tc>
          <w:tcPr>
            <w:tcW w:w="1980" w:type="dxa"/>
          </w:tcPr>
          <w:p w14:paraId="566986F0" w14:textId="77777777" w:rsidR="001E32F2" w:rsidRDefault="001E32F2" w:rsidP="001E32F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Students identify few and/or most obvious</w:t>
            </w:r>
          </w:p>
          <w:p w14:paraId="296A77D6" w14:textId="6ECD5D02" w:rsidR="001E32F2" w:rsidRDefault="001E32F2" w:rsidP="001E32F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stakeholders, perhaps stating their</w:t>
            </w:r>
          </w:p>
          <w:p w14:paraId="74840DA1" w14:textId="77777777" w:rsidR="001E32F2" w:rsidRDefault="001E32F2" w:rsidP="001E32F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positions in a limited way and/or</w:t>
            </w:r>
          </w:p>
          <w:p w14:paraId="0547D6E7" w14:textId="090BBEDF" w:rsidR="00194E88" w:rsidRPr="00135934" w:rsidRDefault="001E32F2" w:rsidP="001E32F2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misrepresenting their positions.</w:t>
            </w:r>
          </w:p>
        </w:tc>
        <w:tc>
          <w:tcPr>
            <w:tcW w:w="1746" w:type="dxa"/>
          </w:tcPr>
          <w:p w14:paraId="300BFF10" w14:textId="38AB64FC" w:rsidR="00194E88" w:rsidRPr="00135934" w:rsidRDefault="004C66F4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Students explain the perspectives of general stakeholders and convey these.</w:t>
            </w:r>
          </w:p>
        </w:tc>
        <w:tc>
          <w:tcPr>
            <w:tcW w:w="1944" w:type="dxa"/>
          </w:tcPr>
          <w:p w14:paraId="5744C38E" w14:textId="65B9136E" w:rsidR="00194E88" w:rsidRPr="00135934" w:rsidRDefault="009248D3" w:rsidP="009248D3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Students explain the perspectives of major stakeholders and convey these with reasonable accuracy.</w:t>
            </w:r>
          </w:p>
        </w:tc>
        <w:tc>
          <w:tcPr>
            <w:tcW w:w="2142" w:type="dxa"/>
          </w:tcPr>
          <w:p w14:paraId="040F0804" w14:textId="5ECCD0E1" w:rsidR="00194E88" w:rsidRPr="003842CC" w:rsidRDefault="00571433" w:rsidP="0057143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Students thoughtfully consider perspectives of diverse relevant stakeholders and articulate these with great clarity, accuracy, and empathy.</w:t>
            </w:r>
          </w:p>
        </w:tc>
        <w:tc>
          <w:tcPr>
            <w:tcW w:w="850" w:type="dxa"/>
            <w:gridSpan w:val="3"/>
          </w:tcPr>
          <w:p w14:paraId="4FB3245E" w14:textId="77777777" w:rsidR="00194E88" w:rsidRPr="00135934" w:rsidRDefault="00194E88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194E88" w14:paraId="6139E6AC" w14:textId="77777777" w:rsidTr="00370278">
        <w:tc>
          <w:tcPr>
            <w:tcW w:w="1458" w:type="dxa"/>
            <w:gridSpan w:val="2"/>
          </w:tcPr>
          <w:p w14:paraId="7EBC9647" w14:textId="77777777" w:rsidR="00B85A9C" w:rsidRDefault="00B85A9C" w:rsidP="00B85A9C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Ethical Issues</w:t>
            </w:r>
          </w:p>
          <w:p w14:paraId="286567E8" w14:textId="23DE0CA5" w:rsidR="00194E88" w:rsidRPr="006E6444" w:rsidRDefault="00B85A9C" w:rsidP="00B85A9C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Identification</w:t>
            </w:r>
          </w:p>
        </w:tc>
        <w:tc>
          <w:tcPr>
            <w:tcW w:w="1980" w:type="dxa"/>
          </w:tcPr>
          <w:p w14:paraId="1D838BA7" w14:textId="63ECEE8E" w:rsidR="001E32F2" w:rsidRDefault="001E32F2" w:rsidP="001E32F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Students begin to frame the Ethical Issues, but have difficulty separating primary and</w:t>
            </w:r>
          </w:p>
          <w:p w14:paraId="5A91358C" w14:textId="77777777" w:rsidR="001E32F2" w:rsidRDefault="001E32F2" w:rsidP="001E32F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secondary problems. If approaches to</w:t>
            </w:r>
          </w:p>
          <w:p w14:paraId="0FC01853" w14:textId="77777777" w:rsidR="001E32F2" w:rsidRDefault="001E32F2" w:rsidP="001E32F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address the problem are advocated, they</w:t>
            </w:r>
          </w:p>
          <w:p w14:paraId="554FF770" w14:textId="5771E12C" w:rsidR="00194E88" w:rsidRDefault="001E32F2" w:rsidP="001E32F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are quite general and may be naive.</w:t>
            </w:r>
          </w:p>
        </w:tc>
        <w:tc>
          <w:tcPr>
            <w:tcW w:w="1746" w:type="dxa"/>
          </w:tcPr>
          <w:p w14:paraId="6D5FD284" w14:textId="77777777" w:rsidR="00EF08FE" w:rsidRDefault="00EF08FE" w:rsidP="00EF08F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Students can distinguish primary and secondary Ethical</w:t>
            </w:r>
          </w:p>
          <w:p w14:paraId="101C123C" w14:textId="77777777" w:rsidR="00EF08FE" w:rsidRDefault="00EF08FE" w:rsidP="00EF08F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Issues. There is evidence that they have begun to formulate credible</w:t>
            </w:r>
          </w:p>
          <w:p w14:paraId="77D45A74" w14:textId="1FF4459D" w:rsidR="00194E88" w:rsidRPr="00135934" w:rsidRDefault="00EF08FE" w:rsidP="00EF08F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approaches to address Ethical Issues.</w:t>
            </w:r>
          </w:p>
        </w:tc>
        <w:tc>
          <w:tcPr>
            <w:tcW w:w="1944" w:type="dxa"/>
          </w:tcPr>
          <w:p w14:paraId="36E1DBDA" w14:textId="786C7950" w:rsidR="009248D3" w:rsidRDefault="009248D3" w:rsidP="009248D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Students are generally successful in distinguishing primary and secondary Ethical</w:t>
            </w:r>
          </w:p>
          <w:p w14:paraId="7656BA94" w14:textId="12BA468F" w:rsidR="009248D3" w:rsidRDefault="009248D3" w:rsidP="009248D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Issues with justification. There is evidence that they have begun to formulate credible</w:t>
            </w:r>
          </w:p>
          <w:p w14:paraId="289EFB05" w14:textId="7840B2C7" w:rsidR="00194E88" w:rsidRDefault="009248D3" w:rsidP="009248D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approaches to address Ethical Issues.</w:t>
            </w:r>
          </w:p>
        </w:tc>
        <w:tc>
          <w:tcPr>
            <w:tcW w:w="2142" w:type="dxa"/>
          </w:tcPr>
          <w:p w14:paraId="5642D75E" w14:textId="01349FC3" w:rsidR="00501D05" w:rsidRDefault="00501D05" w:rsidP="00501D0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Students convincingly and accurately frame the Ethical Issues and parse it into sub‐problems, providing justification. They suggest detailed</w:t>
            </w:r>
          </w:p>
          <w:p w14:paraId="5D4D07D7" w14:textId="77777777" w:rsidR="00501D05" w:rsidRDefault="00501D05" w:rsidP="00501D0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and viable approaches to resolve the Ethical</w:t>
            </w:r>
          </w:p>
          <w:p w14:paraId="7610B16D" w14:textId="6F32A303" w:rsidR="00194E88" w:rsidRDefault="00501D05" w:rsidP="00501D0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Issues.</w:t>
            </w:r>
          </w:p>
        </w:tc>
        <w:tc>
          <w:tcPr>
            <w:tcW w:w="850" w:type="dxa"/>
            <w:gridSpan w:val="3"/>
          </w:tcPr>
          <w:p w14:paraId="79738ECA" w14:textId="77777777" w:rsidR="00194E88" w:rsidRPr="00135934" w:rsidRDefault="00194E88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194E88" w14:paraId="5F9A135A" w14:textId="77777777" w:rsidTr="00370278">
        <w:tc>
          <w:tcPr>
            <w:tcW w:w="1458" w:type="dxa"/>
            <w:gridSpan w:val="2"/>
          </w:tcPr>
          <w:p w14:paraId="00B3E47C" w14:textId="77777777" w:rsidR="00B85A9C" w:rsidRDefault="00B85A9C" w:rsidP="00B85A9C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Code of Ethics</w:t>
            </w:r>
          </w:p>
          <w:p w14:paraId="0553481A" w14:textId="105123F2" w:rsidR="00194E88" w:rsidRDefault="00B85A9C" w:rsidP="00B85A9C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Consideration</w:t>
            </w:r>
          </w:p>
        </w:tc>
        <w:tc>
          <w:tcPr>
            <w:tcW w:w="1980" w:type="dxa"/>
          </w:tcPr>
          <w:p w14:paraId="700AD874" w14:textId="77777777" w:rsidR="001E32F2" w:rsidRDefault="001E32F2" w:rsidP="001E32F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Students give passing attention to related</w:t>
            </w:r>
          </w:p>
          <w:p w14:paraId="6701CB56" w14:textId="14AE37E9" w:rsidR="00194E88" w:rsidRDefault="001E32F2" w:rsidP="001E32F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Code of Ethics considerations. They may focus only on obvious health and safety considerations and/or fair use of funds involving </w:t>
            </w:r>
            <w:r w:rsidR="00790FBF">
              <w:rPr>
                <w:rFonts w:ascii="Calibri" w:hAnsi="Calibri" w:cs="Calibri"/>
                <w:sz w:val="20"/>
                <w:szCs w:val="20"/>
                <w:lang w:val="en-US" w:eastAsia="en-US"/>
              </w:rPr>
              <w:t>primary stakeholders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.</w:t>
            </w:r>
          </w:p>
        </w:tc>
        <w:tc>
          <w:tcPr>
            <w:tcW w:w="1746" w:type="dxa"/>
          </w:tcPr>
          <w:p w14:paraId="0BA47812" w14:textId="77777777" w:rsidR="006E1791" w:rsidRDefault="006E1791" w:rsidP="006E17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Students are sensitive to relevant Code of</w:t>
            </w:r>
          </w:p>
          <w:p w14:paraId="3F9F019D" w14:textId="77777777" w:rsidR="006E1791" w:rsidRDefault="006E1791" w:rsidP="006E17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Ethics considerations. </w:t>
            </w:r>
          </w:p>
          <w:p w14:paraId="520DAAEB" w14:textId="77777777" w:rsidR="006E1791" w:rsidRDefault="006E1791" w:rsidP="006E17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Students make linkages between ethical considerations and</w:t>
            </w:r>
          </w:p>
          <w:p w14:paraId="7162CCC3" w14:textId="77777777" w:rsidR="006E1791" w:rsidRDefault="006E1791" w:rsidP="006E179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stakeholder interests. Students may identify</w:t>
            </w:r>
          </w:p>
          <w:p w14:paraId="4AE27D6E" w14:textId="76565B68" w:rsidR="00194E88" w:rsidRPr="00135934" w:rsidRDefault="006E1791" w:rsidP="006E1791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ethical dilemmas.</w:t>
            </w:r>
          </w:p>
        </w:tc>
        <w:tc>
          <w:tcPr>
            <w:tcW w:w="1944" w:type="dxa"/>
          </w:tcPr>
          <w:p w14:paraId="160B0FF7" w14:textId="77777777" w:rsidR="005B27D0" w:rsidRDefault="005B27D0" w:rsidP="005B27D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Students are sensitive to relevant Code of</w:t>
            </w:r>
          </w:p>
          <w:p w14:paraId="417027CF" w14:textId="77777777" w:rsidR="005B27D0" w:rsidRDefault="005B27D0" w:rsidP="005B27D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Ethics considerations and discuss them in</w:t>
            </w:r>
          </w:p>
          <w:p w14:paraId="43CC94FC" w14:textId="047FD958" w:rsidR="005B27D0" w:rsidRDefault="005B27D0" w:rsidP="005B27D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context of the problem(s). Students make linkages between ethical considerations and</w:t>
            </w:r>
          </w:p>
          <w:p w14:paraId="1A7C7026" w14:textId="77777777" w:rsidR="005B27D0" w:rsidRDefault="005B27D0" w:rsidP="005B27D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stakeholder interests. Students may identify</w:t>
            </w:r>
          </w:p>
          <w:p w14:paraId="32E72B29" w14:textId="77777777" w:rsidR="005B27D0" w:rsidRDefault="005B27D0" w:rsidP="005B27D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ethical dilemmas and discuss possible</w:t>
            </w:r>
          </w:p>
          <w:p w14:paraId="6DF2C0F8" w14:textId="696F9710" w:rsidR="00194E88" w:rsidRDefault="005B27D0" w:rsidP="005B27D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tradeoffs.</w:t>
            </w:r>
          </w:p>
        </w:tc>
        <w:tc>
          <w:tcPr>
            <w:tcW w:w="2142" w:type="dxa"/>
          </w:tcPr>
          <w:p w14:paraId="0313B96B" w14:textId="7B28701C" w:rsidR="00F41C72" w:rsidRDefault="00F41C72" w:rsidP="00F41C7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Students clearly articulate relevant Code of Ethics considerations and address these in</w:t>
            </w:r>
          </w:p>
          <w:p w14:paraId="26BD02A8" w14:textId="77777777" w:rsidR="00F41C72" w:rsidRDefault="00F41C72" w:rsidP="00F41C7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discussing approaches to resolve the</w:t>
            </w:r>
          </w:p>
          <w:p w14:paraId="3C1BB722" w14:textId="77777777" w:rsidR="00F41C72" w:rsidRDefault="00F41C72" w:rsidP="00F41C7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problem(s). Students make linkages between</w:t>
            </w:r>
          </w:p>
          <w:p w14:paraId="4A155179" w14:textId="1BCEA7B2" w:rsidR="00F41C72" w:rsidRDefault="00F41C72" w:rsidP="00F41C7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ethical considerations and stakeholder interests and discuss ways to mediate dilemmas or</w:t>
            </w:r>
          </w:p>
          <w:p w14:paraId="14E1EC66" w14:textId="2EE37A08" w:rsidR="00194E88" w:rsidRDefault="00F41C72" w:rsidP="00F41C7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suggest tradeoffs.</w:t>
            </w:r>
          </w:p>
        </w:tc>
        <w:tc>
          <w:tcPr>
            <w:tcW w:w="850" w:type="dxa"/>
            <w:gridSpan w:val="3"/>
          </w:tcPr>
          <w:p w14:paraId="3A36B3BC" w14:textId="77777777" w:rsidR="00194E88" w:rsidRPr="00135934" w:rsidRDefault="00194E88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194E88" w14:paraId="3E361EE5" w14:textId="77777777" w:rsidTr="00370278">
        <w:tc>
          <w:tcPr>
            <w:tcW w:w="1458" w:type="dxa"/>
            <w:gridSpan w:val="2"/>
          </w:tcPr>
          <w:p w14:paraId="7E92DA6D" w14:textId="06FD7CC7" w:rsidR="00B85A9C" w:rsidRPr="003A649F" w:rsidRDefault="00B85A9C" w:rsidP="00B85A9C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 w:rsidRPr="003A649F"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Conclusions and related outcomes</w:t>
            </w:r>
          </w:p>
          <w:p w14:paraId="34E55EA7" w14:textId="6C8B9FA7" w:rsidR="00194E88" w:rsidRDefault="00B85A9C" w:rsidP="00B85A9C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 w:rsidRPr="003A649F"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(implications and consequences)</w:t>
            </w:r>
          </w:p>
        </w:tc>
        <w:tc>
          <w:tcPr>
            <w:tcW w:w="1980" w:type="dxa"/>
          </w:tcPr>
          <w:p w14:paraId="40C0E287" w14:textId="1311D897" w:rsidR="001E32F2" w:rsidRDefault="001E32F2" w:rsidP="001E32F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Conclusion is inconsistently tied to some</w:t>
            </w:r>
            <w:r w:rsidR="00790FBF"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of the information discussed; related</w:t>
            </w:r>
          </w:p>
          <w:p w14:paraId="42BF2D75" w14:textId="77777777" w:rsidR="001E32F2" w:rsidRDefault="001E32F2" w:rsidP="001E32F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outcomes (consequences and</w:t>
            </w:r>
          </w:p>
          <w:p w14:paraId="5E6D0947" w14:textId="3B3FC83B" w:rsidR="00194E88" w:rsidRDefault="001E32F2" w:rsidP="001E32F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lastRenderedPageBreak/>
              <w:t>implications) are oversimplified.</w:t>
            </w:r>
          </w:p>
        </w:tc>
        <w:tc>
          <w:tcPr>
            <w:tcW w:w="1746" w:type="dxa"/>
          </w:tcPr>
          <w:p w14:paraId="292D6483" w14:textId="77777777" w:rsidR="00586478" w:rsidRDefault="00586478" w:rsidP="0058647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lastRenderedPageBreak/>
              <w:t>Conclusion is tied to information</w:t>
            </w:r>
          </w:p>
          <w:p w14:paraId="4D75C65D" w14:textId="77777777" w:rsidR="00586478" w:rsidRDefault="00586478" w:rsidP="0058647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(because information is chosen to fit the</w:t>
            </w:r>
          </w:p>
          <w:p w14:paraId="3A47B048" w14:textId="77777777" w:rsidR="00586478" w:rsidRDefault="00586478" w:rsidP="0058647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desired conclusion); </w:t>
            </w:r>
          </w:p>
          <w:p w14:paraId="1809D61E" w14:textId="77777777" w:rsidR="00194E88" w:rsidRPr="00135934" w:rsidRDefault="00194E88" w:rsidP="00BD425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44" w:type="dxa"/>
          </w:tcPr>
          <w:p w14:paraId="7E9DDB2A" w14:textId="77777777" w:rsidR="00571433" w:rsidRDefault="00571433" w:rsidP="0057143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lastRenderedPageBreak/>
              <w:t>Conclusion is logically tied to information</w:t>
            </w:r>
          </w:p>
          <w:p w14:paraId="08EDE7F3" w14:textId="77777777" w:rsidR="00571433" w:rsidRDefault="00571433" w:rsidP="0057143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(because information is chosen to fit the</w:t>
            </w:r>
          </w:p>
          <w:p w14:paraId="29E81B56" w14:textId="77777777" w:rsidR="00571433" w:rsidRDefault="00571433" w:rsidP="0057143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desired conclusion); 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lastRenderedPageBreak/>
              <w:t>some related outcomes</w:t>
            </w:r>
          </w:p>
          <w:p w14:paraId="4C67F0E6" w14:textId="486D85B6" w:rsidR="00194E88" w:rsidRDefault="00571433" w:rsidP="0057143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are not clear.</w:t>
            </w:r>
          </w:p>
        </w:tc>
        <w:tc>
          <w:tcPr>
            <w:tcW w:w="2142" w:type="dxa"/>
          </w:tcPr>
          <w:p w14:paraId="5B83581D" w14:textId="77777777" w:rsidR="00F82772" w:rsidRDefault="00F82772" w:rsidP="00F8277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lastRenderedPageBreak/>
              <w:t>Conclusions and related outcomes</w:t>
            </w:r>
          </w:p>
          <w:p w14:paraId="7793B9E8" w14:textId="70B461D8" w:rsidR="00F82772" w:rsidRDefault="00F82772" w:rsidP="00F8277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(consequences and implications) are logical and reflect student’s informed evaluation and ability</w:t>
            </w:r>
          </w:p>
          <w:p w14:paraId="4A9183A4" w14:textId="794FF117" w:rsidR="00194E88" w:rsidRDefault="00F82772" w:rsidP="00F8277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lastRenderedPageBreak/>
              <w:t>to place evidence.</w:t>
            </w:r>
          </w:p>
        </w:tc>
        <w:tc>
          <w:tcPr>
            <w:tcW w:w="850" w:type="dxa"/>
            <w:gridSpan w:val="3"/>
          </w:tcPr>
          <w:p w14:paraId="4B740D7C" w14:textId="77777777" w:rsidR="00194E88" w:rsidRPr="00135934" w:rsidRDefault="00194E88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370278" w:rsidRPr="00135934" w14:paraId="4BF2DCB2" w14:textId="77777777" w:rsidTr="005E5C31">
        <w:trPr>
          <w:gridBefore w:val="1"/>
          <w:gridAfter w:val="1"/>
          <w:wBefore w:w="18" w:type="dxa"/>
          <w:wAfter w:w="22" w:type="dxa"/>
          <w:trHeight w:val="395"/>
        </w:trPr>
        <w:tc>
          <w:tcPr>
            <w:tcW w:w="9270" w:type="dxa"/>
            <w:gridSpan w:val="6"/>
            <w:vAlign w:val="center"/>
          </w:tcPr>
          <w:p w14:paraId="162B66AF" w14:textId="66CD6ED1" w:rsidR="00370278" w:rsidRPr="00096A6F" w:rsidRDefault="00370278" w:rsidP="005E5C3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</w:pPr>
            <w:r w:rsidRPr="00096A6F"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lastRenderedPageBreak/>
              <w:t>Total Marks for PO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10" w:type="dxa"/>
          </w:tcPr>
          <w:p w14:paraId="1A0EFC54" w14:textId="77777777" w:rsidR="00370278" w:rsidRPr="00135934" w:rsidRDefault="00370278" w:rsidP="002336AD">
            <w:pPr>
              <w:rPr>
                <w:b/>
                <w:bCs/>
                <w:sz w:val="22"/>
                <w:szCs w:val="22"/>
              </w:rPr>
            </w:pPr>
          </w:p>
        </w:tc>
      </w:tr>
    </w:tbl>
    <w:p w14:paraId="3D4C10A8" w14:textId="77777777" w:rsidR="00194E88" w:rsidRDefault="00194E88" w:rsidP="00194E88"/>
    <w:p w14:paraId="789D64CF" w14:textId="49314D56" w:rsidR="00967F3F" w:rsidRDefault="00967F3F" w:rsidP="006856EE"/>
    <w:p w14:paraId="66C75429" w14:textId="77777777" w:rsidR="00967F3F" w:rsidRDefault="00967F3F" w:rsidP="00967F3F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6480"/>
        <w:gridCol w:w="810"/>
        <w:gridCol w:w="1013"/>
      </w:tblGrid>
      <w:tr w:rsidR="00967F3F" w14:paraId="68319281" w14:textId="77777777" w:rsidTr="00BD4258">
        <w:tc>
          <w:tcPr>
            <w:tcW w:w="1795" w:type="dxa"/>
            <w:vMerge w:val="restart"/>
          </w:tcPr>
          <w:p w14:paraId="07F4916C" w14:textId="77777777" w:rsidR="00967F3F" w:rsidRPr="00135934" w:rsidRDefault="00967F3F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Assessment</w:t>
            </w:r>
            <w:r>
              <w:rPr>
                <w:rFonts w:eastAsia="Garamond"/>
                <w:iCs/>
                <w:sz w:val="22"/>
                <w:szCs w:val="22"/>
                <w:lang w:val="en-GB"/>
              </w:rPr>
              <w:t xml:space="preserve"> </w:t>
            </w: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Title:</w:t>
            </w:r>
          </w:p>
        </w:tc>
        <w:tc>
          <w:tcPr>
            <w:tcW w:w="6480" w:type="dxa"/>
            <w:vMerge w:val="restart"/>
          </w:tcPr>
          <w:p w14:paraId="4C7B9E9F" w14:textId="7E5C0C69" w:rsidR="00967F3F" w:rsidRPr="00135934" w:rsidRDefault="001F77DC" w:rsidP="00BD4258">
            <w:pPr>
              <w:tabs>
                <w:tab w:val="left" w:pos="0"/>
              </w:tabs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5975A8">
              <w:rPr>
                <w:i/>
                <w:lang w:val="en-US" w:eastAsia="en-US"/>
              </w:rPr>
              <w:t>Demonstrate</w:t>
            </w:r>
            <w:r>
              <w:rPr>
                <w:lang w:val="en-US" w:eastAsia="en-US"/>
              </w:rPr>
              <w:t xml:space="preserve"> </w:t>
            </w:r>
            <w:r w:rsidRPr="005975A8">
              <w:rPr>
                <w:lang w:val="en-US" w:eastAsia="en-US"/>
              </w:rPr>
              <w:t>proof of proper individual effort and Teamwork</w:t>
            </w:r>
          </w:p>
        </w:tc>
        <w:tc>
          <w:tcPr>
            <w:tcW w:w="810" w:type="dxa"/>
          </w:tcPr>
          <w:p w14:paraId="3D81110E" w14:textId="77777777" w:rsidR="00967F3F" w:rsidRPr="00135934" w:rsidRDefault="00967F3F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CO:</w:t>
            </w:r>
          </w:p>
        </w:tc>
        <w:tc>
          <w:tcPr>
            <w:tcW w:w="1013" w:type="dxa"/>
          </w:tcPr>
          <w:p w14:paraId="1B781104" w14:textId="0B32B269" w:rsidR="00967F3F" w:rsidRPr="00135934" w:rsidRDefault="00967F3F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0</w:t>
            </w:r>
            <w:r w:rsidR="008C3F4F">
              <w:rPr>
                <w:rFonts w:eastAsia="Garamond"/>
                <w:iCs/>
                <w:sz w:val="22"/>
                <w:szCs w:val="22"/>
                <w:lang w:val="en-GB"/>
              </w:rPr>
              <w:t>7</w:t>
            </w:r>
          </w:p>
        </w:tc>
      </w:tr>
      <w:tr w:rsidR="00967F3F" w14:paraId="397E57A7" w14:textId="77777777" w:rsidTr="00BD4258">
        <w:tc>
          <w:tcPr>
            <w:tcW w:w="1795" w:type="dxa"/>
            <w:vMerge/>
          </w:tcPr>
          <w:p w14:paraId="50CE46B7" w14:textId="77777777" w:rsidR="00967F3F" w:rsidRPr="00135934" w:rsidRDefault="00967F3F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6480" w:type="dxa"/>
            <w:vMerge/>
          </w:tcPr>
          <w:p w14:paraId="147BAAE2" w14:textId="77777777" w:rsidR="00967F3F" w:rsidRPr="00135934" w:rsidRDefault="00967F3F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810" w:type="dxa"/>
          </w:tcPr>
          <w:p w14:paraId="67574FC1" w14:textId="77777777" w:rsidR="00967F3F" w:rsidRPr="00135934" w:rsidRDefault="00967F3F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PO:</w:t>
            </w:r>
          </w:p>
        </w:tc>
        <w:tc>
          <w:tcPr>
            <w:tcW w:w="1013" w:type="dxa"/>
          </w:tcPr>
          <w:p w14:paraId="1B9B8D09" w14:textId="23F8324E" w:rsidR="00967F3F" w:rsidRPr="00135934" w:rsidRDefault="00967F3F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0</w:t>
            </w:r>
            <w:r>
              <w:rPr>
                <w:rFonts w:eastAsia="Garamond"/>
                <w:iCs/>
                <w:sz w:val="22"/>
                <w:szCs w:val="22"/>
                <w:lang w:val="en-GB"/>
              </w:rPr>
              <w:t>9</w:t>
            </w:r>
          </w:p>
        </w:tc>
      </w:tr>
    </w:tbl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58"/>
      </w:tblGrid>
      <w:tr w:rsidR="00967F3F" w14:paraId="20CDB0CB" w14:textId="77777777" w:rsidTr="004C0428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6BB52EB4" w14:textId="77777777" w:rsidR="00967F3F" w:rsidRPr="000C7916" w:rsidRDefault="00967F3F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</w:tc>
      </w:tr>
    </w:tbl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8"/>
        <w:gridCol w:w="1413"/>
        <w:gridCol w:w="1937"/>
        <w:gridCol w:w="1720"/>
        <w:gridCol w:w="1906"/>
        <w:gridCol w:w="2024"/>
        <w:gridCol w:w="896"/>
      </w:tblGrid>
      <w:tr w:rsidR="00967F3F" w14:paraId="28B3D6B5" w14:textId="77777777" w:rsidTr="004C0428">
        <w:tc>
          <w:tcPr>
            <w:tcW w:w="1458" w:type="dxa"/>
            <w:gridSpan w:val="2"/>
            <w:vMerge w:val="restart"/>
          </w:tcPr>
          <w:p w14:paraId="0E0429E6" w14:textId="77777777" w:rsidR="00967F3F" w:rsidRPr="00135934" w:rsidRDefault="00967F3F" w:rsidP="00BD4258">
            <w:pPr>
              <w:rPr>
                <w:b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Marking Criteria</w:t>
            </w:r>
          </w:p>
        </w:tc>
        <w:tc>
          <w:tcPr>
            <w:tcW w:w="8640" w:type="dxa"/>
            <w:gridSpan w:val="5"/>
          </w:tcPr>
          <w:p w14:paraId="50C82157" w14:textId="694DDE65" w:rsidR="00967F3F" w:rsidRPr="00135934" w:rsidRDefault="004C0428" w:rsidP="004C0428">
            <w:pPr>
              <w:jc w:val="center"/>
              <w:rPr>
                <w:b/>
                <w:bCs/>
                <w:sz w:val="22"/>
                <w:szCs w:val="22"/>
              </w:rPr>
            </w:pPr>
            <w:r w:rsidRPr="008B1370">
              <w:rPr>
                <w:b/>
                <w:bCs/>
                <w:sz w:val="22"/>
                <w:szCs w:val="22"/>
              </w:rPr>
              <w:t>Marks distribution (Max</w:t>
            </w:r>
            <w:r>
              <w:rPr>
                <w:b/>
                <w:bCs/>
                <w:sz w:val="22"/>
                <w:szCs w:val="22"/>
              </w:rPr>
              <w:t>imum</w:t>
            </w:r>
            <w:r w:rsidRPr="008B1370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5</w:t>
            </w:r>
            <w:r w:rsidRPr="008B1370">
              <w:rPr>
                <w:b/>
                <w:bCs/>
                <w:sz w:val="22"/>
                <w:szCs w:val="22"/>
              </w:rPr>
              <w:t>X</w:t>
            </w:r>
            <w:r>
              <w:rPr>
                <w:b/>
                <w:bCs/>
                <w:sz w:val="22"/>
                <w:szCs w:val="22"/>
              </w:rPr>
              <w:t>4</w:t>
            </w:r>
            <w:r w:rsidRPr="008B1370">
              <w:rPr>
                <w:b/>
                <w:bCs/>
                <w:sz w:val="22"/>
                <w:szCs w:val="22"/>
              </w:rPr>
              <w:t xml:space="preserve"> = 2</w:t>
            </w:r>
            <w:r>
              <w:rPr>
                <w:b/>
                <w:bCs/>
                <w:sz w:val="22"/>
                <w:szCs w:val="22"/>
              </w:rPr>
              <w:t>0</w:t>
            </w:r>
            <w:r w:rsidRPr="008B1370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967F3F" w14:paraId="0FFEF4C2" w14:textId="77777777" w:rsidTr="004C0428">
        <w:tc>
          <w:tcPr>
            <w:tcW w:w="1458" w:type="dxa"/>
            <w:gridSpan w:val="2"/>
            <w:vMerge/>
          </w:tcPr>
          <w:p w14:paraId="164097E7" w14:textId="77777777" w:rsidR="00967F3F" w:rsidRPr="00135934" w:rsidRDefault="00967F3F" w:rsidP="00BD4258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14:paraId="47102A98" w14:textId="6C721E08" w:rsidR="00967F3F" w:rsidRPr="00135934" w:rsidRDefault="00967F3F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Inadequate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(1</w:t>
            </w:r>
            <w:r w:rsidR="000557CA">
              <w:rPr>
                <w:b/>
                <w:sz w:val="22"/>
                <w:szCs w:val="22"/>
              </w:rPr>
              <w:t>-2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46" w:type="dxa"/>
          </w:tcPr>
          <w:p w14:paraId="523EF377" w14:textId="1ABF1031" w:rsidR="00967F3F" w:rsidRPr="00135934" w:rsidRDefault="007057C2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="00967F3F" w:rsidRPr="00135934">
              <w:rPr>
                <w:b/>
                <w:sz w:val="22"/>
                <w:szCs w:val="22"/>
              </w:rPr>
              <w:t>Satisfactory</w:t>
            </w:r>
            <w:r w:rsidR="00967F3F">
              <w:rPr>
                <w:b/>
                <w:sz w:val="22"/>
                <w:szCs w:val="22"/>
              </w:rPr>
              <w:t xml:space="preserve"> </w:t>
            </w:r>
            <w:r w:rsidR="00967F3F" w:rsidRPr="00135934">
              <w:rPr>
                <w:b/>
                <w:sz w:val="22"/>
                <w:szCs w:val="22"/>
              </w:rPr>
              <w:t>(</w:t>
            </w:r>
            <w:r w:rsidR="000557CA">
              <w:rPr>
                <w:b/>
                <w:sz w:val="22"/>
                <w:szCs w:val="22"/>
              </w:rPr>
              <w:t>3</w:t>
            </w:r>
            <w:r w:rsidR="00967F3F"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944" w:type="dxa"/>
          </w:tcPr>
          <w:p w14:paraId="540F0BCC" w14:textId="5B50AA93" w:rsidR="00967F3F" w:rsidRPr="00135934" w:rsidRDefault="007057C2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</w:t>
            </w:r>
            <w:r w:rsidR="00967F3F" w:rsidRPr="00135934">
              <w:rPr>
                <w:b/>
                <w:sz w:val="22"/>
                <w:szCs w:val="22"/>
              </w:rPr>
              <w:t>Good</w:t>
            </w:r>
            <w:r w:rsidR="00967F3F">
              <w:rPr>
                <w:b/>
                <w:sz w:val="22"/>
                <w:szCs w:val="22"/>
              </w:rPr>
              <w:t xml:space="preserve"> </w:t>
            </w:r>
            <w:r w:rsidR="00967F3F" w:rsidRPr="00135934">
              <w:rPr>
                <w:b/>
                <w:sz w:val="22"/>
                <w:szCs w:val="22"/>
              </w:rPr>
              <w:t>(</w:t>
            </w:r>
            <w:r w:rsidR="000557CA">
              <w:rPr>
                <w:b/>
                <w:sz w:val="22"/>
                <w:szCs w:val="22"/>
              </w:rPr>
              <w:t>4</w:t>
            </w:r>
            <w:r w:rsidR="00967F3F"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2070" w:type="dxa"/>
          </w:tcPr>
          <w:p w14:paraId="60447CB4" w14:textId="07A331ED" w:rsidR="00967F3F" w:rsidRPr="00135934" w:rsidRDefault="007057C2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</w:t>
            </w:r>
            <w:r w:rsidR="00967F3F" w:rsidRPr="00135934">
              <w:rPr>
                <w:b/>
                <w:sz w:val="22"/>
                <w:szCs w:val="22"/>
              </w:rPr>
              <w:t>Excellent</w:t>
            </w:r>
            <w:r w:rsidR="00967F3F">
              <w:rPr>
                <w:b/>
                <w:sz w:val="22"/>
                <w:szCs w:val="22"/>
              </w:rPr>
              <w:t xml:space="preserve"> </w:t>
            </w:r>
            <w:r w:rsidR="00967F3F" w:rsidRPr="00135934">
              <w:rPr>
                <w:b/>
                <w:sz w:val="22"/>
                <w:szCs w:val="22"/>
              </w:rPr>
              <w:t>(</w:t>
            </w:r>
            <w:r w:rsidR="000557CA">
              <w:rPr>
                <w:b/>
                <w:sz w:val="22"/>
                <w:szCs w:val="22"/>
              </w:rPr>
              <w:t>5</w:t>
            </w:r>
            <w:r w:rsidR="00967F3F"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900" w:type="dxa"/>
          </w:tcPr>
          <w:p w14:paraId="3E70FF4D" w14:textId="7FE41F45" w:rsidR="00967F3F" w:rsidRPr="00135934" w:rsidRDefault="00967F3F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Marks</w:t>
            </w:r>
          </w:p>
        </w:tc>
      </w:tr>
      <w:tr w:rsidR="00967F3F" w14:paraId="29A51E70" w14:textId="77777777" w:rsidTr="004C0428">
        <w:tc>
          <w:tcPr>
            <w:tcW w:w="1458" w:type="dxa"/>
            <w:gridSpan w:val="2"/>
          </w:tcPr>
          <w:p w14:paraId="3F3F2D94" w14:textId="77777777" w:rsidR="00E20EDB" w:rsidRPr="00E20EDB" w:rsidRDefault="00E20EDB" w:rsidP="00E20ED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20"/>
                <w:szCs w:val="20"/>
                <w:lang w:val="en-US" w:eastAsia="en-US"/>
              </w:rPr>
            </w:pPr>
            <w:r w:rsidRPr="00E20EDB">
              <w:rPr>
                <w:rFonts w:ascii="Calibri" w:hAnsi="Calibri" w:cs="Calibri"/>
                <w:b/>
                <w:sz w:val="20"/>
                <w:szCs w:val="20"/>
                <w:lang w:val="en-US" w:eastAsia="en-US"/>
              </w:rPr>
              <w:t>Work planning</w:t>
            </w:r>
          </w:p>
          <w:p w14:paraId="43006A67" w14:textId="75C44A33" w:rsidR="00967F3F" w:rsidRPr="00E20EDB" w:rsidRDefault="00E20EDB" w:rsidP="00E20EDB">
            <w:pPr>
              <w:rPr>
                <w:b/>
                <w:sz w:val="22"/>
                <w:szCs w:val="22"/>
              </w:rPr>
            </w:pPr>
            <w:r w:rsidRPr="00E20EDB">
              <w:rPr>
                <w:rFonts w:ascii="Calibri" w:hAnsi="Calibri" w:cs="Calibri"/>
                <w:b/>
                <w:sz w:val="20"/>
                <w:szCs w:val="20"/>
                <w:lang w:val="en-US" w:eastAsia="en-US"/>
              </w:rPr>
              <w:t>and execution</w:t>
            </w:r>
          </w:p>
        </w:tc>
        <w:tc>
          <w:tcPr>
            <w:tcW w:w="1980" w:type="dxa"/>
          </w:tcPr>
          <w:p w14:paraId="225A8377" w14:textId="77777777" w:rsidR="00E20EDB" w:rsidRDefault="00E20EDB" w:rsidP="00E20ED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Lack of planning and poor execution of</w:t>
            </w:r>
          </w:p>
          <w:p w14:paraId="01FEC68A" w14:textId="0572216F" w:rsidR="00967F3F" w:rsidRPr="00135934" w:rsidRDefault="00E20EDB" w:rsidP="00E20EDB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generic plans.</w:t>
            </w:r>
          </w:p>
        </w:tc>
        <w:tc>
          <w:tcPr>
            <w:tcW w:w="1746" w:type="dxa"/>
          </w:tcPr>
          <w:p w14:paraId="26135CCC" w14:textId="2ECA40E4" w:rsidR="00967F3F" w:rsidRPr="00135934" w:rsidRDefault="00552444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Planning is done successfully but no execution of planned activities.</w:t>
            </w:r>
          </w:p>
        </w:tc>
        <w:tc>
          <w:tcPr>
            <w:tcW w:w="1944" w:type="dxa"/>
          </w:tcPr>
          <w:p w14:paraId="4FDBCE96" w14:textId="278A7C77" w:rsidR="00967F3F" w:rsidRPr="00135934" w:rsidRDefault="00E20EDB" w:rsidP="00E20EDB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Some of planning and execution of planned activities was not established appropriately.</w:t>
            </w:r>
          </w:p>
        </w:tc>
        <w:tc>
          <w:tcPr>
            <w:tcW w:w="2070" w:type="dxa"/>
          </w:tcPr>
          <w:p w14:paraId="3E911E1E" w14:textId="5D4DD1B3" w:rsidR="00967F3F" w:rsidRPr="003842CC" w:rsidRDefault="00E20EDB" w:rsidP="0065548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Well planned project and activities are in order according to chronology. Execution follows as</w:t>
            </w:r>
            <w:r w:rsidR="0065548D"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planned in Gantt chart.</w:t>
            </w:r>
          </w:p>
        </w:tc>
        <w:tc>
          <w:tcPr>
            <w:tcW w:w="900" w:type="dxa"/>
          </w:tcPr>
          <w:p w14:paraId="603D45A1" w14:textId="77777777" w:rsidR="00967F3F" w:rsidRPr="00135934" w:rsidRDefault="00967F3F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967F3F" w14:paraId="159646B1" w14:textId="77777777" w:rsidTr="004C0428">
        <w:tc>
          <w:tcPr>
            <w:tcW w:w="1458" w:type="dxa"/>
            <w:gridSpan w:val="2"/>
          </w:tcPr>
          <w:p w14:paraId="135163AE" w14:textId="77777777" w:rsidR="00E20EDB" w:rsidRPr="00E20EDB" w:rsidRDefault="00E20EDB" w:rsidP="00E20ED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20"/>
                <w:szCs w:val="20"/>
                <w:lang w:val="en-US" w:eastAsia="en-US"/>
              </w:rPr>
            </w:pPr>
            <w:r w:rsidRPr="00E20EDB">
              <w:rPr>
                <w:rFonts w:ascii="Calibri" w:hAnsi="Calibri" w:cs="Calibri"/>
                <w:b/>
                <w:sz w:val="20"/>
                <w:szCs w:val="20"/>
                <w:lang w:val="en-US" w:eastAsia="en-US"/>
              </w:rPr>
              <w:t>Meeting</w:t>
            </w:r>
          </w:p>
          <w:p w14:paraId="3E8D6636" w14:textId="3469D092" w:rsidR="00967F3F" w:rsidRPr="00E20EDB" w:rsidRDefault="00E20EDB" w:rsidP="00E20EDB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 w:rsidRPr="00E20EDB">
              <w:rPr>
                <w:rFonts w:ascii="Calibri" w:hAnsi="Calibri" w:cs="Calibri"/>
                <w:b/>
                <w:sz w:val="20"/>
                <w:szCs w:val="20"/>
                <w:lang w:val="en-US" w:eastAsia="en-US"/>
              </w:rPr>
              <w:t>Deadlines</w:t>
            </w:r>
          </w:p>
        </w:tc>
        <w:tc>
          <w:tcPr>
            <w:tcW w:w="1980" w:type="dxa"/>
          </w:tcPr>
          <w:p w14:paraId="10542D5C" w14:textId="77777777" w:rsidR="00D2772C" w:rsidRDefault="00D2772C" w:rsidP="00D277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Major the deadlines were not met and</w:t>
            </w:r>
          </w:p>
          <w:p w14:paraId="5196EFF2" w14:textId="21CB2B39" w:rsidR="00967F3F" w:rsidRDefault="00D2772C" w:rsidP="00D277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some of the requirements (documents, files, forms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etc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) were missing.</w:t>
            </w:r>
          </w:p>
        </w:tc>
        <w:tc>
          <w:tcPr>
            <w:tcW w:w="1746" w:type="dxa"/>
          </w:tcPr>
          <w:p w14:paraId="267FF7F3" w14:textId="03570483" w:rsidR="00967F3F" w:rsidRPr="00135934" w:rsidRDefault="00552444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Few deadlines were met but some of the requirements (documents, files, forms etc.) were missing.</w:t>
            </w:r>
          </w:p>
        </w:tc>
        <w:tc>
          <w:tcPr>
            <w:tcW w:w="1944" w:type="dxa"/>
          </w:tcPr>
          <w:p w14:paraId="1657E15F" w14:textId="3C54C52B" w:rsidR="00967F3F" w:rsidRDefault="000054CC" w:rsidP="00B66F8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Most of the deadlines were met but some of</w:t>
            </w:r>
            <w:r w:rsidR="00B66F8B"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the requirements (documents, files, forms etc</w:t>
            </w:r>
            <w:r w:rsidR="00552444">
              <w:rPr>
                <w:rFonts w:ascii="Calibri" w:hAnsi="Calibri" w:cs="Calibri"/>
                <w:sz w:val="20"/>
                <w:szCs w:val="20"/>
                <w:lang w:val="en-US" w:eastAsia="en-US"/>
              </w:rPr>
              <w:t>.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)</w:t>
            </w:r>
            <w:r w:rsidR="00ED69A9"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were missing.</w:t>
            </w:r>
          </w:p>
        </w:tc>
        <w:tc>
          <w:tcPr>
            <w:tcW w:w="2070" w:type="dxa"/>
          </w:tcPr>
          <w:p w14:paraId="446DC6EA" w14:textId="1BF49488" w:rsidR="00967F3F" w:rsidRDefault="000054CC" w:rsidP="000054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All/Most of the deadlines were met with most of the requirements (documents, files, forms etc</w:t>
            </w:r>
            <w:r w:rsidR="005165C2">
              <w:rPr>
                <w:rFonts w:ascii="Calibri" w:hAnsi="Calibri" w:cs="Calibri"/>
                <w:sz w:val="20"/>
                <w:szCs w:val="20"/>
                <w:lang w:val="en-US" w:eastAsia="en-US"/>
              </w:rPr>
              <w:t>.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900" w:type="dxa"/>
          </w:tcPr>
          <w:p w14:paraId="4274CAD6" w14:textId="77777777" w:rsidR="00967F3F" w:rsidRPr="00135934" w:rsidRDefault="00967F3F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967F3F" w14:paraId="1D59CA99" w14:textId="77777777" w:rsidTr="004C0428">
        <w:tc>
          <w:tcPr>
            <w:tcW w:w="1458" w:type="dxa"/>
            <w:gridSpan w:val="2"/>
          </w:tcPr>
          <w:p w14:paraId="4122AAB3" w14:textId="0A4DFC60" w:rsidR="00967F3F" w:rsidRPr="00E20EDB" w:rsidRDefault="00E20EDB" w:rsidP="00BD4258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 w:rsidRPr="00E20EDB">
              <w:rPr>
                <w:rFonts w:ascii="Calibri" w:hAnsi="Calibri" w:cs="Calibri"/>
                <w:b/>
                <w:sz w:val="20"/>
                <w:szCs w:val="20"/>
                <w:lang w:val="en-US" w:eastAsia="en-US"/>
              </w:rPr>
              <w:t>Budget</w:t>
            </w:r>
          </w:p>
        </w:tc>
        <w:tc>
          <w:tcPr>
            <w:tcW w:w="1980" w:type="dxa"/>
          </w:tcPr>
          <w:p w14:paraId="69FB69EB" w14:textId="4B44CC6D" w:rsidR="00967F3F" w:rsidRDefault="00885491" w:rsidP="00ED69A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Little or </w:t>
            </w:r>
            <w:r w:rsidR="00ED69A9">
              <w:rPr>
                <w:rFonts w:ascii="Calibri" w:hAnsi="Calibri" w:cs="Calibri"/>
                <w:sz w:val="20"/>
                <w:szCs w:val="20"/>
                <w:lang w:val="en-US" w:eastAsia="en-US"/>
              </w:rPr>
              <w:t>No project budget was done, and expenses were irrational.</w:t>
            </w:r>
          </w:p>
        </w:tc>
        <w:tc>
          <w:tcPr>
            <w:tcW w:w="1746" w:type="dxa"/>
          </w:tcPr>
          <w:p w14:paraId="14BBC977" w14:textId="77777777" w:rsidR="00F1189B" w:rsidRDefault="00F1189B" w:rsidP="00F118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The project budget was not done</w:t>
            </w:r>
          </w:p>
          <w:p w14:paraId="6D1B54DA" w14:textId="032C865E" w:rsidR="00967F3F" w:rsidRPr="00135934" w:rsidRDefault="00F1189B" w:rsidP="00F1189B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appropriately and some of the expenses exceeded the market value.</w:t>
            </w:r>
          </w:p>
        </w:tc>
        <w:tc>
          <w:tcPr>
            <w:tcW w:w="1944" w:type="dxa"/>
          </w:tcPr>
          <w:p w14:paraId="05E06CC7" w14:textId="77777777" w:rsidR="000F3D5D" w:rsidRDefault="000F3D5D" w:rsidP="000F3D5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The project budget was not done</w:t>
            </w:r>
          </w:p>
          <w:p w14:paraId="4C933265" w14:textId="4A57B301" w:rsidR="00967F3F" w:rsidRDefault="000F3D5D" w:rsidP="000F3D5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appropriately and some of the expenses exceeded the market value.</w:t>
            </w:r>
          </w:p>
        </w:tc>
        <w:tc>
          <w:tcPr>
            <w:tcW w:w="2070" w:type="dxa"/>
          </w:tcPr>
          <w:p w14:paraId="7B9B5DEB" w14:textId="77777777" w:rsidR="007B0B7A" w:rsidRDefault="007B0B7A" w:rsidP="007B0B7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The project budget was done appropriately,</w:t>
            </w:r>
          </w:p>
          <w:p w14:paraId="126EEE98" w14:textId="77777777" w:rsidR="007B0B7A" w:rsidRDefault="007B0B7A" w:rsidP="007B0B7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and overall expenses of the project was</w:t>
            </w:r>
          </w:p>
          <w:p w14:paraId="460128A1" w14:textId="44C3F830" w:rsidR="00967F3F" w:rsidRDefault="007B0B7A" w:rsidP="007B0B7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reasonable (in compare with market value).</w:t>
            </w:r>
          </w:p>
        </w:tc>
        <w:tc>
          <w:tcPr>
            <w:tcW w:w="900" w:type="dxa"/>
          </w:tcPr>
          <w:p w14:paraId="35807D75" w14:textId="77777777" w:rsidR="00967F3F" w:rsidRPr="00135934" w:rsidRDefault="00967F3F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967F3F" w14:paraId="4D714265" w14:textId="77777777" w:rsidTr="004C0428">
        <w:tc>
          <w:tcPr>
            <w:tcW w:w="1458" w:type="dxa"/>
            <w:gridSpan w:val="2"/>
          </w:tcPr>
          <w:p w14:paraId="18BE01F0" w14:textId="5A3CA509" w:rsidR="00967F3F" w:rsidRPr="00E20EDB" w:rsidRDefault="00E20EDB" w:rsidP="00BD4258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 w:rsidRPr="00E20EDB">
              <w:rPr>
                <w:rFonts w:ascii="Calibri" w:hAnsi="Calibri" w:cs="Calibri"/>
                <w:b/>
                <w:sz w:val="20"/>
                <w:szCs w:val="20"/>
                <w:lang w:val="en-US" w:eastAsia="en-US"/>
              </w:rPr>
              <w:t>Project Value</w:t>
            </w:r>
          </w:p>
        </w:tc>
        <w:tc>
          <w:tcPr>
            <w:tcW w:w="1980" w:type="dxa"/>
          </w:tcPr>
          <w:p w14:paraId="0F1B3914" w14:textId="77777777" w:rsidR="007B0B7A" w:rsidRDefault="007B0B7A" w:rsidP="007B0B7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Project Value exceed too much to the</w:t>
            </w:r>
          </w:p>
          <w:p w14:paraId="22696665" w14:textId="77777777" w:rsidR="007B0B7A" w:rsidRDefault="007B0B7A" w:rsidP="007B0B7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current market value and have no</w:t>
            </w:r>
          </w:p>
          <w:p w14:paraId="4C5D0A0F" w14:textId="4089F806" w:rsidR="00967F3F" w:rsidRDefault="007B0B7A" w:rsidP="007B0B7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Profitability.</w:t>
            </w:r>
          </w:p>
        </w:tc>
        <w:tc>
          <w:tcPr>
            <w:tcW w:w="1746" w:type="dxa"/>
          </w:tcPr>
          <w:p w14:paraId="2857D24B" w14:textId="35FC0C0E" w:rsidR="00967F3F" w:rsidRPr="00135934" w:rsidRDefault="006F3706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Project Value is unreasonable to the current market value and may have limited Profitability.</w:t>
            </w:r>
          </w:p>
        </w:tc>
        <w:tc>
          <w:tcPr>
            <w:tcW w:w="1944" w:type="dxa"/>
          </w:tcPr>
          <w:p w14:paraId="4C2B4FDA" w14:textId="73331F57" w:rsidR="00967F3F" w:rsidRDefault="007B0B7A" w:rsidP="007B0B7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Project Value is unreasonable to the current market value and may have limited Profitability.</w:t>
            </w:r>
          </w:p>
        </w:tc>
        <w:tc>
          <w:tcPr>
            <w:tcW w:w="2070" w:type="dxa"/>
          </w:tcPr>
          <w:p w14:paraId="34A33869" w14:textId="5B14D4FB" w:rsidR="00967F3F" w:rsidRDefault="00885F39" w:rsidP="00885F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Project Value is reasonable to the current market value and have promising Profitability.</w:t>
            </w:r>
          </w:p>
        </w:tc>
        <w:tc>
          <w:tcPr>
            <w:tcW w:w="900" w:type="dxa"/>
          </w:tcPr>
          <w:p w14:paraId="74B7E24B" w14:textId="77777777" w:rsidR="00967F3F" w:rsidRPr="00135934" w:rsidRDefault="00967F3F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4C0428" w:rsidRPr="00135934" w14:paraId="7AB3DC4C" w14:textId="77777777" w:rsidTr="005E5C31">
        <w:trPr>
          <w:gridBefore w:val="1"/>
          <w:wBefore w:w="18" w:type="dxa"/>
          <w:trHeight w:val="395"/>
        </w:trPr>
        <w:tc>
          <w:tcPr>
            <w:tcW w:w="9180" w:type="dxa"/>
            <w:gridSpan w:val="5"/>
            <w:vAlign w:val="center"/>
          </w:tcPr>
          <w:p w14:paraId="109E2F22" w14:textId="752418FA" w:rsidR="004C0428" w:rsidRPr="00096A6F" w:rsidRDefault="004C0428" w:rsidP="005E5C3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</w:pPr>
            <w:r w:rsidRPr="00096A6F"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Total Marks for PO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900" w:type="dxa"/>
          </w:tcPr>
          <w:p w14:paraId="1F82DF0E" w14:textId="77777777" w:rsidR="004C0428" w:rsidRPr="00135934" w:rsidRDefault="004C0428" w:rsidP="002336AD">
            <w:pPr>
              <w:rPr>
                <w:b/>
                <w:bCs/>
                <w:sz w:val="22"/>
                <w:szCs w:val="22"/>
              </w:rPr>
            </w:pPr>
          </w:p>
        </w:tc>
      </w:tr>
    </w:tbl>
    <w:p w14:paraId="1C586F4E" w14:textId="07B2B52B" w:rsidR="002A0AC4" w:rsidRDefault="002A0AC4" w:rsidP="006856EE"/>
    <w:p w14:paraId="72378F9D" w14:textId="39C9CC7C" w:rsidR="002A0AC4" w:rsidRDefault="002A0AC4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0DB68592" w14:textId="2E2EF853"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5AF94A2A" w14:textId="289F0813"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78057A12" w14:textId="0528F516"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0F4EF9E1" w14:textId="067A5897"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1EA556F9" w14:textId="77777777"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77881CB6" w14:textId="3BC26C1A"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2CB9F032" w14:textId="74408454"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6A21865F" w14:textId="232CCE18"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08EB318F" w14:textId="41D8EF53"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3A621BB8" w14:textId="60CE3024"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6119CE29" w14:textId="3606E91D"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4229DECB" w14:textId="5B54E2BE"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628B7A6C" w14:textId="1BE4748D"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26580D9B" w14:textId="1B0EB89F"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1ECD5FEA" w14:textId="47E557AB"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446115C9" w14:textId="5B8D919D"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61182CD1" w14:textId="777C46A2"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75AEA697" w14:textId="4839E4DE"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700DF5C8" w14:textId="629AF164"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24D650DD" w14:textId="4CE901E8"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p w14:paraId="21FAF008" w14:textId="77777777" w:rsidR="00B81527" w:rsidRDefault="00B81527" w:rsidP="002A0AC4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6480"/>
        <w:gridCol w:w="810"/>
        <w:gridCol w:w="1013"/>
      </w:tblGrid>
      <w:tr w:rsidR="002A0AC4" w14:paraId="4DE596EB" w14:textId="77777777" w:rsidTr="00BD4258">
        <w:tc>
          <w:tcPr>
            <w:tcW w:w="1795" w:type="dxa"/>
            <w:vMerge w:val="restart"/>
          </w:tcPr>
          <w:p w14:paraId="588D755E" w14:textId="77777777" w:rsidR="002A0AC4" w:rsidRPr="00135934" w:rsidRDefault="002A0AC4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Assessment</w:t>
            </w:r>
            <w:r>
              <w:rPr>
                <w:rFonts w:eastAsia="Garamond"/>
                <w:iCs/>
                <w:sz w:val="22"/>
                <w:szCs w:val="22"/>
                <w:lang w:val="en-GB"/>
              </w:rPr>
              <w:t xml:space="preserve"> </w:t>
            </w: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Title:</w:t>
            </w:r>
          </w:p>
        </w:tc>
        <w:tc>
          <w:tcPr>
            <w:tcW w:w="6480" w:type="dxa"/>
            <w:vMerge w:val="restart"/>
          </w:tcPr>
          <w:p w14:paraId="45DC7063" w14:textId="288AB7B0" w:rsidR="002A0AC4" w:rsidRPr="00135934" w:rsidRDefault="003E5223" w:rsidP="00BD4258">
            <w:pPr>
              <w:tabs>
                <w:tab w:val="left" w:pos="0"/>
              </w:tabs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5975A8">
              <w:rPr>
                <w:i/>
                <w:lang w:val="en-US" w:eastAsia="en-US"/>
              </w:rPr>
              <w:t>Demonstrate</w:t>
            </w:r>
            <w:r w:rsidRPr="005975A8">
              <w:rPr>
                <w:lang w:val="en-US" w:eastAsia="en-US"/>
              </w:rPr>
              <w:t xml:space="preserve"> understanding with technical writing and presentation</w:t>
            </w:r>
          </w:p>
        </w:tc>
        <w:tc>
          <w:tcPr>
            <w:tcW w:w="810" w:type="dxa"/>
          </w:tcPr>
          <w:p w14:paraId="34D06C9E" w14:textId="77777777" w:rsidR="002A0AC4" w:rsidRPr="00135934" w:rsidRDefault="002A0AC4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CO:</w:t>
            </w:r>
          </w:p>
        </w:tc>
        <w:tc>
          <w:tcPr>
            <w:tcW w:w="1013" w:type="dxa"/>
          </w:tcPr>
          <w:p w14:paraId="3AE3BD65" w14:textId="34D1476C" w:rsidR="002A0AC4" w:rsidRPr="00135934" w:rsidRDefault="002A0AC4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0</w:t>
            </w:r>
            <w:r w:rsidR="008C3F4F">
              <w:rPr>
                <w:rFonts w:eastAsia="Garamond"/>
                <w:iCs/>
                <w:sz w:val="22"/>
                <w:szCs w:val="22"/>
                <w:lang w:val="en-GB"/>
              </w:rPr>
              <w:t>8</w:t>
            </w:r>
          </w:p>
        </w:tc>
      </w:tr>
      <w:tr w:rsidR="002A0AC4" w14:paraId="619DF0EF" w14:textId="77777777" w:rsidTr="00BD4258">
        <w:tc>
          <w:tcPr>
            <w:tcW w:w="1795" w:type="dxa"/>
            <w:vMerge/>
          </w:tcPr>
          <w:p w14:paraId="7BDB9D4B" w14:textId="77777777" w:rsidR="002A0AC4" w:rsidRPr="00135934" w:rsidRDefault="002A0AC4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6480" w:type="dxa"/>
            <w:vMerge/>
          </w:tcPr>
          <w:p w14:paraId="332E43FA" w14:textId="77777777" w:rsidR="002A0AC4" w:rsidRPr="00135934" w:rsidRDefault="002A0AC4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810" w:type="dxa"/>
          </w:tcPr>
          <w:p w14:paraId="10F29FDF" w14:textId="77777777" w:rsidR="002A0AC4" w:rsidRPr="00135934" w:rsidRDefault="002A0AC4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PO:</w:t>
            </w:r>
          </w:p>
        </w:tc>
        <w:tc>
          <w:tcPr>
            <w:tcW w:w="1013" w:type="dxa"/>
          </w:tcPr>
          <w:p w14:paraId="00362075" w14:textId="77777777" w:rsidR="002A0AC4" w:rsidRDefault="002A0AC4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>
              <w:rPr>
                <w:rFonts w:eastAsia="Garamond"/>
                <w:iCs/>
                <w:sz w:val="22"/>
                <w:szCs w:val="22"/>
                <w:lang w:val="en-GB"/>
              </w:rPr>
              <w:t>10</w:t>
            </w:r>
          </w:p>
          <w:p w14:paraId="46EBDD84" w14:textId="500C3ABC" w:rsidR="00770F71" w:rsidRPr="00135934" w:rsidRDefault="00770F71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</w:tr>
    </w:tbl>
    <w:p w14:paraId="0330F4D1" w14:textId="77777777" w:rsidR="002A0AC4" w:rsidRDefault="002A0AC4" w:rsidP="002A0AC4"/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58"/>
      </w:tblGrid>
      <w:tr w:rsidR="002A0AC4" w14:paraId="35741A32" w14:textId="77777777" w:rsidTr="00BD4258">
        <w:tc>
          <w:tcPr>
            <w:tcW w:w="4978" w:type="pct"/>
            <w:tcBorders>
              <w:top w:val="nil"/>
              <w:left w:val="nil"/>
              <w:bottom w:val="nil"/>
              <w:right w:val="nil"/>
            </w:tcBorders>
          </w:tcPr>
          <w:p w14:paraId="082CB04C" w14:textId="77777777" w:rsidR="002A0AC4" w:rsidRPr="000C7916" w:rsidRDefault="002A0AC4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</w:tc>
      </w:tr>
    </w:tbl>
    <w:tbl>
      <w:tblPr>
        <w:tblStyle w:val="TableGrid"/>
        <w:tblW w:w="0" w:type="auto"/>
        <w:tblInd w:w="-72" w:type="dxa"/>
        <w:tblLook w:val="01E0" w:firstRow="1" w:lastRow="1" w:firstColumn="1" w:lastColumn="1" w:noHBand="0" w:noVBand="0"/>
      </w:tblPr>
      <w:tblGrid>
        <w:gridCol w:w="1510"/>
        <w:gridCol w:w="1940"/>
        <w:gridCol w:w="1725"/>
        <w:gridCol w:w="1899"/>
        <w:gridCol w:w="2016"/>
        <w:gridCol w:w="896"/>
      </w:tblGrid>
      <w:tr w:rsidR="002A0AC4" w14:paraId="5FC78DFB" w14:textId="77777777" w:rsidTr="00EB273B">
        <w:tc>
          <w:tcPr>
            <w:tcW w:w="1530" w:type="dxa"/>
            <w:vMerge w:val="restart"/>
          </w:tcPr>
          <w:p w14:paraId="421DBEAE" w14:textId="77777777" w:rsidR="002A0AC4" w:rsidRPr="00135934" w:rsidRDefault="002A0AC4" w:rsidP="00BD4258">
            <w:pPr>
              <w:rPr>
                <w:b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Marking Criteria</w:t>
            </w:r>
          </w:p>
        </w:tc>
        <w:tc>
          <w:tcPr>
            <w:tcW w:w="8640" w:type="dxa"/>
            <w:gridSpan w:val="5"/>
          </w:tcPr>
          <w:p w14:paraId="0A28F18E" w14:textId="4ACF977A" w:rsidR="002A0AC4" w:rsidRPr="00135934" w:rsidRDefault="004C0428" w:rsidP="004C0428">
            <w:pPr>
              <w:jc w:val="center"/>
              <w:rPr>
                <w:b/>
                <w:bCs/>
                <w:sz w:val="22"/>
                <w:szCs w:val="22"/>
              </w:rPr>
            </w:pPr>
            <w:r w:rsidRPr="008B1370">
              <w:rPr>
                <w:b/>
                <w:bCs/>
                <w:sz w:val="22"/>
                <w:szCs w:val="22"/>
              </w:rPr>
              <w:t>Marks distribution (Max</w:t>
            </w:r>
            <w:r>
              <w:rPr>
                <w:b/>
                <w:bCs/>
                <w:sz w:val="22"/>
                <w:szCs w:val="22"/>
              </w:rPr>
              <w:t>imum</w:t>
            </w:r>
            <w:r w:rsidRPr="008B1370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5</w:t>
            </w:r>
            <w:r w:rsidRPr="008B1370">
              <w:rPr>
                <w:b/>
                <w:bCs/>
                <w:sz w:val="22"/>
                <w:szCs w:val="22"/>
              </w:rPr>
              <w:t>X</w:t>
            </w:r>
            <w:r>
              <w:rPr>
                <w:b/>
                <w:bCs/>
                <w:sz w:val="22"/>
                <w:szCs w:val="22"/>
              </w:rPr>
              <w:t>4</w:t>
            </w:r>
            <w:r w:rsidRPr="008B1370">
              <w:rPr>
                <w:b/>
                <w:bCs/>
                <w:sz w:val="22"/>
                <w:szCs w:val="22"/>
              </w:rPr>
              <w:t xml:space="preserve"> = 2</w:t>
            </w:r>
            <w:r>
              <w:rPr>
                <w:b/>
                <w:bCs/>
                <w:sz w:val="22"/>
                <w:szCs w:val="22"/>
              </w:rPr>
              <w:t>0</w:t>
            </w:r>
            <w:r w:rsidRPr="008B1370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2A0AC4" w14:paraId="0BDADFD5" w14:textId="77777777" w:rsidTr="00EB273B">
        <w:tc>
          <w:tcPr>
            <w:tcW w:w="1530" w:type="dxa"/>
            <w:vMerge/>
          </w:tcPr>
          <w:p w14:paraId="059EB546" w14:textId="77777777" w:rsidR="002A0AC4" w:rsidRPr="00135934" w:rsidRDefault="002A0AC4" w:rsidP="00BD4258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14:paraId="349CDECD" w14:textId="697EC858" w:rsidR="002A0AC4" w:rsidRPr="00135934" w:rsidRDefault="002A0AC4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Inadequate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(1</w:t>
            </w:r>
            <w:r w:rsidR="007057C2">
              <w:rPr>
                <w:b/>
                <w:sz w:val="22"/>
                <w:szCs w:val="22"/>
              </w:rPr>
              <w:t>-2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46" w:type="dxa"/>
          </w:tcPr>
          <w:p w14:paraId="011C23EF" w14:textId="786095E7" w:rsidR="002A0AC4" w:rsidRPr="00135934" w:rsidRDefault="002A0AC4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Satisfactory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</w:t>
            </w:r>
            <w:r w:rsidR="007057C2">
              <w:rPr>
                <w:b/>
                <w:sz w:val="22"/>
                <w:szCs w:val="22"/>
              </w:rPr>
              <w:t>3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944" w:type="dxa"/>
          </w:tcPr>
          <w:p w14:paraId="2F9B49EA" w14:textId="0621429F" w:rsidR="002A0AC4" w:rsidRPr="00135934" w:rsidRDefault="007057C2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</w:t>
            </w:r>
            <w:r w:rsidR="002A0AC4" w:rsidRPr="00135934">
              <w:rPr>
                <w:b/>
                <w:sz w:val="22"/>
                <w:szCs w:val="22"/>
              </w:rPr>
              <w:t>Good</w:t>
            </w:r>
            <w:r w:rsidR="002A0AC4">
              <w:rPr>
                <w:b/>
                <w:sz w:val="22"/>
                <w:szCs w:val="22"/>
              </w:rPr>
              <w:t xml:space="preserve"> </w:t>
            </w:r>
            <w:r w:rsidR="002A0AC4" w:rsidRPr="00135934">
              <w:rPr>
                <w:b/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>4</w:t>
            </w:r>
            <w:r w:rsidR="002A0AC4"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2070" w:type="dxa"/>
          </w:tcPr>
          <w:p w14:paraId="736F516D" w14:textId="7EA9396D" w:rsidR="002A0AC4" w:rsidRPr="00135934" w:rsidRDefault="007057C2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</w:t>
            </w:r>
            <w:r w:rsidR="002A0AC4" w:rsidRPr="00135934">
              <w:rPr>
                <w:b/>
                <w:sz w:val="22"/>
                <w:szCs w:val="22"/>
              </w:rPr>
              <w:t>Excellent</w:t>
            </w:r>
            <w:r w:rsidR="002A0AC4">
              <w:rPr>
                <w:b/>
                <w:sz w:val="22"/>
                <w:szCs w:val="22"/>
              </w:rPr>
              <w:t xml:space="preserve"> </w:t>
            </w:r>
            <w:r w:rsidR="002A0AC4" w:rsidRPr="00135934">
              <w:rPr>
                <w:b/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>5</w:t>
            </w:r>
            <w:r w:rsidR="002A0AC4"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900" w:type="dxa"/>
          </w:tcPr>
          <w:p w14:paraId="1093A984" w14:textId="2D9AFE3D" w:rsidR="002A0AC4" w:rsidRPr="00135934" w:rsidRDefault="002A0AC4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Marks</w:t>
            </w:r>
          </w:p>
        </w:tc>
      </w:tr>
      <w:tr w:rsidR="002A0AC4" w14:paraId="5AA9210B" w14:textId="77777777" w:rsidTr="00EB273B">
        <w:tc>
          <w:tcPr>
            <w:tcW w:w="1530" w:type="dxa"/>
          </w:tcPr>
          <w:p w14:paraId="4C019C0A" w14:textId="77777777" w:rsidR="002B20C7" w:rsidRDefault="002B20C7" w:rsidP="002B20C7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Abstract</w:t>
            </w:r>
          </w:p>
          <w:p w14:paraId="66C9AEAA" w14:textId="74CBF7FB" w:rsidR="002A0AC4" w:rsidRPr="00135934" w:rsidRDefault="002B20C7" w:rsidP="002B20C7">
            <w:pPr>
              <w:rPr>
                <w:sz w:val="22"/>
                <w:szCs w:val="22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Quality</w:t>
            </w:r>
          </w:p>
        </w:tc>
        <w:tc>
          <w:tcPr>
            <w:tcW w:w="1980" w:type="dxa"/>
          </w:tcPr>
          <w:p w14:paraId="623EAA1D" w14:textId="14953EB3" w:rsidR="002A0AC4" w:rsidRPr="00135934" w:rsidRDefault="009955AB" w:rsidP="009955AB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Project goal was poorly stated, capstone summary was unclear or too technical. There were several writing errors.</w:t>
            </w:r>
          </w:p>
        </w:tc>
        <w:tc>
          <w:tcPr>
            <w:tcW w:w="1746" w:type="dxa"/>
          </w:tcPr>
          <w:p w14:paraId="19110C21" w14:textId="201AE35F" w:rsidR="002A0AC4" w:rsidRPr="00135934" w:rsidRDefault="00CE2E31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Project goal &amp; capstone summary were clear but very technical. There were a few writing errors.</w:t>
            </w:r>
          </w:p>
        </w:tc>
        <w:tc>
          <w:tcPr>
            <w:tcW w:w="1944" w:type="dxa"/>
          </w:tcPr>
          <w:p w14:paraId="3E0B0F8D" w14:textId="6636E116" w:rsidR="002A0AC4" w:rsidRPr="00135934" w:rsidRDefault="005C1FA5" w:rsidP="0040595F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Project goal &amp; capstone summary were clear</w:t>
            </w:r>
            <w:r w:rsidR="0040595F"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and not overly technical. There were a few</w:t>
            </w:r>
            <w:r w:rsidR="0040595F"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writing errors.</w:t>
            </w:r>
          </w:p>
        </w:tc>
        <w:tc>
          <w:tcPr>
            <w:tcW w:w="2070" w:type="dxa"/>
          </w:tcPr>
          <w:p w14:paraId="49606B97" w14:textId="0A69D21D" w:rsidR="002A0AC4" w:rsidRPr="003842CC" w:rsidRDefault="0055266C" w:rsidP="009D48A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Project goal &amp; capstone summary were clear,</w:t>
            </w:r>
            <w:r w:rsidR="009D48AC"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concise, and non‐technical. There were no</w:t>
            </w:r>
            <w:r w:rsidR="009D48AC"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writing errors.</w:t>
            </w:r>
          </w:p>
        </w:tc>
        <w:tc>
          <w:tcPr>
            <w:tcW w:w="900" w:type="dxa"/>
          </w:tcPr>
          <w:p w14:paraId="130C51C1" w14:textId="77777777" w:rsidR="002A0AC4" w:rsidRPr="00135934" w:rsidRDefault="002A0AC4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2A0AC4" w14:paraId="7AE836CC" w14:textId="77777777" w:rsidTr="00EB273B">
        <w:tc>
          <w:tcPr>
            <w:tcW w:w="1530" w:type="dxa"/>
          </w:tcPr>
          <w:p w14:paraId="1EB97400" w14:textId="77777777" w:rsidR="002B20C7" w:rsidRDefault="002B20C7" w:rsidP="002B20C7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Background</w:t>
            </w:r>
          </w:p>
          <w:p w14:paraId="25658B39" w14:textId="2FE42E0C" w:rsidR="002A0AC4" w:rsidRPr="006E6444" w:rsidRDefault="002B20C7" w:rsidP="002B20C7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information and project goals</w:t>
            </w:r>
          </w:p>
        </w:tc>
        <w:tc>
          <w:tcPr>
            <w:tcW w:w="1980" w:type="dxa"/>
          </w:tcPr>
          <w:p w14:paraId="446D2561" w14:textId="77777777" w:rsidR="00205697" w:rsidRDefault="00205697" w:rsidP="0020569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Insufficient background information is</w:t>
            </w:r>
          </w:p>
          <w:p w14:paraId="2A3FC16C" w14:textId="77777777" w:rsidR="00205697" w:rsidRDefault="00205697" w:rsidP="0020569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given; project goals and benefits are</w:t>
            </w:r>
          </w:p>
          <w:p w14:paraId="439AD695" w14:textId="6AEC1523" w:rsidR="002A0AC4" w:rsidRDefault="00205697" w:rsidP="0020569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poorly stated or missing.</w:t>
            </w:r>
          </w:p>
        </w:tc>
        <w:tc>
          <w:tcPr>
            <w:tcW w:w="1746" w:type="dxa"/>
          </w:tcPr>
          <w:p w14:paraId="2626F9E8" w14:textId="45A760C9" w:rsidR="002A0AC4" w:rsidRPr="00135934" w:rsidRDefault="00CE2E31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Sufficient background information is given but the purpose and goals of the project require further elucidation.</w:t>
            </w:r>
          </w:p>
        </w:tc>
        <w:tc>
          <w:tcPr>
            <w:tcW w:w="1944" w:type="dxa"/>
          </w:tcPr>
          <w:p w14:paraId="42ABDD66" w14:textId="77777777" w:rsidR="00205697" w:rsidRDefault="00205697" w:rsidP="0020569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Sufficient background information is given;</w:t>
            </w:r>
          </w:p>
          <w:p w14:paraId="404E02B6" w14:textId="0DC41BF7" w:rsidR="002A0AC4" w:rsidRDefault="00205697" w:rsidP="0020569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the purpose and goals of the project are adequately explained.</w:t>
            </w:r>
          </w:p>
        </w:tc>
        <w:tc>
          <w:tcPr>
            <w:tcW w:w="2070" w:type="dxa"/>
          </w:tcPr>
          <w:p w14:paraId="10A1F25B" w14:textId="77777777" w:rsidR="00024AEA" w:rsidRDefault="00024AEA" w:rsidP="0002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Thorough and relevant background information</w:t>
            </w:r>
          </w:p>
          <w:p w14:paraId="0BCADA42" w14:textId="53A94CFD" w:rsidR="002A0AC4" w:rsidRDefault="00024AEA" w:rsidP="00024AE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is given; project goals are clear and easy to identify.</w:t>
            </w:r>
          </w:p>
        </w:tc>
        <w:tc>
          <w:tcPr>
            <w:tcW w:w="900" w:type="dxa"/>
          </w:tcPr>
          <w:p w14:paraId="0023DD2A" w14:textId="77777777" w:rsidR="002A0AC4" w:rsidRPr="00135934" w:rsidRDefault="002A0AC4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CE2E31" w14:paraId="1FFC993F" w14:textId="77777777" w:rsidTr="00EB273B">
        <w:tc>
          <w:tcPr>
            <w:tcW w:w="1530" w:type="dxa"/>
          </w:tcPr>
          <w:p w14:paraId="0B2A97DA" w14:textId="77777777" w:rsidR="00CE2E31" w:rsidRDefault="00CE2E31" w:rsidP="00CE2E31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Design approach,</w:t>
            </w:r>
          </w:p>
          <w:p w14:paraId="7C1037CB" w14:textId="77777777" w:rsidR="00CE2E31" w:rsidRDefault="00CE2E31" w:rsidP="00CE2E31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testing, and</w:t>
            </w:r>
          </w:p>
          <w:p w14:paraId="398B2633" w14:textId="15397064" w:rsidR="00CE2E31" w:rsidRDefault="00CE2E31" w:rsidP="00CE2E31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results</w:t>
            </w:r>
          </w:p>
        </w:tc>
        <w:tc>
          <w:tcPr>
            <w:tcW w:w="1980" w:type="dxa"/>
          </w:tcPr>
          <w:p w14:paraId="62241A71" w14:textId="77777777" w:rsidR="00CE2E31" w:rsidRDefault="00CE2E31" w:rsidP="00CE2E3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Approach to the problem is weak or</w:t>
            </w:r>
          </w:p>
          <w:p w14:paraId="2A453E95" w14:textId="694D769E" w:rsidR="00CE2E31" w:rsidRDefault="00CE2E31" w:rsidP="00CE2E3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flawed. Tests are inconclusive. Results are disappointing or incomplete.</w:t>
            </w:r>
          </w:p>
        </w:tc>
        <w:tc>
          <w:tcPr>
            <w:tcW w:w="1746" w:type="dxa"/>
          </w:tcPr>
          <w:p w14:paraId="3D7E9B9E" w14:textId="62B2782C" w:rsidR="00CE2E31" w:rsidRPr="00135934" w:rsidRDefault="00CE2E31" w:rsidP="00CE2E31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Approach to the problem is adequate. Testing is conclusive but lacks diversity in test cases. Results therefore lack completeness.</w:t>
            </w:r>
          </w:p>
        </w:tc>
        <w:tc>
          <w:tcPr>
            <w:tcW w:w="1944" w:type="dxa"/>
          </w:tcPr>
          <w:p w14:paraId="4F8F4FE4" w14:textId="01604F8B" w:rsidR="00CE2E31" w:rsidRDefault="00CE2E31" w:rsidP="00CE2E3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Approach to the problem is adequate. Testing is good. Results are acceptable and</w:t>
            </w:r>
          </w:p>
          <w:p w14:paraId="3D24CCCC" w14:textId="47F8ABD4" w:rsidR="00CE2E31" w:rsidRDefault="00CE2E31" w:rsidP="00CE2E3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complete.</w:t>
            </w:r>
          </w:p>
        </w:tc>
        <w:tc>
          <w:tcPr>
            <w:tcW w:w="2070" w:type="dxa"/>
          </w:tcPr>
          <w:p w14:paraId="47D18420" w14:textId="0E6E406D" w:rsidR="00CE2E31" w:rsidRDefault="00CE2E31" w:rsidP="00CE2E3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Approach to the problem is innovative. Testing is thorough, and results are robust and usable.</w:t>
            </w:r>
          </w:p>
        </w:tc>
        <w:tc>
          <w:tcPr>
            <w:tcW w:w="900" w:type="dxa"/>
          </w:tcPr>
          <w:p w14:paraId="4BC6AD8B" w14:textId="77777777" w:rsidR="00CE2E31" w:rsidRPr="00135934" w:rsidRDefault="00CE2E31" w:rsidP="00CE2E31">
            <w:pPr>
              <w:rPr>
                <w:b/>
                <w:bCs/>
                <w:sz w:val="22"/>
                <w:szCs w:val="22"/>
              </w:rPr>
            </w:pPr>
          </w:p>
        </w:tc>
      </w:tr>
      <w:tr w:rsidR="00CE2E31" w14:paraId="6F599248" w14:textId="77777777" w:rsidTr="00EB273B">
        <w:tc>
          <w:tcPr>
            <w:tcW w:w="1530" w:type="dxa"/>
          </w:tcPr>
          <w:p w14:paraId="1FB958AE" w14:textId="77777777" w:rsidR="00CE2E31" w:rsidRDefault="00CE2E31" w:rsidP="00CE2E31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Information</w:t>
            </w:r>
          </w:p>
          <w:p w14:paraId="388FC102" w14:textId="098847E8" w:rsidR="00CE2E31" w:rsidRDefault="00CE2E31" w:rsidP="00CE2E31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conveyed about design process and results</w:t>
            </w:r>
          </w:p>
        </w:tc>
        <w:tc>
          <w:tcPr>
            <w:tcW w:w="1980" w:type="dxa"/>
          </w:tcPr>
          <w:p w14:paraId="66F290B2" w14:textId="77777777" w:rsidR="00CE2E31" w:rsidRDefault="00CE2E31" w:rsidP="00CE2E3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Information is missing or difficult to</w:t>
            </w:r>
          </w:p>
          <w:p w14:paraId="02A5E0EC" w14:textId="77777777" w:rsidR="00CE2E31" w:rsidRDefault="00CE2E31" w:rsidP="00CE2E3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understand; further explanation is often</w:t>
            </w:r>
          </w:p>
          <w:p w14:paraId="7DEC2943" w14:textId="30B2728F" w:rsidR="00CE2E31" w:rsidRDefault="00CE2E31" w:rsidP="00CE2E3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needed.</w:t>
            </w:r>
          </w:p>
        </w:tc>
        <w:tc>
          <w:tcPr>
            <w:tcW w:w="1746" w:type="dxa"/>
          </w:tcPr>
          <w:p w14:paraId="67F7F0BD" w14:textId="1DD3AEA6" w:rsidR="00CE2E31" w:rsidRPr="00135934" w:rsidRDefault="00741664" w:rsidP="00CE2E31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Information is present but lacks proper elucidation and at times is difficult to understand.</w:t>
            </w:r>
          </w:p>
        </w:tc>
        <w:tc>
          <w:tcPr>
            <w:tcW w:w="1944" w:type="dxa"/>
          </w:tcPr>
          <w:p w14:paraId="2DDB772D" w14:textId="025DD208" w:rsidR="00CE2E31" w:rsidRDefault="00CE2E31" w:rsidP="00CE2E3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Information is present but at times is difficult to understand.</w:t>
            </w:r>
          </w:p>
        </w:tc>
        <w:tc>
          <w:tcPr>
            <w:tcW w:w="2070" w:type="dxa"/>
          </w:tcPr>
          <w:p w14:paraId="5777BE21" w14:textId="3CEA9946" w:rsidR="00CE2E31" w:rsidRDefault="00CE2E31" w:rsidP="00CE2E3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Information is thorough and relevant and at times enriches viewer’s knowledge and interest.</w:t>
            </w:r>
          </w:p>
        </w:tc>
        <w:tc>
          <w:tcPr>
            <w:tcW w:w="900" w:type="dxa"/>
          </w:tcPr>
          <w:p w14:paraId="27C5EE74" w14:textId="77777777" w:rsidR="00CE2E31" w:rsidRPr="00135934" w:rsidRDefault="00CE2E31" w:rsidP="00CE2E31">
            <w:pPr>
              <w:rPr>
                <w:b/>
                <w:bCs/>
                <w:sz w:val="22"/>
                <w:szCs w:val="22"/>
              </w:rPr>
            </w:pPr>
          </w:p>
        </w:tc>
      </w:tr>
      <w:tr w:rsidR="004C0428" w:rsidRPr="00135934" w14:paraId="2B569EC7" w14:textId="77777777" w:rsidTr="005E5C31">
        <w:trPr>
          <w:trHeight w:val="395"/>
        </w:trPr>
        <w:tc>
          <w:tcPr>
            <w:tcW w:w="9270" w:type="dxa"/>
            <w:gridSpan w:val="5"/>
            <w:vAlign w:val="center"/>
          </w:tcPr>
          <w:p w14:paraId="547A5EE0" w14:textId="5AA1EEC9" w:rsidR="004C0428" w:rsidRPr="00096A6F" w:rsidRDefault="004C0428" w:rsidP="005E5C3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</w:pPr>
            <w:r w:rsidRPr="00096A6F"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Total Marks for PO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900" w:type="dxa"/>
          </w:tcPr>
          <w:p w14:paraId="75968AC5" w14:textId="77777777" w:rsidR="004C0428" w:rsidRPr="00135934" w:rsidRDefault="004C0428" w:rsidP="002336AD">
            <w:pPr>
              <w:rPr>
                <w:b/>
                <w:bCs/>
                <w:sz w:val="22"/>
                <w:szCs w:val="22"/>
              </w:rPr>
            </w:pPr>
          </w:p>
        </w:tc>
      </w:tr>
    </w:tbl>
    <w:p w14:paraId="5A4DD28F" w14:textId="32D73913" w:rsidR="002A0AC4" w:rsidRDefault="002A0AC4" w:rsidP="002A0AC4"/>
    <w:p w14:paraId="05B56366" w14:textId="1AB2FD33" w:rsidR="00B81527" w:rsidRDefault="00B81527" w:rsidP="002A0AC4"/>
    <w:p w14:paraId="5FA84965" w14:textId="5614868D" w:rsidR="00B81527" w:rsidRDefault="00B81527" w:rsidP="002A0AC4"/>
    <w:p w14:paraId="6C7AA769" w14:textId="38755F55" w:rsidR="00B81527" w:rsidRDefault="00B81527" w:rsidP="002A0AC4"/>
    <w:p w14:paraId="09D700D8" w14:textId="18482474" w:rsidR="00B81527" w:rsidRDefault="00B81527" w:rsidP="002A0AC4"/>
    <w:p w14:paraId="22AB42A5" w14:textId="1F2878E1" w:rsidR="00B81527" w:rsidRDefault="00B81527" w:rsidP="002A0AC4"/>
    <w:p w14:paraId="6EB20768" w14:textId="3ED31F69" w:rsidR="00B81527" w:rsidRDefault="00B81527" w:rsidP="002A0AC4"/>
    <w:p w14:paraId="4468D816" w14:textId="05368EC6" w:rsidR="00B81527" w:rsidRDefault="00B81527" w:rsidP="002A0AC4"/>
    <w:p w14:paraId="1910000C" w14:textId="15DE9617" w:rsidR="00B81527" w:rsidRDefault="00B81527" w:rsidP="002A0AC4"/>
    <w:p w14:paraId="1730C002" w14:textId="4442C36D" w:rsidR="00B81527" w:rsidRDefault="00B81527" w:rsidP="002A0AC4"/>
    <w:p w14:paraId="504FF700" w14:textId="26C3A301" w:rsidR="00B81527" w:rsidRDefault="00B81527" w:rsidP="002A0AC4"/>
    <w:p w14:paraId="3A511556" w14:textId="53AC5204" w:rsidR="00B81527" w:rsidRDefault="00B81527" w:rsidP="002A0AC4"/>
    <w:p w14:paraId="14D35220" w14:textId="0A0253F8" w:rsidR="00B81527" w:rsidRDefault="00B81527" w:rsidP="002A0AC4"/>
    <w:p w14:paraId="165C095E" w14:textId="63E01E6F" w:rsidR="00B81527" w:rsidRDefault="00B81527" w:rsidP="002A0AC4"/>
    <w:p w14:paraId="27FC6683" w14:textId="18F56F6E" w:rsidR="00B81527" w:rsidRDefault="00B81527" w:rsidP="002A0AC4"/>
    <w:p w14:paraId="1AC09F83" w14:textId="6AB4222E" w:rsidR="00B81527" w:rsidRDefault="00B81527" w:rsidP="002A0AC4"/>
    <w:p w14:paraId="1B902464" w14:textId="03D0D677" w:rsidR="00B81527" w:rsidRDefault="00B81527" w:rsidP="002A0AC4"/>
    <w:p w14:paraId="2172306E" w14:textId="77777777" w:rsidR="00B81527" w:rsidRDefault="00B81527" w:rsidP="002A0AC4"/>
    <w:p w14:paraId="4B31792C" w14:textId="77777777" w:rsidR="0020790E" w:rsidRDefault="0020790E" w:rsidP="0020790E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6480"/>
        <w:gridCol w:w="810"/>
        <w:gridCol w:w="1013"/>
      </w:tblGrid>
      <w:tr w:rsidR="0020790E" w14:paraId="4D9EF599" w14:textId="77777777" w:rsidTr="00BD4258">
        <w:tc>
          <w:tcPr>
            <w:tcW w:w="1795" w:type="dxa"/>
            <w:vMerge w:val="restart"/>
          </w:tcPr>
          <w:p w14:paraId="44026E77" w14:textId="77777777" w:rsidR="0020790E" w:rsidRPr="00135934" w:rsidRDefault="0020790E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Assessment</w:t>
            </w:r>
            <w:r>
              <w:rPr>
                <w:rFonts w:eastAsia="Garamond"/>
                <w:iCs/>
                <w:sz w:val="22"/>
                <w:szCs w:val="22"/>
                <w:lang w:val="en-GB"/>
              </w:rPr>
              <w:t xml:space="preserve"> </w:t>
            </w: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Title:</w:t>
            </w:r>
          </w:p>
        </w:tc>
        <w:tc>
          <w:tcPr>
            <w:tcW w:w="6480" w:type="dxa"/>
            <w:vMerge w:val="restart"/>
          </w:tcPr>
          <w:p w14:paraId="2C54B122" w14:textId="60DDD005" w:rsidR="0020790E" w:rsidRPr="00135934" w:rsidRDefault="007F17B7" w:rsidP="00BD4258">
            <w:pPr>
              <w:tabs>
                <w:tab w:val="left" w:pos="0"/>
              </w:tabs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5975A8">
              <w:rPr>
                <w:i/>
                <w:lang w:val="en-US" w:eastAsia="en-US"/>
              </w:rPr>
              <w:t xml:space="preserve">Demonstrate </w:t>
            </w:r>
            <w:r w:rsidRPr="005975A8">
              <w:rPr>
                <w:lang w:val="en-US" w:eastAsia="en-US"/>
              </w:rPr>
              <w:t>proof of proper Project Management and Finance</w:t>
            </w:r>
          </w:p>
        </w:tc>
        <w:tc>
          <w:tcPr>
            <w:tcW w:w="810" w:type="dxa"/>
          </w:tcPr>
          <w:p w14:paraId="481C4064" w14:textId="77777777" w:rsidR="0020790E" w:rsidRPr="00135934" w:rsidRDefault="0020790E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CO:</w:t>
            </w:r>
          </w:p>
        </w:tc>
        <w:tc>
          <w:tcPr>
            <w:tcW w:w="1013" w:type="dxa"/>
          </w:tcPr>
          <w:p w14:paraId="7EDF0A66" w14:textId="6B05DC73" w:rsidR="0020790E" w:rsidRPr="00135934" w:rsidRDefault="008C3F4F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>
              <w:rPr>
                <w:rFonts w:eastAsia="Garamond"/>
                <w:iCs/>
                <w:sz w:val="22"/>
                <w:szCs w:val="22"/>
                <w:lang w:val="en-GB"/>
              </w:rPr>
              <w:t>09</w:t>
            </w:r>
          </w:p>
        </w:tc>
      </w:tr>
      <w:tr w:rsidR="0020790E" w14:paraId="24DD2191" w14:textId="77777777" w:rsidTr="00BD4258">
        <w:tc>
          <w:tcPr>
            <w:tcW w:w="1795" w:type="dxa"/>
            <w:vMerge/>
          </w:tcPr>
          <w:p w14:paraId="6640C2E0" w14:textId="77777777" w:rsidR="0020790E" w:rsidRPr="00135934" w:rsidRDefault="0020790E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6480" w:type="dxa"/>
            <w:vMerge/>
          </w:tcPr>
          <w:p w14:paraId="5D80F27A" w14:textId="77777777" w:rsidR="0020790E" w:rsidRPr="00135934" w:rsidRDefault="0020790E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810" w:type="dxa"/>
          </w:tcPr>
          <w:p w14:paraId="36E309C3" w14:textId="77777777" w:rsidR="0020790E" w:rsidRPr="00135934" w:rsidRDefault="0020790E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PO:</w:t>
            </w:r>
          </w:p>
        </w:tc>
        <w:tc>
          <w:tcPr>
            <w:tcW w:w="1013" w:type="dxa"/>
          </w:tcPr>
          <w:p w14:paraId="3EFA56B5" w14:textId="68D8EF78" w:rsidR="0020790E" w:rsidRPr="00135934" w:rsidRDefault="0020790E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>
              <w:rPr>
                <w:rFonts w:eastAsia="Garamond"/>
                <w:iCs/>
                <w:sz w:val="22"/>
                <w:szCs w:val="22"/>
                <w:lang w:val="en-GB"/>
              </w:rPr>
              <w:t>11</w:t>
            </w:r>
          </w:p>
        </w:tc>
      </w:tr>
    </w:tbl>
    <w:p w14:paraId="525D79E9" w14:textId="77777777" w:rsidR="0020790E" w:rsidRDefault="0020790E" w:rsidP="0020790E"/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58"/>
      </w:tblGrid>
      <w:tr w:rsidR="0020790E" w14:paraId="0A91F5F6" w14:textId="77777777" w:rsidTr="00BD4258">
        <w:tc>
          <w:tcPr>
            <w:tcW w:w="4978" w:type="pct"/>
            <w:tcBorders>
              <w:top w:val="nil"/>
              <w:left w:val="nil"/>
              <w:bottom w:val="nil"/>
              <w:right w:val="nil"/>
            </w:tcBorders>
          </w:tcPr>
          <w:p w14:paraId="671ACF5C" w14:textId="77777777" w:rsidR="0020790E" w:rsidRPr="000C7916" w:rsidRDefault="0020790E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</w:tc>
      </w:tr>
    </w:tbl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9"/>
        <w:gridCol w:w="1430"/>
        <w:gridCol w:w="1920"/>
        <w:gridCol w:w="1712"/>
        <w:gridCol w:w="1895"/>
        <w:gridCol w:w="2089"/>
        <w:gridCol w:w="18"/>
        <w:gridCol w:w="809"/>
        <w:gridCol w:w="22"/>
      </w:tblGrid>
      <w:tr w:rsidR="0020790E" w14:paraId="2ABC48AE" w14:textId="77777777" w:rsidTr="004C0428">
        <w:tc>
          <w:tcPr>
            <w:tcW w:w="1458" w:type="dxa"/>
            <w:gridSpan w:val="2"/>
            <w:vMerge w:val="restart"/>
          </w:tcPr>
          <w:p w14:paraId="1C95834F" w14:textId="77777777" w:rsidR="0020790E" w:rsidRPr="00135934" w:rsidRDefault="0020790E" w:rsidP="00BD4258">
            <w:pPr>
              <w:rPr>
                <w:b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Marking Criteria</w:t>
            </w:r>
          </w:p>
        </w:tc>
        <w:tc>
          <w:tcPr>
            <w:tcW w:w="8662" w:type="dxa"/>
            <w:gridSpan w:val="7"/>
          </w:tcPr>
          <w:p w14:paraId="2EDB363B" w14:textId="728D2067" w:rsidR="0020790E" w:rsidRPr="00135934" w:rsidRDefault="004C0428" w:rsidP="004C0428">
            <w:pPr>
              <w:jc w:val="center"/>
              <w:rPr>
                <w:b/>
                <w:bCs/>
                <w:sz w:val="22"/>
                <w:szCs w:val="22"/>
              </w:rPr>
            </w:pPr>
            <w:r w:rsidRPr="008B1370">
              <w:rPr>
                <w:b/>
                <w:bCs/>
                <w:sz w:val="22"/>
                <w:szCs w:val="22"/>
              </w:rPr>
              <w:t>Marks distribution (Max</w:t>
            </w:r>
            <w:r>
              <w:rPr>
                <w:b/>
                <w:bCs/>
                <w:sz w:val="22"/>
                <w:szCs w:val="22"/>
              </w:rPr>
              <w:t>imum</w:t>
            </w:r>
            <w:r w:rsidRPr="008B1370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5</w:t>
            </w:r>
            <w:r w:rsidRPr="008B1370">
              <w:rPr>
                <w:b/>
                <w:bCs/>
                <w:sz w:val="22"/>
                <w:szCs w:val="22"/>
              </w:rPr>
              <w:t>X</w:t>
            </w:r>
            <w:r>
              <w:rPr>
                <w:b/>
                <w:bCs/>
                <w:sz w:val="22"/>
                <w:szCs w:val="22"/>
              </w:rPr>
              <w:t>4</w:t>
            </w:r>
            <w:r w:rsidRPr="008B1370">
              <w:rPr>
                <w:b/>
                <w:bCs/>
                <w:sz w:val="22"/>
                <w:szCs w:val="22"/>
              </w:rPr>
              <w:t xml:space="preserve"> = 2</w:t>
            </w:r>
            <w:r>
              <w:rPr>
                <w:b/>
                <w:bCs/>
                <w:sz w:val="22"/>
                <w:szCs w:val="22"/>
              </w:rPr>
              <w:t>0</w:t>
            </w:r>
            <w:r w:rsidRPr="008B1370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20790E" w14:paraId="0375D6FE" w14:textId="77777777" w:rsidTr="004C0428">
        <w:tc>
          <w:tcPr>
            <w:tcW w:w="1458" w:type="dxa"/>
            <w:gridSpan w:val="2"/>
            <w:vMerge/>
          </w:tcPr>
          <w:p w14:paraId="143D0D7C" w14:textId="77777777" w:rsidR="0020790E" w:rsidRPr="00135934" w:rsidRDefault="0020790E" w:rsidP="00BD4258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</w:tcPr>
          <w:p w14:paraId="053B1276" w14:textId="4ED96717" w:rsidR="0020790E" w:rsidRPr="00135934" w:rsidRDefault="0020790E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Inadequate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(1</w:t>
            </w:r>
            <w:r w:rsidR="007057C2">
              <w:rPr>
                <w:b/>
                <w:sz w:val="22"/>
                <w:szCs w:val="22"/>
              </w:rPr>
              <w:t>-2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46" w:type="dxa"/>
          </w:tcPr>
          <w:p w14:paraId="463FE620" w14:textId="68542AB3" w:rsidR="0020790E" w:rsidRPr="00135934" w:rsidRDefault="007057C2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="0020790E" w:rsidRPr="00135934">
              <w:rPr>
                <w:b/>
                <w:sz w:val="22"/>
                <w:szCs w:val="22"/>
              </w:rPr>
              <w:t>Satisfactory</w:t>
            </w:r>
            <w:r w:rsidR="0020790E">
              <w:rPr>
                <w:b/>
                <w:sz w:val="22"/>
                <w:szCs w:val="22"/>
              </w:rPr>
              <w:t xml:space="preserve"> </w:t>
            </w:r>
            <w:r w:rsidR="0020790E" w:rsidRPr="00135934">
              <w:rPr>
                <w:b/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>3</w:t>
            </w:r>
            <w:r w:rsidR="0020790E"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944" w:type="dxa"/>
          </w:tcPr>
          <w:p w14:paraId="1C6C2861" w14:textId="4C933929" w:rsidR="0020790E" w:rsidRPr="00135934" w:rsidRDefault="007057C2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</w:t>
            </w:r>
            <w:r w:rsidR="0020790E" w:rsidRPr="00135934">
              <w:rPr>
                <w:b/>
                <w:sz w:val="22"/>
                <w:szCs w:val="22"/>
              </w:rPr>
              <w:t>Good</w:t>
            </w:r>
            <w:r w:rsidR="0020790E">
              <w:rPr>
                <w:b/>
                <w:sz w:val="22"/>
                <w:szCs w:val="22"/>
              </w:rPr>
              <w:t xml:space="preserve"> </w:t>
            </w:r>
            <w:r w:rsidR="0020790E" w:rsidRPr="00135934">
              <w:rPr>
                <w:b/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>4</w:t>
            </w:r>
            <w:r w:rsidR="0020790E"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2142" w:type="dxa"/>
          </w:tcPr>
          <w:p w14:paraId="7C55C10A" w14:textId="7A262675" w:rsidR="0020790E" w:rsidRPr="00135934" w:rsidRDefault="007057C2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</w:t>
            </w:r>
            <w:r w:rsidR="0020790E" w:rsidRPr="00135934">
              <w:rPr>
                <w:b/>
                <w:sz w:val="22"/>
                <w:szCs w:val="22"/>
              </w:rPr>
              <w:t>Excellent</w:t>
            </w:r>
            <w:r w:rsidR="0020790E">
              <w:rPr>
                <w:b/>
                <w:sz w:val="22"/>
                <w:szCs w:val="22"/>
              </w:rPr>
              <w:t xml:space="preserve"> </w:t>
            </w:r>
            <w:r w:rsidR="0020790E" w:rsidRPr="00135934">
              <w:rPr>
                <w:b/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>5</w:t>
            </w:r>
            <w:r w:rsidR="0020790E"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850" w:type="dxa"/>
            <w:gridSpan w:val="3"/>
          </w:tcPr>
          <w:p w14:paraId="00DB987E" w14:textId="7D54AF2D" w:rsidR="0020790E" w:rsidRPr="00135934" w:rsidRDefault="0020790E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Marks</w:t>
            </w:r>
          </w:p>
        </w:tc>
      </w:tr>
      <w:tr w:rsidR="0020790E" w14:paraId="01C390EC" w14:textId="77777777" w:rsidTr="004C0428">
        <w:tc>
          <w:tcPr>
            <w:tcW w:w="1458" w:type="dxa"/>
            <w:gridSpan w:val="2"/>
          </w:tcPr>
          <w:p w14:paraId="4BAA1E4E" w14:textId="3D82F280" w:rsidR="00C839F0" w:rsidRDefault="00C839F0" w:rsidP="00C839F0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Contribution to the team</w:t>
            </w:r>
          </w:p>
          <w:p w14:paraId="5AC5911C" w14:textId="58596DC7" w:rsidR="0020790E" w:rsidRPr="00135934" w:rsidRDefault="00C839F0" w:rsidP="00C839F0">
            <w:pPr>
              <w:rPr>
                <w:sz w:val="22"/>
                <w:szCs w:val="22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project/work</w:t>
            </w:r>
          </w:p>
        </w:tc>
        <w:tc>
          <w:tcPr>
            <w:tcW w:w="1980" w:type="dxa"/>
          </w:tcPr>
          <w:p w14:paraId="57BA1CAA" w14:textId="77777777" w:rsidR="009A6DE5" w:rsidRDefault="009A6DE5" w:rsidP="009A6DE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Does not collect any relevant information;</w:t>
            </w:r>
          </w:p>
          <w:p w14:paraId="19EA7D20" w14:textId="77777777" w:rsidR="009A6DE5" w:rsidRDefault="009A6DE5" w:rsidP="009A6DE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no useful suggestions to address team's</w:t>
            </w:r>
          </w:p>
          <w:p w14:paraId="685CC568" w14:textId="53CF0685" w:rsidR="0020790E" w:rsidRPr="00135934" w:rsidRDefault="009A6DE5" w:rsidP="009A6DE5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needs;</w:t>
            </w:r>
          </w:p>
        </w:tc>
        <w:tc>
          <w:tcPr>
            <w:tcW w:w="1746" w:type="dxa"/>
          </w:tcPr>
          <w:p w14:paraId="4A0E0664" w14:textId="115208FA" w:rsidR="0020790E" w:rsidRPr="00135934" w:rsidRDefault="003E13BF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Collects basic, useful information related to the project but does not offer sufficient useful ideas to meet the team's needs;</w:t>
            </w:r>
          </w:p>
        </w:tc>
        <w:tc>
          <w:tcPr>
            <w:tcW w:w="1944" w:type="dxa"/>
          </w:tcPr>
          <w:p w14:paraId="1717FB7A" w14:textId="49322637" w:rsidR="0020790E" w:rsidRPr="002A2F52" w:rsidRDefault="009A6DE5" w:rsidP="002A2F5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Collects basic, useful information related to the project; occasionally offers useful ideas to</w:t>
            </w:r>
            <w:r w:rsidR="002A2F52"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meet the team's needs;</w:t>
            </w:r>
          </w:p>
        </w:tc>
        <w:tc>
          <w:tcPr>
            <w:tcW w:w="2142" w:type="dxa"/>
          </w:tcPr>
          <w:p w14:paraId="155C5684" w14:textId="5D7819A0" w:rsidR="009D176B" w:rsidRDefault="009D176B" w:rsidP="009D176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Collects and presents to the team a great deal of relevant information; offers well‐developed</w:t>
            </w:r>
          </w:p>
          <w:p w14:paraId="126FCC9D" w14:textId="77777777" w:rsidR="009D176B" w:rsidRDefault="009D176B" w:rsidP="009D176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and clearly expressed ideas directly related to</w:t>
            </w:r>
          </w:p>
          <w:p w14:paraId="0E17464C" w14:textId="66096186" w:rsidR="0020790E" w:rsidRPr="003842CC" w:rsidRDefault="009D176B" w:rsidP="009D176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the group's purpose.</w:t>
            </w:r>
          </w:p>
        </w:tc>
        <w:tc>
          <w:tcPr>
            <w:tcW w:w="850" w:type="dxa"/>
            <w:gridSpan w:val="3"/>
          </w:tcPr>
          <w:p w14:paraId="2DF09652" w14:textId="77777777" w:rsidR="0020790E" w:rsidRPr="00135934" w:rsidRDefault="0020790E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20790E" w14:paraId="0797C30C" w14:textId="77777777" w:rsidTr="004C0428">
        <w:tc>
          <w:tcPr>
            <w:tcW w:w="1458" w:type="dxa"/>
            <w:gridSpan w:val="2"/>
          </w:tcPr>
          <w:p w14:paraId="6FE3423F" w14:textId="77777777" w:rsidR="009A6DE5" w:rsidRDefault="009A6DE5" w:rsidP="009A6DE5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Taking</w:t>
            </w:r>
          </w:p>
          <w:p w14:paraId="469B6C00" w14:textId="7C716D09" w:rsidR="0020790E" w:rsidRPr="006E6444" w:rsidRDefault="009A6DE5" w:rsidP="009A6DE5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responsibility</w:t>
            </w:r>
          </w:p>
        </w:tc>
        <w:tc>
          <w:tcPr>
            <w:tcW w:w="1980" w:type="dxa"/>
          </w:tcPr>
          <w:p w14:paraId="28676D63" w14:textId="77777777" w:rsidR="001F7ABE" w:rsidRDefault="001F7ABE" w:rsidP="001F7AB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Does not perform assigned tasks; often</w:t>
            </w:r>
          </w:p>
          <w:p w14:paraId="22DC4835" w14:textId="77777777" w:rsidR="001F7ABE" w:rsidRDefault="001F7ABE" w:rsidP="001F7AB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misses meetings and, when present, does</w:t>
            </w:r>
          </w:p>
          <w:p w14:paraId="77CAD98A" w14:textId="77777777" w:rsidR="001F7ABE" w:rsidRDefault="001F7ABE" w:rsidP="001F7AB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not have anything constructive to say;</w:t>
            </w:r>
          </w:p>
          <w:p w14:paraId="538B13AB" w14:textId="3C087D7E" w:rsidR="0020790E" w:rsidRDefault="001F7ABE" w:rsidP="001F7AB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relies on others to do the work;</w:t>
            </w:r>
          </w:p>
        </w:tc>
        <w:tc>
          <w:tcPr>
            <w:tcW w:w="1746" w:type="dxa"/>
          </w:tcPr>
          <w:p w14:paraId="197E6589" w14:textId="51FA01D1" w:rsidR="0020790E" w:rsidRPr="00135934" w:rsidRDefault="00F2156E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Partially performs all assigned tasks; attends meetings irregularly and occasionally participates and hence not reliable;</w:t>
            </w:r>
          </w:p>
        </w:tc>
        <w:tc>
          <w:tcPr>
            <w:tcW w:w="1944" w:type="dxa"/>
          </w:tcPr>
          <w:p w14:paraId="74788D9C" w14:textId="6E4C1410" w:rsidR="001F7ABE" w:rsidRDefault="001F7ABE" w:rsidP="001F7AB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Performs all assigned tasks; attends meetings regularly and usually participates effectively;</w:t>
            </w:r>
          </w:p>
          <w:p w14:paraId="2109E727" w14:textId="4FDD9647" w:rsidR="0020790E" w:rsidRDefault="001F7ABE" w:rsidP="001F7AB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generally reliable;</w:t>
            </w:r>
          </w:p>
        </w:tc>
        <w:tc>
          <w:tcPr>
            <w:tcW w:w="2142" w:type="dxa"/>
          </w:tcPr>
          <w:p w14:paraId="1823CE05" w14:textId="77777777" w:rsidR="00BE3B39" w:rsidRDefault="00BE3B39" w:rsidP="00BE3B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Performs all tasks very effectively; attends all</w:t>
            </w:r>
          </w:p>
          <w:p w14:paraId="30A345EC" w14:textId="77777777" w:rsidR="00BE3B39" w:rsidRDefault="00BE3B39" w:rsidP="00BE3B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meetings and participates enthusiastically; very</w:t>
            </w:r>
          </w:p>
          <w:p w14:paraId="13F5875B" w14:textId="02BE39BE" w:rsidR="0020790E" w:rsidRDefault="00BE3B39" w:rsidP="00BE3B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reliable.</w:t>
            </w:r>
          </w:p>
        </w:tc>
        <w:tc>
          <w:tcPr>
            <w:tcW w:w="850" w:type="dxa"/>
            <w:gridSpan w:val="3"/>
          </w:tcPr>
          <w:p w14:paraId="4D566CC6" w14:textId="77777777" w:rsidR="0020790E" w:rsidRPr="00135934" w:rsidRDefault="0020790E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20790E" w14:paraId="39B95942" w14:textId="77777777" w:rsidTr="004C0428">
        <w:tc>
          <w:tcPr>
            <w:tcW w:w="1458" w:type="dxa"/>
            <w:gridSpan w:val="2"/>
          </w:tcPr>
          <w:p w14:paraId="61F2F083" w14:textId="77777777" w:rsidR="009A6DE5" w:rsidRDefault="009A6DE5" w:rsidP="009A6DE5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Valuing other</w:t>
            </w:r>
          </w:p>
          <w:p w14:paraId="6422520A" w14:textId="4001ABA7" w:rsidR="0020790E" w:rsidRDefault="009A6DE5" w:rsidP="009A6DE5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team members</w:t>
            </w:r>
          </w:p>
        </w:tc>
        <w:tc>
          <w:tcPr>
            <w:tcW w:w="1980" w:type="dxa"/>
          </w:tcPr>
          <w:p w14:paraId="30EA3471" w14:textId="110C7528" w:rsidR="00291D74" w:rsidRDefault="00291D74" w:rsidP="00291D7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Often argues with team mates; doesn't let anyone else talk; occasional personal</w:t>
            </w:r>
          </w:p>
          <w:p w14:paraId="13B229B2" w14:textId="4537C90E" w:rsidR="0020790E" w:rsidRDefault="00291D74" w:rsidP="00291D7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attacks and "put‐downs"; wants to have things done his way and does not listen to alternate approaches;</w:t>
            </w:r>
          </w:p>
        </w:tc>
        <w:tc>
          <w:tcPr>
            <w:tcW w:w="1746" w:type="dxa"/>
          </w:tcPr>
          <w:p w14:paraId="34F63FE5" w14:textId="7C013511" w:rsidR="0020790E" w:rsidRPr="00135934" w:rsidRDefault="00F2156E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Seldom listens to others' points of view; occasionally behaves in an oppressive manner; tries to force own ideologies on other;</w:t>
            </w:r>
          </w:p>
        </w:tc>
        <w:tc>
          <w:tcPr>
            <w:tcW w:w="1944" w:type="dxa"/>
          </w:tcPr>
          <w:p w14:paraId="1C1DE8C4" w14:textId="2673FA39" w:rsidR="000D352A" w:rsidRDefault="0081090E" w:rsidP="000D352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Generally,</w:t>
            </w:r>
            <w:r w:rsidR="000D352A"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 listens to others' points of view; always uses appropriate and respectful</w:t>
            </w:r>
          </w:p>
          <w:p w14:paraId="65FE10CD" w14:textId="72A3CBEB" w:rsidR="0020790E" w:rsidRDefault="000D352A" w:rsidP="000D352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language; tries to make a definite effort to understand others' ideas;</w:t>
            </w:r>
          </w:p>
        </w:tc>
        <w:tc>
          <w:tcPr>
            <w:tcW w:w="2142" w:type="dxa"/>
          </w:tcPr>
          <w:p w14:paraId="1DF7B594" w14:textId="77777777" w:rsidR="00AC5BA6" w:rsidRDefault="00AC5BA6" w:rsidP="00AC5BA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Always listens to others and their ideas; helps</w:t>
            </w:r>
          </w:p>
          <w:p w14:paraId="191D60FD" w14:textId="55EB59A1" w:rsidR="00AC5BA6" w:rsidRDefault="00AC5BA6" w:rsidP="00AC5BA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them develop their ideas while giving them full credit; always helps the team reach a fair</w:t>
            </w:r>
          </w:p>
          <w:p w14:paraId="5ED775CB" w14:textId="171E8BA0" w:rsidR="0020790E" w:rsidRDefault="00AC5BA6" w:rsidP="00AC5BA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decision.</w:t>
            </w:r>
          </w:p>
        </w:tc>
        <w:tc>
          <w:tcPr>
            <w:tcW w:w="850" w:type="dxa"/>
            <w:gridSpan w:val="3"/>
          </w:tcPr>
          <w:p w14:paraId="0ACEC71D" w14:textId="77777777" w:rsidR="0020790E" w:rsidRPr="00135934" w:rsidRDefault="0020790E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20790E" w14:paraId="120C4D90" w14:textId="77777777" w:rsidTr="004C0428">
        <w:tc>
          <w:tcPr>
            <w:tcW w:w="1458" w:type="dxa"/>
            <w:gridSpan w:val="2"/>
          </w:tcPr>
          <w:p w14:paraId="46889EAF" w14:textId="77777777" w:rsidR="009A6DE5" w:rsidRDefault="009A6DE5" w:rsidP="009A6DE5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Work</w:t>
            </w:r>
          </w:p>
          <w:p w14:paraId="16A21BE2" w14:textId="023C79DE" w:rsidR="0020790E" w:rsidRDefault="009A6DE5" w:rsidP="009A6DE5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Distribution</w:t>
            </w:r>
          </w:p>
        </w:tc>
        <w:tc>
          <w:tcPr>
            <w:tcW w:w="1980" w:type="dxa"/>
          </w:tcPr>
          <w:p w14:paraId="64147DF3" w14:textId="318B96CE" w:rsidR="0020790E" w:rsidRDefault="00630B97" w:rsidP="00630B9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Work load was not distributed equally and reasonable. Overall workload taken was not prominent or effective.</w:t>
            </w:r>
          </w:p>
        </w:tc>
        <w:tc>
          <w:tcPr>
            <w:tcW w:w="1746" w:type="dxa"/>
          </w:tcPr>
          <w:p w14:paraId="0130ACBF" w14:textId="40FA343D" w:rsidR="0020790E" w:rsidRPr="00135934" w:rsidRDefault="00583D49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Workload was distributed perjuriously and unfairly; output of the work lacked completeness due to unrealistic deadlines</w:t>
            </w:r>
          </w:p>
        </w:tc>
        <w:tc>
          <w:tcPr>
            <w:tcW w:w="1944" w:type="dxa"/>
          </w:tcPr>
          <w:p w14:paraId="435FCA38" w14:textId="3295233B" w:rsidR="0020790E" w:rsidRDefault="00303662" w:rsidP="007563F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Acceptable work load was </w:t>
            </w:r>
            <w:r w:rsidR="0081090E">
              <w:rPr>
                <w:rFonts w:ascii="Calibri" w:hAnsi="Calibri" w:cs="Calibri"/>
                <w:sz w:val="20"/>
                <w:szCs w:val="20"/>
                <w:lang w:val="en-US" w:eastAsia="en-US"/>
              </w:rPr>
              <w:t>taken,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 and justified</w:t>
            </w:r>
            <w:r w:rsidR="007563FC"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output of the work was demonstrated or presented</w:t>
            </w:r>
          </w:p>
        </w:tc>
        <w:tc>
          <w:tcPr>
            <w:tcW w:w="2142" w:type="dxa"/>
          </w:tcPr>
          <w:p w14:paraId="24FE5069" w14:textId="77777777" w:rsidR="00C443EC" w:rsidRDefault="00C443EC" w:rsidP="00C443E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Equal or Most of the work was taken by the</w:t>
            </w:r>
          </w:p>
          <w:p w14:paraId="4B5FA024" w14:textId="55AE3D1F" w:rsidR="00C443EC" w:rsidRDefault="00C443EC" w:rsidP="00C443E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member and well justified output </w:t>
            </w:r>
            <w:r w:rsidR="00583D49">
              <w:rPr>
                <w:rFonts w:ascii="Calibri" w:hAnsi="Calibri" w:cs="Calibri"/>
                <w:sz w:val="20"/>
                <w:szCs w:val="20"/>
                <w:lang w:val="en-US" w:eastAsia="en-US"/>
              </w:rPr>
              <w:t>were</w:t>
            </w:r>
          </w:p>
          <w:p w14:paraId="4CDD8DFA" w14:textId="2E8F504F" w:rsidR="0020790E" w:rsidRDefault="00C443EC" w:rsidP="00C443E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demonstrated.</w:t>
            </w:r>
          </w:p>
        </w:tc>
        <w:tc>
          <w:tcPr>
            <w:tcW w:w="850" w:type="dxa"/>
            <w:gridSpan w:val="3"/>
          </w:tcPr>
          <w:p w14:paraId="6A9C87A2" w14:textId="77777777" w:rsidR="0020790E" w:rsidRPr="00135934" w:rsidRDefault="0020790E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4C0428" w:rsidRPr="00135934" w14:paraId="649AEE96" w14:textId="77777777" w:rsidTr="005E5C31">
        <w:trPr>
          <w:gridBefore w:val="1"/>
          <w:gridAfter w:val="1"/>
          <w:wBefore w:w="18" w:type="dxa"/>
          <w:wAfter w:w="22" w:type="dxa"/>
          <w:trHeight w:val="395"/>
        </w:trPr>
        <w:tc>
          <w:tcPr>
            <w:tcW w:w="9270" w:type="dxa"/>
            <w:gridSpan w:val="6"/>
            <w:vAlign w:val="center"/>
          </w:tcPr>
          <w:p w14:paraId="1152857D" w14:textId="4E8FC417" w:rsidR="004C0428" w:rsidRPr="00096A6F" w:rsidRDefault="004C0428" w:rsidP="005E5C3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</w:pPr>
            <w:r w:rsidRPr="00096A6F"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Total Marks for PO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11</w:t>
            </w:r>
          </w:p>
        </w:tc>
        <w:tc>
          <w:tcPr>
            <w:tcW w:w="810" w:type="dxa"/>
          </w:tcPr>
          <w:p w14:paraId="25D7D88A" w14:textId="77777777" w:rsidR="004C0428" w:rsidRPr="00135934" w:rsidRDefault="004C0428" w:rsidP="002336AD">
            <w:pPr>
              <w:rPr>
                <w:b/>
                <w:bCs/>
                <w:sz w:val="22"/>
                <w:szCs w:val="22"/>
              </w:rPr>
            </w:pPr>
          </w:p>
        </w:tc>
      </w:tr>
    </w:tbl>
    <w:p w14:paraId="7D083C84" w14:textId="77777777" w:rsidR="0020790E" w:rsidRDefault="0020790E" w:rsidP="0020790E"/>
    <w:p w14:paraId="326AC39F" w14:textId="5ABD69D9" w:rsidR="0020790E" w:rsidRDefault="0020790E" w:rsidP="006856EE"/>
    <w:p w14:paraId="2F9297FA" w14:textId="25DD2C1C" w:rsidR="00F936E7" w:rsidRDefault="00F936E7" w:rsidP="006856EE"/>
    <w:p w14:paraId="30F2034B" w14:textId="4F7514E9" w:rsidR="00F936E7" w:rsidRDefault="00F936E7" w:rsidP="006856EE"/>
    <w:p w14:paraId="59AFFF1E" w14:textId="4FDAFEE2" w:rsidR="00F936E7" w:rsidRDefault="00F936E7" w:rsidP="006856EE"/>
    <w:p w14:paraId="1F710DE7" w14:textId="4F2F1CAD" w:rsidR="00F936E7" w:rsidRDefault="00F936E7" w:rsidP="006856EE"/>
    <w:p w14:paraId="5D6BF6CE" w14:textId="11E83480" w:rsidR="00F936E7" w:rsidRDefault="00F936E7" w:rsidP="006856EE"/>
    <w:p w14:paraId="1432C90D" w14:textId="7B57B430" w:rsidR="00F936E7" w:rsidRDefault="00F936E7" w:rsidP="006856EE"/>
    <w:p w14:paraId="6EA885AD" w14:textId="521D41F2" w:rsidR="00F936E7" w:rsidRDefault="00F936E7" w:rsidP="006856EE"/>
    <w:p w14:paraId="4777C3BF" w14:textId="589D4044" w:rsidR="00F936E7" w:rsidRDefault="00F936E7" w:rsidP="006856EE"/>
    <w:p w14:paraId="23B74E4A" w14:textId="4A4341B4" w:rsidR="00F936E7" w:rsidRDefault="00F936E7" w:rsidP="006856EE"/>
    <w:p w14:paraId="5B1374D7" w14:textId="77777777" w:rsidR="00B81527" w:rsidRDefault="00B81527" w:rsidP="006856EE"/>
    <w:p w14:paraId="7E492AF8" w14:textId="77777777" w:rsidR="00F936E7" w:rsidRDefault="00F936E7" w:rsidP="00F936E7">
      <w:pPr>
        <w:tabs>
          <w:tab w:val="left" w:pos="0"/>
        </w:tabs>
        <w:jc w:val="both"/>
        <w:rPr>
          <w:rFonts w:ascii="Garamond" w:eastAsia="Garamond" w:hAnsi="Garamond" w:cs="Garamond"/>
          <w:iCs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6480"/>
        <w:gridCol w:w="810"/>
        <w:gridCol w:w="1013"/>
      </w:tblGrid>
      <w:tr w:rsidR="00F936E7" w14:paraId="70258084" w14:textId="77777777" w:rsidTr="00BD4258">
        <w:tc>
          <w:tcPr>
            <w:tcW w:w="1795" w:type="dxa"/>
            <w:vMerge w:val="restart"/>
          </w:tcPr>
          <w:p w14:paraId="58027284" w14:textId="77777777" w:rsidR="00F936E7" w:rsidRPr="00135934" w:rsidRDefault="00F936E7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Assessment</w:t>
            </w:r>
            <w:r>
              <w:rPr>
                <w:rFonts w:eastAsia="Garamond"/>
                <w:iCs/>
                <w:sz w:val="22"/>
                <w:szCs w:val="22"/>
                <w:lang w:val="en-GB"/>
              </w:rPr>
              <w:t xml:space="preserve"> </w:t>
            </w: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Title:</w:t>
            </w:r>
          </w:p>
        </w:tc>
        <w:tc>
          <w:tcPr>
            <w:tcW w:w="6480" w:type="dxa"/>
            <w:vMerge w:val="restart"/>
          </w:tcPr>
          <w:p w14:paraId="70F006B2" w14:textId="2D1D4EE7" w:rsidR="00F936E7" w:rsidRPr="008C3F4F" w:rsidRDefault="00DD3D21" w:rsidP="00BD4258">
            <w:pPr>
              <w:tabs>
                <w:tab w:val="left" w:pos="0"/>
              </w:tabs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8C3F4F">
              <w:rPr>
                <w:i/>
              </w:rPr>
              <w:t xml:space="preserve">Describe </w:t>
            </w:r>
            <w:r w:rsidRPr="008C3F4F">
              <w:t>the scope of independent and life-long learning</w:t>
            </w:r>
            <w:r w:rsidR="009E5E3C">
              <w:t xml:space="preserve"> </w:t>
            </w:r>
          </w:p>
        </w:tc>
        <w:tc>
          <w:tcPr>
            <w:tcW w:w="810" w:type="dxa"/>
          </w:tcPr>
          <w:p w14:paraId="433DC536" w14:textId="77777777" w:rsidR="00F936E7" w:rsidRPr="00135934" w:rsidRDefault="00F936E7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CO:</w:t>
            </w:r>
          </w:p>
        </w:tc>
        <w:tc>
          <w:tcPr>
            <w:tcW w:w="1013" w:type="dxa"/>
          </w:tcPr>
          <w:p w14:paraId="33C38DD9" w14:textId="72EBC6AB" w:rsidR="00F936E7" w:rsidRPr="00135934" w:rsidRDefault="00180F88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>
              <w:rPr>
                <w:rFonts w:eastAsia="Garamond"/>
                <w:iCs/>
                <w:sz w:val="22"/>
                <w:szCs w:val="22"/>
                <w:lang w:val="en-GB"/>
              </w:rPr>
              <w:t>10</w:t>
            </w:r>
          </w:p>
        </w:tc>
      </w:tr>
      <w:tr w:rsidR="00F936E7" w14:paraId="2E513D6E" w14:textId="77777777" w:rsidTr="00BD4258">
        <w:tc>
          <w:tcPr>
            <w:tcW w:w="1795" w:type="dxa"/>
            <w:vMerge/>
          </w:tcPr>
          <w:p w14:paraId="69C03B1E" w14:textId="77777777" w:rsidR="00F936E7" w:rsidRPr="00135934" w:rsidRDefault="00F936E7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6480" w:type="dxa"/>
            <w:vMerge/>
          </w:tcPr>
          <w:p w14:paraId="0EA8CEC9" w14:textId="77777777" w:rsidR="00F936E7" w:rsidRPr="00135934" w:rsidRDefault="00F936E7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</w:p>
        </w:tc>
        <w:tc>
          <w:tcPr>
            <w:tcW w:w="810" w:type="dxa"/>
          </w:tcPr>
          <w:p w14:paraId="7D11A32C" w14:textId="77777777" w:rsidR="00F936E7" w:rsidRPr="00135934" w:rsidRDefault="00F936E7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 w:rsidRPr="00135934">
              <w:rPr>
                <w:rFonts w:eastAsia="Garamond"/>
                <w:iCs/>
                <w:sz w:val="22"/>
                <w:szCs w:val="22"/>
                <w:lang w:val="en-GB"/>
              </w:rPr>
              <w:t>PO:</w:t>
            </w:r>
          </w:p>
        </w:tc>
        <w:tc>
          <w:tcPr>
            <w:tcW w:w="1013" w:type="dxa"/>
          </w:tcPr>
          <w:p w14:paraId="28ADCAFE" w14:textId="363445AE" w:rsidR="00F936E7" w:rsidRPr="00135934" w:rsidRDefault="00F936E7" w:rsidP="00BD4258">
            <w:pPr>
              <w:tabs>
                <w:tab w:val="left" w:pos="0"/>
              </w:tabs>
              <w:jc w:val="both"/>
              <w:rPr>
                <w:rFonts w:eastAsia="Garamond"/>
                <w:iCs/>
                <w:sz w:val="22"/>
                <w:szCs w:val="22"/>
                <w:lang w:val="en-GB"/>
              </w:rPr>
            </w:pPr>
            <w:r>
              <w:rPr>
                <w:rFonts w:eastAsia="Garamond"/>
                <w:iCs/>
                <w:sz w:val="22"/>
                <w:szCs w:val="22"/>
                <w:lang w:val="en-GB"/>
              </w:rPr>
              <w:t>1</w:t>
            </w:r>
            <w:r w:rsidR="00180F88">
              <w:rPr>
                <w:rFonts w:eastAsia="Garamond"/>
                <w:iCs/>
                <w:sz w:val="22"/>
                <w:szCs w:val="22"/>
                <w:lang w:val="en-GB"/>
              </w:rPr>
              <w:t>2</w:t>
            </w:r>
          </w:p>
        </w:tc>
      </w:tr>
    </w:tbl>
    <w:p w14:paraId="7DAE5F8D" w14:textId="77777777" w:rsidR="00F936E7" w:rsidRDefault="00F936E7" w:rsidP="00F936E7"/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58"/>
      </w:tblGrid>
      <w:tr w:rsidR="00F936E7" w14:paraId="52B3F880" w14:textId="77777777" w:rsidTr="00BD4258">
        <w:tc>
          <w:tcPr>
            <w:tcW w:w="4978" w:type="pct"/>
            <w:tcBorders>
              <w:top w:val="nil"/>
              <w:left w:val="nil"/>
              <w:bottom w:val="nil"/>
              <w:right w:val="nil"/>
            </w:tcBorders>
          </w:tcPr>
          <w:p w14:paraId="2594A613" w14:textId="77777777" w:rsidR="00F936E7" w:rsidRPr="000C7916" w:rsidRDefault="00F936E7" w:rsidP="00BD4258">
            <w:pPr>
              <w:tabs>
                <w:tab w:val="left" w:pos="0"/>
              </w:tabs>
              <w:jc w:val="both"/>
              <w:rPr>
                <w:rFonts w:ascii="Garamond" w:eastAsia="Garamond" w:hAnsi="Garamond" w:cs="Garamond"/>
                <w:i/>
                <w:iCs/>
                <w:lang w:val="en-GB"/>
              </w:rPr>
            </w:pPr>
          </w:p>
        </w:tc>
      </w:tr>
    </w:tbl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8"/>
        <w:gridCol w:w="1381"/>
        <w:gridCol w:w="1862"/>
        <w:gridCol w:w="1671"/>
        <w:gridCol w:w="2136"/>
        <w:gridCol w:w="1789"/>
        <w:gridCol w:w="1057"/>
      </w:tblGrid>
      <w:tr w:rsidR="004B4154" w14:paraId="2E153902" w14:textId="77777777" w:rsidTr="004C0428">
        <w:tc>
          <w:tcPr>
            <w:tcW w:w="1426" w:type="dxa"/>
            <w:gridSpan w:val="2"/>
            <w:vMerge w:val="restart"/>
          </w:tcPr>
          <w:p w14:paraId="5D5118EB" w14:textId="77777777" w:rsidR="00F936E7" w:rsidRPr="00135934" w:rsidRDefault="00F936E7" w:rsidP="00BD4258">
            <w:pPr>
              <w:rPr>
                <w:b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Marking Criteria</w:t>
            </w:r>
          </w:p>
        </w:tc>
        <w:tc>
          <w:tcPr>
            <w:tcW w:w="8672" w:type="dxa"/>
            <w:gridSpan w:val="5"/>
          </w:tcPr>
          <w:p w14:paraId="0B35E816" w14:textId="7ED138A2" w:rsidR="00F936E7" w:rsidRPr="00135934" w:rsidRDefault="004C0428" w:rsidP="004C0428">
            <w:pPr>
              <w:jc w:val="center"/>
              <w:rPr>
                <w:b/>
                <w:bCs/>
                <w:sz w:val="22"/>
                <w:szCs w:val="22"/>
              </w:rPr>
            </w:pPr>
            <w:r w:rsidRPr="008B1370">
              <w:rPr>
                <w:b/>
                <w:bCs/>
                <w:sz w:val="22"/>
                <w:szCs w:val="22"/>
              </w:rPr>
              <w:t>Marks distribution (Max</w:t>
            </w:r>
            <w:r>
              <w:rPr>
                <w:b/>
                <w:bCs/>
                <w:sz w:val="22"/>
                <w:szCs w:val="22"/>
              </w:rPr>
              <w:t>imum</w:t>
            </w:r>
            <w:r w:rsidRPr="008B1370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5</w:t>
            </w:r>
            <w:r w:rsidRPr="008B1370">
              <w:rPr>
                <w:b/>
                <w:bCs/>
                <w:sz w:val="22"/>
                <w:szCs w:val="22"/>
              </w:rPr>
              <w:t>X</w:t>
            </w:r>
            <w:r w:rsidR="0096391D">
              <w:rPr>
                <w:b/>
                <w:bCs/>
                <w:sz w:val="22"/>
                <w:szCs w:val="22"/>
              </w:rPr>
              <w:t>3</w:t>
            </w:r>
            <w:r w:rsidRPr="008B1370">
              <w:rPr>
                <w:b/>
                <w:bCs/>
                <w:sz w:val="22"/>
                <w:szCs w:val="22"/>
              </w:rPr>
              <w:t xml:space="preserve"> = </w:t>
            </w:r>
            <w:r w:rsidR="0096391D">
              <w:rPr>
                <w:b/>
                <w:bCs/>
                <w:sz w:val="22"/>
                <w:szCs w:val="22"/>
              </w:rPr>
              <w:t>15</w:t>
            </w:r>
            <w:r w:rsidRPr="008B1370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03328C" w14:paraId="0FEBB418" w14:textId="77777777" w:rsidTr="004C0428">
        <w:tc>
          <w:tcPr>
            <w:tcW w:w="1426" w:type="dxa"/>
            <w:gridSpan w:val="2"/>
            <w:vMerge/>
          </w:tcPr>
          <w:p w14:paraId="7F38D139" w14:textId="77777777" w:rsidR="00F936E7" w:rsidRPr="00135934" w:rsidRDefault="00F936E7" w:rsidP="00BD4258">
            <w:pPr>
              <w:rPr>
                <w:sz w:val="22"/>
                <w:szCs w:val="22"/>
              </w:rPr>
            </w:pPr>
          </w:p>
        </w:tc>
        <w:tc>
          <w:tcPr>
            <w:tcW w:w="1916" w:type="dxa"/>
          </w:tcPr>
          <w:p w14:paraId="41BF6D32" w14:textId="6F00BAC3" w:rsidR="00F936E7" w:rsidRPr="00135934" w:rsidRDefault="00F936E7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Inadequate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(1</w:t>
            </w:r>
            <w:r w:rsidR="00EC2F3B">
              <w:rPr>
                <w:b/>
                <w:sz w:val="22"/>
                <w:szCs w:val="22"/>
              </w:rPr>
              <w:t>-2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05" w:type="dxa"/>
          </w:tcPr>
          <w:p w14:paraId="67CCE9CF" w14:textId="31E7F78A" w:rsidR="00F936E7" w:rsidRPr="00135934" w:rsidRDefault="00F936E7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Satisfactory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35934">
              <w:rPr>
                <w:b/>
                <w:sz w:val="22"/>
                <w:szCs w:val="22"/>
              </w:rPr>
              <w:t>(</w:t>
            </w:r>
            <w:r w:rsidR="00EC2F3B">
              <w:rPr>
                <w:b/>
                <w:sz w:val="22"/>
                <w:szCs w:val="22"/>
              </w:rPr>
              <w:t>3</w:t>
            </w:r>
            <w:r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2136" w:type="dxa"/>
          </w:tcPr>
          <w:p w14:paraId="3B329173" w14:textId="3FA8BD60" w:rsidR="00F936E7" w:rsidRPr="00135934" w:rsidRDefault="00EC2F3B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</w:t>
            </w:r>
            <w:r w:rsidR="00F936E7" w:rsidRPr="00135934">
              <w:rPr>
                <w:b/>
                <w:sz w:val="22"/>
                <w:szCs w:val="22"/>
              </w:rPr>
              <w:t>Good</w:t>
            </w:r>
            <w:r w:rsidR="00F936E7">
              <w:rPr>
                <w:b/>
                <w:sz w:val="22"/>
                <w:szCs w:val="22"/>
              </w:rPr>
              <w:t xml:space="preserve"> </w:t>
            </w:r>
            <w:r w:rsidR="00F936E7" w:rsidRPr="00135934">
              <w:rPr>
                <w:b/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>4</w:t>
            </w:r>
            <w:r w:rsidR="00F936E7"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835" w:type="dxa"/>
          </w:tcPr>
          <w:p w14:paraId="1E02CE28" w14:textId="5D09D985" w:rsidR="00F936E7" w:rsidRPr="00135934" w:rsidRDefault="00EC2F3B" w:rsidP="00BD425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</w:t>
            </w:r>
            <w:r w:rsidR="00F936E7" w:rsidRPr="00135934">
              <w:rPr>
                <w:b/>
                <w:sz w:val="22"/>
                <w:szCs w:val="22"/>
              </w:rPr>
              <w:t>Excellent</w:t>
            </w:r>
            <w:r w:rsidR="00F936E7">
              <w:rPr>
                <w:b/>
                <w:sz w:val="22"/>
                <w:szCs w:val="22"/>
              </w:rPr>
              <w:t xml:space="preserve"> </w:t>
            </w:r>
            <w:r w:rsidR="00F936E7" w:rsidRPr="00135934">
              <w:rPr>
                <w:b/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>5</w:t>
            </w:r>
            <w:r w:rsidR="00F936E7" w:rsidRPr="0013593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080" w:type="dxa"/>
          </w:tcPr>
          <w:p w14:paraId="6CABA527" w14:textId="102CDE34" w:rsidR="00F936E7" w:rsidRPr="00135934" w:rsidRDefault="00F936E7" w:rsidP="00BD4258">
            <w:pPr>
              <w:rPr>
                <w:b/>
                <w:bCs/>
                <w:sz w:val="22"/>
                <w:szCs w:val="22"/>
              </w:rPr>
            </w:pPr>
            <w:r w:rsidRPr="00135934">
              <w:rPr>
                <w:b/>
                <w:sz w:val="22"/>
                <w:szCs w:val="22"/>
              </w:rPr>
              <w:t>Marks</w:t>
            </w:r>
          </w:p>
        </w:tc>
      </w:tr>
      <w:tr w:rsidR="0003328C" w14:paraId="171D8E54" w14:textId="77777777" w:rsidTr="004C0428">
        <w:tc>
          <w:tcPr>
            <w:tcW w:w="1426" w:type="dxa"/>
            <w:gridSpan w:val="2"/>
          </w:tcPr>
          <w:p w14:paraId="3A479C75" w14:textId="72559403" w:rsidR="00DD1340" w:rsidRDefault="00645AFF" w:rsidP="00BD4258">
            <w:pPr>
              <w:autoSpaceDE w:val="0"/>
              <w:autoSpaceDN w:val="0"/>
              <w:adjustRightInd w:val="0"/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 Bold" w:hAnsi="Calibri Bold" w:cs="Calibri Bold"/>
                <w:b/>
                <w:bCs/>
                <w:sz w:val="20"/>
                <w:szCs w:val="20"/>
                <w:lang w:val="en-US" w:eastAsia="en-US"/>
              </w:rPr>
              <w:t>Motivation of the work</w:t>
            </w:r>
          </w:p>
        </w:tc>
        <w:tc>
          <w:tcPr>
            <w:tcW w:w="1916" w:type="dxa"/>
          </w:tcPr>
          <w:p w14:paraId="684A075F" w14:textId="5CB48625" w:rsidR="00F936E7" w:rsidRPr="0003328C" w:rsidRDefault="00645AFF" w:rsidP="0003328C">
            <w:pPr>
              <w:suppressAutoHyphens/>
              <w:autoSpaceDN w:val="0"/>
              <w:textAlignment w:val="baseline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03328C">
              <w:rPr>
                <w:rFonts w:asciiTheme="minorHAnsi" w:hAnsiTheme="minorHAnsi" w:cstheme="minorHAnsi"/>
                <w:kern w:val="3"/>
                <w:sz w:val="20"/>
                <w:szCs w:val="20"/>
                <w:lang w:val="ru-RU"/>
              </w:rPr>
              <w:t>Explores</w:t>
            </w:r>
            <w:r w:rsidR="0003328C">
              <w:rPr>
                <w:rFonts w:asciiTheme="minorHAnsi" w:hAnsiTheme="minorHAnsi" w:cstheme="minorHAnsi"/>
                <w:kern w:val="3"/>
                <w:sz w:val="20"/>
                <w:szCs w:val="20"/>
                <w:lang w:val="en-US"/>
              </w:rPr>
              <w:t xml:space="preserve"> the</w:t>
            </w:r>
            <w:r w:rsidRPr="0003328C">
              <w:rPr>
                <w:rFonts w:asciiTheme="minorHAnsi" w:hAnsiTheme="minorHAnsi" w:cstheme="minorHAnsi"/>
                <w:kern w:val="3"/>
                <w:sz w:val="20"/>
                <w:szCs w:val="20"/>
                <w:lang w:val="ru-RU"/>
              </w:rPr>
              <w:t xml:space="preserve"> </w:t>
            </w:r>
            <w:r w:rsidR="0003328C">
              <w:rPr>
                <w:rFonts w:asciiTheme="minorHAnsi" w:hAnsiTheme="minorHAnsi" w:cstheme="minorHAnsi"/>
                <w:kern w:val="3"/>
                <w:sz w:val="20"/>
                <w:szCs w:val="20"/>
                <w:lang w:val="en-US"/>
              </w:rPr>
              <w:t>project/thesis</w:t>
            </w:r>
            <w:r w:rsidRPr="0003328C">
              <w:rPr>
                <w:rFonts w:asciiTheme="minorHAnsi" w:hAnsiTheme="minorHAnsi" w:cstheme="minorHAnsi"/>
                <w:kern w:val="3"/>
                <w:sz w:val="20"/>
                <w:szCs w:val="20"/>
                <w:lang w:val="ru-RU"/>
              </w:rPr>
              <w:t xml:space="preserve"> topic at a surface level, providing </w:t>
            </w:r>
            <w:r w:rsidRPr="0003328C">
              <w:rPr>
                <w:rFonts w:asciiTheme="minorHAnsi" w:hAnsiTheme="minorHAnsi" w:cstheme="minorHAnsi"/>
                <w:kern w:val="3"/>
                <w:sz w:val="20"/>
                <w:szCs w:val="20"/>
              </w:rPr>
              <w:t>minimal</w:t>
            </w:r>
            <w:r w:rsidRPr="0003328C">
              <w:rPr>
                <w:rFonts w:asciiTheme="minorHAnsi" w:hAnsiTheme="minorHAnsi" w:cstheme="minorHAnsi"/>
                <w:kern w:val="3"/>
                <w:sz w:val="20"/>
                <w:szCs w:val="20"/>
                <w:lang w:val="ru-RU"/>
              </w:rPr>
              <w:t xml:space="preserve"> insight indicating low interest in the </w:t>
            </w:r>
            <w:r w:rsidR="0003328C">
              <w:rPr>
                <w:rFonts w:asciiTheme="minorHAnsi" w:hAnsiTheme="minorHAnsi" w:cstheme="minorHAnsi"/>
                <w:kern w:val="3"/>
                <w:sz w:val="20"/>
                <w:szCs w:val="20"/>
                <w:lang w:val="en-US"/>
              </w:rPr>
              <w:t xml:space="preserve">subject </w:t>
            </w:r>
            <w:r w:rsidRPr="0003328C">
              <w:rPr>
                <w:rFonts w:asciiTheme="minorHAnsi" w:hAnsiTheme="minorHAnsi" w:cstheme="minorHAnsi"/>
                <w:kern w:val="3"/>
                <w:sz w:val="20"/>
                <w:szCs w:val="20"/>
              </w:rPr>
              <w:t>area</w:t>
            </w:r>
          </w:p>
        </w:tc>
        <w:tc>
          <w:tcPr>
            <w:tcW w:w="1705" w:type="dxa"/>
          </w:tcPr>
          <w:p w14:paraId="50C0C4E1" w14:textId="69E08E70" w:rsidR="00645AFF" w:rsidRPr="0003328C" w:rsidRDefault="00645AFF" w:rsidP="0003328C">
            <w:pPr>
              <w:suppressAutoHyphens/>
              <w:autoSpaceDN w:val="0"/>
              <w:textAlignment w:val="baseline"/>
              <w:rPr>
                <w:rFonts w:asciiTheme="minorHAnsi" w:hAnsiTheme="minorHAnsi" w:cstheme="minorHAnsi"/>
                <w:kern w:val="3"/>
                <w:sz w:val="20"/>
                <w:szCs w:val="20"/>
                <w:lang w:val="ru-RU" w:eastAsia="en-US"/>
              </w:rPr>
            </w:pPr>
            <w:r w:rsidRPr="0003328C">
              <w:rPr>
                <w:rFonts w:asciiTheme="minorHAnsi" w:hAnsiTheme="minorHAnsi" w:cstheme="minorHAnsi"/>
                <w:kern w:val="3"/>
                <w:sz w:val="20"/>
                <w:szCs w:val="20"/>
                <w:lang w:val="ru-RU"/>
              </w:rPr>
              <w:t xml:space="preserve">Explores </w:t>
            </w:r>
            <w:r w:rsidR="0003328C">
              <w:rPr>
                <w:rFonts w:asciiTheme="minorHAnsi" w:hAnsiTheme="minorHAnsi" w:cstheme="minorHAnsi"/>
                <w:kern w:val="3"/>
                <w:sz w:val="20"/>
                <w:szCs w:val="20"/>
                <w:lang w:val="en-US"/>
              </w:rPr>
              <w:t xml:space="preserve">the project/thesis </w:t>
            </w:r>
            <w:r w:rsidRPr="0003328C">
              <w:rPr>
                <w:rFonts w:asciiTheme="minorHAnsi" w:hAnsiTheme="minorHAnsi" w:cstheme="minorHAnsi"/>
                <w:kern w:val="3"/>
                <w:sz w:val="20"/>
                <w:szCs w:val="20"/>
                <w:lang w:val="ru-RU"/>
              </w:rPr>
              <w:t xml:space="preserve">topic with some evidence of depth, providing occasional insight indicating mild interest in the </w:t>
            </w:r>
            <w:r w:rsidR="0003328C">
              <w:rPr>
                <w:rFonts w:asciiTheme="minorHAnsi" w:hAnsiTheme="minorHAnsi" w:cstheme="minorHAnsi"/>
                <w:kern w:val="3"/>
                <w:sz w:val="20"/>
                <w:szCs w:val="20"/>
                <w:lang w:val="en-US"/>
              </w:rPr>
              <w:t xml:space="preserve">subject </w:t>
            </w:r>
            <w:r w:rsidRPr="0003328C">
              <w:rPr>
                <w:rFonts w:asciiTheme="minorHAnsi" w:hAnsiTheme="minorHAnsi" w:cstheme="minorHAnsi"/>
                <w:kern w:val="3"/>
                <w:sz w:val="20"/>
                <w:szCs w:val="20"/>
              </w:rPr>
              <w:t>area</w:t>
            </w:r>
            <w:r w:rsidRPr="0003328C">
              <w:rPr>
                <w:rFonts w:asciiTheme="minorHAnsi" w:hAnsiTheme="minorHAnsi" w:cstheme="minorHAnsi"/>
                <w:kern w:val="3"/>
                <w:sz w:val="20"/>
                <w:szCs w:val="20"/>
                <w:lang w:val="ru-RU"/>
              </w:rPr>
              <w:t>.</w:t>
            </w:r>
          </w:p>
          <w:p w14:paraId="7B09C3AA" w14:textId="77777777" w:rsidR="00F936E7" w:rsidRPr="0003328C" w:rsidRDefault="00F936E7" w:rsidP="00BD425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136" w:type="dxa"/>
          </w:tcPr>
          <w:p w14:paraId="49975F65" w14:textId="78A25980" w:rsidR="00645AFF" w:rsidRPr="0003328C" w:rsidRDefault="0003328C" w:rsidP="0003328C">
            <w:pPr>
              <w:suppressAutoHyphens/>
              <w:autoSpaceDN w:val="0"/>
              <w:textAlignment w:val="baseline"/>
              <w:rPr>
                <w:rFonts w:asciiTheme="minorHAnsi" w:hAnsiTheme="minorHAnsi" w:cstheme="minorHAnsi"/>
                <w:kern w:val="3"/>
                <w:sz w:val="20"/>
                <w:szCs w:val="20"/>
                <w:lang w:val="ru-RU" w:eastAsia="en-US"/>
              </w:rPr>
            </w:pPr>
            <w:r>
              <w:rPr>
                <w:rFonts w:asciiTheme="minorHAnsi" w:hAnsiTheme="minorHAnsi" w:cstheme="minorHAnsi"/>
                <w:kern w:val="3"/>
                <w:sz w:val="20"/>
                <w:szCs w:val="20"/>
              </w:rPr>
              <w:t>Explores the project/thesis topic with e</w:t>
            </w:r>
            <w:r w:rsidR="00645AFF" w:rsidRPr="0003328C">
              <w:rPr>
                <w:rFonts w:asciiTheme="minorHAnsi" w:hAnsiTheme="minorHAnsi" w:cstheme="minorHAnsi"/>
                <w:kern w:val="3"/>
                <w:sz w:val="20"/>
                <w:szCs w:val="20"/>
              </w:rPr>
              <w:t xml:space="preserve">vidences awareness </w:t>
            </w:r>
            <w:r w:rsidR="00645AFF" w:rsidRPr="0003328C">
              <w:rPr>
                <w:rFonts w:asciiTheme="minorHAnsi" w:hAnsiTheme="minorHAnsi" w:cstheme="minorHAnsi"/>
                <w:kern w:val="3"/>
                <w:sz w:val="20"/>
                <w:szCs w:val="20"/>
                <w:lang w:val="ru-RU"/>
              </w:rPr>
              <w:t xml:space="preserve">indicating interest in the </w:t>
            </w:r>
            <w:r w:rsidR="00645AFF" w:rsidRPr="0003328C">
              <w:rPr>
                <w:rFonts w:asciiTheme="minorHAnsi" w:hAnsiTheme="minorHAnsi" w:cstheme="minorHAnsi"/>
                <w:kern w:val="3"/>
                <w:sz w:val="20"/>
                <w:szCs w:val="20"/>
              </w:rPr>
              <w:t>area</w:t>
            </w:r>
            <w:r w:rsidR="00645AFF" w:rsidRPr="0003328C">
              <w:rPr>
                <w:rFonts w:asciiTheme="minorHAnsi" w:hAnsiTheme="minorHAnsi" w:cstheme="minorHAnsi"/>
                <w:kern w:val="3"/>
                <w:sz w:val="20"/>
                <w:szCs w:val="20"/>
                <w:lang w:val="ru-RU"/>
              </w:rPr>
              <w:t>.</w:t>
            </w:r>
          </w:p>
          <w:p w14:paraId="40A45023" w14:textId="77777777" w:rsidR="00F936E7" w:rsidRPr="0003328C" w:rsidRDefault="00F936E7" w:rsidP="00BD425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</w:tc>
        <w:tc>
          <w:tcPr>
            <w:tcW w:w="1835" w:type="dxa"/>
          </w:tcPr>
          <w:p w14:paraId="532289D6" w14:textId="6792BF2D" w:rsidR="00BD67FD" w:rsidRPr="0003328C" w:rsidRDefault="0003328C" w:rsidP="0003328C">
            <w:pPr>
              <w:suppressAutoHyphens/>
              <w:autoSpaceDN w:val="0"/>
              <w:textAlignment w:val="baseline"/>
              <w:rPr>
                <w:rFonts w:asciiTheme="minorHAnsi" w:hAnsiTheme="minorHAnsi" w:cstheme="minorHAnsi"/>
                <w:kern w:val="3"/>
                <w:sz w:val="20"/>
                <w:szCs w:val="20"/>
                <w:lang w:val="ru-RU" w:eastAsia="en-US"/>
              </w:rPr>
            </w:pPr>
            <w:r>
              <w:rPr>
                <w:rFonts w:asciiTheme="minorHAnsi" w:hAnsiTheme="minorHAnsi" w:cstheme="minorHAnsi"/>
                <w:kern w:val="3"/>
                <w:sz w:val="20"/>
                <w:szCs w:val="20"/>
              </w:rPr>
              <w:t>Explore the project/</w:t>
            </w:r>
            <w:r w:rsidR="004B4154">
              <w:rPr>
                <w:rFonts w:asciiTheme="minorHAnsi" w:hAnsiTheme="minorHAnsi" w:cstheme="minorHAnsi"/>
                <w:kern w:val="3"/>
                <w:sz w:val="20"/>
                <w:szCs w:val="20"/>
              </w:rPr>
              <w:t>thesis topic</w:t>
            </w:r>
            <w:r>
              <w:rPr>
                <w:rFonts w:asciiTheme="minorHAnsi" w:hAnsiTheme="minorHAnsi" w:cstheme="minorHAnsi"/>
                <w:kern w:val="3"/>
                <w:sz w:val="20"/>
                <w:szCs w:val="20"/>
              </w:rPr>
              <w:t xml:space="preserve"> with e</w:t>
            </w:r>
            <w:r w:rsidR="00BD67FD" w:rsidRPr="0003328C">
              <w:rPr>
                <w:rFonts w:asciiTheme="minorHAnsi" w:hAnsiTheme="minorHAnsi" w:cstheme="minorHAnsi"/>
                <w:kern w:val="3"/>
                <w:sz w:val="20"/>
                <w:szCs w:val="20"/>
              </w:rPr>
              <w:t>vidences r</w:t>
            </w:r>
            <w:r w:rsidR="00BD67FD" w:rsidRPr="0003328C">
              <w:rPr>
                <w:rFonts w:asciiTheme="minorHAnsi" w:hAnsiTheme="minorHAnsi" w:cstheme="minorHAnsi"/>
                <w:kern w:val="3"/>
                <w:sz w:val="20"/>
                <w:szCs w:val="20"/>
                <w:lang w:val="ru-RU"/>
              </w:rPr>
              <w:t xml:space="preserve">ich awareness indicating intense interest in the </w:t>
            </w:r>
            <w:r w:rsidR="00BD67FD" w:rsidRPr="0003328C">
              <w:rPr>
                <w:rFonts w:asciiTheme="minorHAnsi" w:hAnsiTheme="minorHAnsi" w:cstheme="minorHAnsi"/>
                <w:kern w:val="3"/>
                <w:sz w:val="20"/>
                <w:szCs w:val="20"/>
              </w:rPr>
              <w:t>area</w:t>
            </w:r>
            <w:r w:rsidR="00BD67FD" w:rsidRPr="0003328C">
              <w:rPr>
                <w:rFonts w:asciiTheme="minorHAnsi" w:hAnsiTheme="minorHAnsi" w:cstheme="minorHAnsi"/>
                <w:kern w:val="3"/>
                <w:sz w:val="20"/>
                <w:szCs w:val="20"/>
                <w:lang w:val="ru-RU"/>
              </w:rPr>
              <w:t>.</w:t>
            </w:r>
          </w:p>
          <w:p w14:paraId="7AA32075" w14:textId="77777777" w:rsidR="00F936E7" w:rsidRPr="0003328C" w:rsidRDefault="00F936E7" w:rsidP="00BD425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</w:tc>
        <w:tc>
          <w:tcPr>
            <w:tcW w:w="1080" w:type="dxa"/>
          </w:tcPr>
          <w:p w14:paraId="5F212F39" w14:textId="77777777" w:rsidR="00F936E7" w:rsidRPr="00135934" w:rsidRDefault="00F936E7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03328C" w14:paraId="2BDC8884" w14:textId="77777777" w:rsidTr="004C0428">
        <w:tc>
          <w:tcPr>
            <w:tcW w:w="1426" w:type="dxa"/>
            <w:gridSpan w:val="2"/>
          </w:tcPr>
          <w:p w14:paraId="63E9E037" w14:textId="0CB28368" w:rsidR="00F936E7" w:rsidRPr="0001100E" w:rsidRDefault="00D264EE" w:rsidP="00BD425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Critical Thinking</w:t>
            </w:r>
          </w:p>
        </w:tc>
        <w:tc>
          <w:tcPr>
            <w:tcW w:w="1916" w:type="dxa"/>
          </w:tcPr>
          <w:p w14:paraId="1E4B848F" w14:textId="08CDB119" w:rsidR="00F936E7" w:rsidRPr="0001100E" w:rsidRDefault="00005C1E" w:rsidP="0001100E">
            <w:pPr>
              <w:suppressAutoHyphens/>
              <w:autoSpaceDN w:val="0"/>
              <w:textAlignment w:val="baseline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01100E">
              <w:rPr>
                <w:rFonts w:asciiTheme="minorHAnsi" w:hAnsiTheme="minorHAnsi" w:cstheme="minorHAnsi"/>
                <w:kern w:val="3"/>
                <w:sz w:val="20"/>
                <w:szCs w:val="20"/>
              </w:rPr>
              <w:t>Recalls</w:t>
            </w:r>
            <w:r w:rsidR="0001100E" w:rsidRPr="0001100E">
              <w:rPr>
                <w:rFonts w:asciiTheme="minorHAnsi" w:hAnsiTheme="minorHAnsi" w:cstheme="minorHAnsi"/>
                <w:kern w:val="3"/>
                <w:sz w:val="20"/>
                <w:szCs w:val="20"/>
              </w:rPr>
              <w:t xml:space="preserve"> </w:t>
            </w:r>
            <w:r w:rsidRPr="0001100E">
              <w:rPr>
                <w:rFonts w:asciiTheme="minorHAnsi" w:hAnsiTheme="minorHAnsi" w:cstheme="minorHAnsi"/>
                <w:kern w:val="3"/>
                <w:sz w:val="20"/>
                <w:szCs w:val="20"/>
              </w:rPr>
              <w:t>Functional/</w:t>
            </w:r>
            <w:r w:rsidR="0001100E">
              <w:rPr>
                <w:rFonts w:asciiTheme="minorHAnsi" w:hAnsiTheme="minorHAnsi" w:cstheme="minorHAnsi"/>
                <w:kern w:val="3"/>
                <w:sz w:val="20"/>
                <w:szCs w:val="20"/>
              </w:rPr>
              <w:t xml:space="preserve"> </w:t>
            </w:r>
            <w:r w:rsidRPr="0001100E">
              <w:rPr>
                <w:rFonts w:asciiTheme="minorHAnsi" w:hAnsiTheme="minorHAnsi" w:cstheme="minorHAnsi"/>
                <w:kern w:val="3"/>
                <w:sz w:val="20"/>
                <w:szCs w:val="20"/>
              </w:rPr>
              <w:t>Procedural knowledge</w:t>
            </w:r>
            <w:r w:rsidR="00A17560">
              <w:rPr>
                <w:rFonts w:asciiTheme="minorHAnsi" w:hAnsiTheme="minorHAnsi" w:cstheme="minorHAnsi"/>
                <w:kern w:val="3"/>
                <w:sz w:val="20"/>
                <w:szCs w:val="20"/>
              </w:rPr>
              <w:t xml:space="preserve"> of existing solutions</w:t>
            </w:r>
          </w:p>
        </w:tc>
        <w:tc>
          <w:tcPr>
            <w:tcW w:w="1705" w:type="dxa"/>
          </w:tcPr>
          <w:p w14:paraId="720096C7" w14:textId="19697B3B" w:rsidR="00005C1E" w:rsidRPr="0001100E" w:rsidRDefault="00005C1E" w:rsidP="0001100E">
            <w:pPr>
              <w:suppressAutoHyphens/>
              <w:autoSpaceDN w:val="0"/>
              <w:textAlignment w:val="baseline"/>
              <w:rPr>
                <w:rFonts w:asciiTheme="minorHAnsi" w:hAnsiTheme="minorHAnsi" w:cstheme="minorHAnsi"/>
                <w:kern w:val="3"/>
                <w:sz w:val="20"/>
                <w:szCs w:val="20"/>
                <w:lang w:val="ru-RU" w:eastAsia="en-US"/>
              </w:rPr>
            </w:pPr>
            <w:r w:rsidRPr="0001100E">
              <w:rPr>
                <w:rFonts w:asciiTheme="minorHAnsi" w:hAnsiTheme="minorHAnsi" w:cstheme="minorHAnsi"/>
                <w:kern w:val="3"/>
                <w:sz w:val="20"/>
                <w:szCs w:val="20"/>
              </w:rPr>
              <w:t>Explains</w:t>
            </w:r>
            <w:r w:rsidR="00734F8E">
              <w:rPr>
                <w:rFonts w:asciiTheme="minorHAnsi" w:hAnsiTheme="minorHAnsi" w:cstheme="minorHAnsi"/>
                <w:kern w:val="3"/>
                <w:sz w:val="20"/>
                <w:szCs w:val="20"/>
              </w:rPr>
              <w:t xml:space="preserve"> the existing solutions and </w:t>
            </w:r>
            <w:r w:rsidRPr="0001100E">
              <w:rPr>
                <w:rFonts w:asciiTheme="minorHAnsi" w:hAnsiTheme="minorHAnsi" w:cstheme="minorHAnsi"/>
                <w:kern w:val="3"/>
                <w:sz w:val="20"/>
                <w:szCs w:val="20"/>
              </w:rPr>
              <w:t>applies</w:t>
            </w:r>
            <w:r w:rsidR="00734F8E">
              <w:rPr>
                <w:rFonts w:asciiTheme="minorHAnsi" w:hAnsiTheme="minorHAnsi" w:cstheme="minorHAnsi"/>
                <w:kern w:val="3"/>
                <w:sz w:val="20"/>
                <w:szCs w:val="20"/>
              </w:rPr>
              <w:t xml:space="preserve"> in cases</w:t>
            </w:r>
          </w:p>
          <w:p w14:paraId="52292EFA" w14:textId="77777777" w:rsidR="00F936E7" w:rsidRPr="0001100E" w:rsidRDefault="00F936E7" w:rsidP="00BD425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136" w:type="dxa"/>
          </w:tcPr>
          <w:p w14:paraId="45217620" w14:textId="77777777" w:rsidR="00005C1E" w:rsidRPr="0001100E" w:rsidRDefault="00005C1E" w:rsidP="0001100E">
            <w:pPr>
              <w:suppressAutoHyphens/>
              <w:autoSpaceDN w:val="0"/>
              <w:textAlignment w:val="baseline"/>
              <w:rPr>
                <w:rFonts w:asciiTheme="minorHAnsi" w:hAnsiTheme="minorHAnsi" w:cstheme="minorHAnsi"/>
                <w:kern w:val="3"/>
                <w:sz w:val="20"/>
                <w:szCs w:val="20"/>
                <w:lang w:val="ru-RU" w:eastAsia="en-US"/>
              </w:rPr>
            </w:pPr>
            <w:r w:rsidRPr="0001100E">
              <w:rPr>
                <w:rFonts w:asciiTheme="minorHAnsi" w:hAnsiTheme="minorHAnsi" w:cstheme="minorHAnsi"/>
                <w:kern w:val="3"/>
                <w:sz w:val="20"/>
                <w:szCs w:val="20"/>
              </w:rPr>
              <w:t>Analyses and Evaluates</w:t>
            </w:r>
          </w:p>
          <w:p w14:paraId="10FBFC2C" w14:textId="2FBD7F45" w:rsidR="00F936E7" w:rsidRPr="0001100E" w:rsidRDefault="00005C1E" w:rsidP="00005C1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01100E">
              <w:rPr>
                <w:rFonts w:asciiTheme="minorHAnsi" w:hAnsiTheme="minorHAnsi" w:cstheme="minorHAnsi"/>
                <w:kern w:val="3"/>
                <w:sz w:val="20"/>
                <w:szCs w:val="20"/>
              </w:rPr>
              <w:t>Conditional/Declarative knowledge with elements</w:t>
            </w:r>
          </w:p>
        </w:tc>
        <w:tc>
          <w:tcPr>
            <w:tcW w:w="1835" w:type="dxa"/>
          </w:tcPr>
          <w:p w14:paraId="2E05E52C" w14:textId="197857E6" w:rsidR="00F936E7" w:rsidRPr="0001100E" w:rsidRDefault="00956F31" w:rsidP="00BD425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U</w:t>
            </w:r>
            <w:r w:rsidR="00FB5BFD">
              <w:rPr>
                <w:rFonts w:ascii="Arial" w:hAnsi="Arial" w:cs="Arial"/>
                <w:sz w:val="18"/>
                <w:szCs w:val="18"/>
              </w:rPr>
              <w:t>nderstands the concepts very well and c</w:t>
            </w:r>
            <w:r w:rsidR="00005C1E" w:rsidRPr="0001100E">
              <w:rPr>
                <w:rFonts w:asciiTheme="minorHAnsi" w:hAnsiTheme="minorHAnsi" w:cstheme="minorHAnsi"/>
                <w:kern w:val="3"/>
                <w:sz w:val="20"/>
                <w:szCs w:val="20"/>
              </w:rPr>
              <w:t>reates</w:t>
            </w:r>
            <w:r w:rsidR="0001100E">
              <w:rPr>
                <w:rFonts w:asciiTheme="minorHAnsi" w:hAnsiTheme="minorHAnsi" w:cstheme="minorHAnsi"/>
                <w:kern w:val="3"/>
                <w:sz w:val="20"/>
                <w:szCs w:val="20"/>
              </w:rPr>
              <w:t xml:space="preserve"> new knowledge</w:t>
            </w:r>
          </w:p>
        </w:tc>
        <w:tc>
          <w:tcPr>
            <w:tcW w:w="1080" w:type="dxa"/>
          </w:tcPr>
          <w:p w14:paraId="3335A3E0" w14:textId="77777777" w:rsidR="00F936E7" w:rsidRPr="00135934" w:rsidRDefault="00F936E7" w:rsidP="00BD425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73098D" w14:paraId="0395672A" w14:textId="77777777" w:rsidTr="004C0428">
        <w:tc>
          <w:tcPr>
            <w:tcW w:w="1426" w:type="dxa"/>
            <w:gridSpan w:val="2"/>
          </w:tcPr>
          <w:p w14:paraId="572691D5" w14:textId="15A37906" w:rsidR="0073098D" w:rsidRPr="004B4154" w:rsidRDefault="0073098D" w:rsidP="0073098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B4154">
              <w:rPr>
                <w:rFonts w:asciiTheme="minorHAnsi" w:hAnsiTheme="minorHAnsi" w:cstheme="minorHAnsi"/>
                <w:b/>
                <w:sz w:val="20"/>
                <w:szCs w:val="20"/>
              </w:rPr>
              <w:t>Future studies</w:t>
            </w:r>
          </w:p>
        </w:tc>
        <w:tc>
          <w:tcPr>
            <w:tcW w:w="1916" w:type="dxa"/>
          </w:tcPr>
          <w:p w14:paraId="15092521" w14:textId="5EE052A2" w:rsidR="0073098D" w:rsidRDefault="0095231A" w:rsidP="0073098D">
            <w:pPr>
              <w:suppressAutoHyphens/>
              <w:autoSpaceDN w:val="0"/>
              <w:textAlignment w:val="baseline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Little or no discussion is present in </w:t>
            </w:r>
            <w:r w:rsidR="007616B1"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the report about </w:t>
            </w: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the</w:t>
            </w:r>
            <w:r w:rsidR="0073098D"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 scope of future studies in the subject area</w:t>
            </w:r>
          </w:p>
          <w:p w14:paraId="6FFA5416" w14:textId="77777777" w:rsidR="0073098D" w:rsidRDefault="0073098D" w:rsidP="0073098D">
            <w:pPr>
              <w:suppressAutoHyphens/>
              <w:autoSpaceDN w:val="0"/>
              <w:textAlignment w:val="baseline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</w:p>
          <w:p w14:paraId="7DB57F1A" w14:textId="4BA9A9AE" w:rsidR="0073098D" w:rsidRPr="0001100E" w:rsidRDefault="0073098D" w:rsidP="0073098D">
            <w:pPr>
              <w:suppressAutoHyphens/>
              <w:autoSpaceDN w:val="0"/>
              <w:textAlignment w:val="baseline"/>
              <w:rPr>
                <w:rFonts w:asciiTheme="minorHAnsi" w:hAnsiTheme="minorHAnsi" w:cstheme="minorHAnsi"/>
                <w:kern w:val="3"/>
                <w:sz w:val="20"/>
                <w:szCs w:val="20"/>
              </w:rPr>
            </w:pPr>
          </w:p>
        </w:tc>
        <w:tc>
          <w:tcPr>
            <w:tcW w:w="1705" w:type="dxa"/>
          </w:tcPr>
          <w:p w14:paraId="44A84AF6" w14:textId="7D5D9735" w:rsidR="0073098D" w:rsidRDefault="0073098D" w:rsidP="0073098D">
            <w:pPr>
              <w:suppressAutoHyphens/>
              <w:autoSpaceDN w:val="0"/>
              <w:textAlignment w:val="baseline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The scope of future studies in the subject area is stated</w:t>
            </w:r>
            <w:r w:rsidR="00A13158"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 in the report</w:t>
            </w:r>
          </w:p>
          <w:p w14:paraId="02CA5518" w14:textId="77777777" w:rsidR="0073098D" w:rsidRDefault="0073098D" w:rsidP="0073098D">
            <w:pPr>
              <w:suppressAutoHyphens/>
              <w:autoSpaceDN w:val="0"/>
              <w:textAlignment w:val="baseline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</w:p>
          <w:p w14:paraId="581C4661" w14:textId="77777777" w:rsidR="0073098D" w:rsidRDefault="0073098D" w:rsidP="0073098D">
            <w:pPr>
              <w:suppressAutoHyphens/>
              <w:autoSpaceDN w:val="0"/>
              <w:textAlignment w:val="baseline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</w:p>
          <w:p w14:paraId="4FBA99BA" w14:textId="77777777" w:rsidR="0073098D" w:rsidRDefault="0073098D" w:rsidP="0073098D">
            <w:pPr>
              <w:suppressAutoHyphens/>
              <w:autoSpaceDN w:val="0"/>
              <w:textAlignment w:val="baseline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</w:p>
          <w:p w14:paraId="36DA09C6" w14:textId="46DF617C" w:rsidR="0073098D" w:rsidRPr="0001100E" w:rsidRDefault="0073098D" w:rsidP="0073098D">
            <w:pPr>
              <w:suppressAutoHyphens/>
              <w:autoSpaceDN w:val="0"/>
              <w:textAlignment w:val="baseline"/>
              <w:rPr>
                <w:rFonts w:asciiTheme="minorHAnsi" w:hAnsiTheme="minorHAnsi" w:cstheme="minorHAnsi"/>
                <w:kern w:val="3"/>
                <w:sz w:val="20"/>
                <w:szCs w:val="20"/>
              </w:rPr>
            </w:pPr>
          </w:p>
        </w:tc>
        <w:tc>
          <w:tcPr>
            <w:tcW w:w="2136" w:type="dxa"/>
          </w:tcPr>
          <w:p w14:paraId="21D6734B" w14:textId="540695C0" w:rsidR="0095231A" w:rsidRDefault="0095231A" w:rsidP="0073098D">
            <w:pPr>
              <w:suppressAutoHyphens/>
              <w:autoSpaceDN w:val="0"/>
              <w:textAlignment w:val="baseline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>The scope of future studies is stated and discussed</w:t>
            </w:r>
            <w:r w:rsidR="00A13158"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 in some details in the report</w:t>
            </w:r>
          </w:p>
          <w:p w14:paraId="65B5B82F" w14:textId="658407B9" w:rsidR="0073098D" w:rsidRPr="0001100E" w:rsidRDefault="0073098D" w:rsidP="0073098D">
            <w:pPr>
              <w:suppressAutoHyphens/>
              <w:autoSpaceDN w:val="0"/>
              <w:textAlignment w:val="baseline"/>
              <w:rPr>
                <w:rFonts w:asciiTheme="minorHAnsi" w:hAnsiTheme="minorHAnsi" w:cstheme="minorHAnsi"/>
                <w:kern w:val="3"/>
                <w:sz w:val="20"/>
                <w:szCs w:val="20"/>
              </w:rPr>
            </w:pPr>
          </w:p>
        </w:tc>
        <w:tc>
          <w:tcPr>
            <w:tcW w:w="1835" w:type="dxa"/>
          </w:tcPr>
          <w:p w14:paraId="0767D951" w14:textId="7191D730" w:rsidR="0073098D" w:rsidRPr="00A13158" w:rsidRDefault="0095231A" w:rsidP="00A13158">
            <w:pPr>
              <w:suppressAutoHyphens/>
              <w:autoSpaceDN w:val="0"/>
              <w:textAlignment w:val="baseline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 w:eastAsia="en-US"/>
              </w:rPr>
              <w:t xml:space="preserve">The scope of future studies is stated and discussed elaborately with details of how this study can be extended in future </w:t>
            </w:r>
            <w:r w:rsidR="00A13158">
              <w:rPr>
                <w:rFonts w:ascii="Calibri" w:hAnsi="Calibri" w:cs="Calibri"/>
                <w:sz w:val="20"/>
                <w:szCs w:val="20"/>
                <w:lang w:val="en-US" w:eastAsia="en-US"/>
              </w:rPr>
              <w:t>endeavored</w:t>
            </w:r>
          </w:p>
        </w:tc>
        <w:tc>
          <w:tcPr>
            <w:tcW w:w="1080" w:type="dxa"/>
          </w:tcPr>
          <w:p w14:paraId="36089DAB" w14:textId="77777777" w:rsidR="0073098D" w:rsidRPr="00135934" w:rsidRDefault="0073098D" w:rsidP="0073098D">
            <w:pPr>
              <w:rPr>
                <w:b/>
                <w:bCs/>
                <w:sz w:val="22"/>
                <w:szCs w:val="22"/>
              </w:rPr>
            </w:pPr>
          </w:p>
        </w:tc>
      </w:tr>
      <w:tr w:rsidR="004C0428" w:rsidRPr="00135934" w14:paraId="3DC8F7D8" w14:textId="77777777" w:rsidTr="005E5C31">
        <w:trPr>
          <w:gridBefore w:val="1"/>
          <w:wBefore w:w="18" w:type="dxa"/>
          <w:trHeight w:val="395"/>
        </w:trPr>
        <w:tc>
          <w:tcPr>
            <w:tcW w:w="9000" w:type="dxa"/>
            <w:gridSpan w:val="5"/>
            <w:vAlign w:val="center"/>
          </w:tcPr>
          <w:p w14:paraId="7C62757A" w14:textId="415F360D" w:rsidR="004C0428" w:rsidRPr="00096A6F" w:rsidRDefault="004C0428" w:rsidP="005E5C3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</w:pPr>
            <w:r w:rsidRPr="00096A6F"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Total Marks for PO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 w:eastAsia="en-US"/>
              </w:rPr>
              <w:t>12</w:t>
            </w:r>
          </w:p>
        </w:tc>
        <w:tc>
          <w:tcPr>
            <w:tcW w:w="1080" w:type="dxa"/>
          </w:tcPr>
          <w:p w14:paraId="6841C254" w14:textId="77777777" w:rsidR="004C0428" w:rsidRPr="00135934" w:rsidRDefault="004C0428" w:rsidP="002336AD">
            <w:pPr>
              <w:rPr>
                <w:b/>
                <w:bCs/>
                <w:sz w:val="22"/>
                <w:szCs w:val="22"/>
              </w:rPr>
            </w:pPr>
          </w:p>
        </w:tc>
      </w:tr>
    </w:tbl>
    <w:p w14:paraId="493E90F0" w14:textId="6362E67D" w:rsidR="00F936E7" w:rsidRDefault="00F936E7" w:rsidP="006856EE"/>
    <w:p w14:paraId="64314710" w14:textId="5180221A" w:rsidR="000A7C59" w:rsidRDefault="000A7C59" w:rsidP="006856E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33"/>
        <w:gridCol w:w="2285"/>
        <w:gridCol w:w="1890"/>
      </w:tblGrid>
      <w:tr w:rsidR="0058597D" w14:paraId="19F8026E" w14:textId="77777777" w:rsidTr="0058597D">
        <w:trPr>
          <w:jc w:val="center"/>
        </w:trPr>
        <w:tc>
          <w:tcPr>
            <w:tcW w:w="1933" w:type="dxa"/>
          </w:tcPr>
          <w:p w14:paraId="62F07373" w14:textId="77777777" w:rsidR="0058597D" w:rsidRDefault="0058597D" w:rsidP="0058597D">
            <w:pPr>
              <w:jc w:val="center"/>
              <w:rPr>
                <w:b/>
                <w:bCs/>
              </w:rPr>
            </w:pPr>
            <w:r w:rsidRPr="0058597D">
              <w:rPr>
                <w:b/>
                <w:bCs/>
              </w:rPr>
              <w:t>Total Marks</w:t>
            </w:r>
          </w:p>
          <w:p w14:paraId="148BF6FC" w14:textId="464F1549" w:rsidR="0058597D" w:rsidRPr="0058597D" w:rsidRDefault="0058597D" w:rsidP="0058597D">
            <w:pPr>
              <w:jc w:val="center"/>
              <w:rPr>
                <w:b/>
                <w:bCs/>
              </w:rPr>
            </w:pPr>
            <w:r w:rsidRPr="0058597D">
              <w:rPr>
                <w:b/>
                <w:bCs/>
              </w:rPr>
              <w:t xml:space="preserve"> (180)</w:t>
            </w:r>
          </w:p>
        </w:tc>
        <w:tc>
          <w:tcPr>
            <w:tcW w:w="2285" w:type="dxa"/>
          </w:tcPr>
          <w:p w14:paraId="6F34704C" w14:textId="77777777" w:rsidR="0058597D" w:rsidRDefault="0058597D" w:rsidP="0058597D">
            <w:pPr>
              <w:jc w:val="center"/>
              <w:rPr>
                <w:b/>
                <w:bCs/>
              </w:rPr>
            </w:pPr>
            <w:r w:rsidRPr="0058597D">
              <w:rPr>
                <w:b/>
                <w:bCs/>
              </w:rPr>
              <w:t xml:space="preserve">Converted into </w:t>
            </w:r>
          </w:p>
          <w:p w14:paraId="588ECE47" w14:textId="4DE90C21" w:rsidR="0058597D" w:rsidRPr="0058597D" w:rsidRDefault="0058597D" w:rsidP="0058597D">
            <w:pPr>
              <w:jc w:val="center"/>
              <w:rPr>
                <w:b/>
                <w:bCs/>
              </w:rPr>
            </w:pPr>
            <w:r w:rsidRPr="0058597D">
              <w:rPr>
                <w:b/>
                <w:bCs/>
              </w:rPr>
              <w:t>10</w:t>
            </w:r>
            <w:r w:rsidR="00FA35D5">
              <w:rPr>
                <w:b/>
                <w:bCs/>
              </w:rPr>
              <w:t>0</w:t>
            </w:r>
          </w:p>
        </w:tc>
        <w:tc>
          <w:tcPr>
            <w:tcW w:w="1890" w:type="dxa"/>
          </w:tcPr>
          <w:p w14:paraId="798C647D" w14:textId="518E01A5" w:rsidR="0058597D" w:rsidRPr="0058597D" w:rsidRDefault="0058597D" w:rsidP="0058597D">
            <w:pPr>
              <w:jc w:val="center"/>
              <w:rPr>
                <w:b/>
                <w:bCs/>
              </w:rPr>
            </w:pPr>
            <w:r w:rsidRPr="0058597D">
              <w:rPr>
                <w:b/>
                <w:bCs/>
              </w:rPr>
              <w:t>Letter Grade</w:t>
            </w:r>
          </w:p>
        </w:tc>
      </w:tr>
      <w:tr w:rsidR="0058597D" w14:paraId="10F97823" w14:textId="77777777" w:rsidTr="00F27A17">
        <w:trPr>
          <w:trHeight w:val="944"/>
          <w:jc w:val="center"/>
        </w:trPr>
        <w:tc>
          <w:tcPr>
            <w:tcW w:w="1933" w:type="dxa"/>
          </w:tcPr>
          <w:p w14:paraId="5A81E28B" w14:textId="77777777" w:rsidR="0058597D" w:rsidRDefault="0058597D" w:rsidP="006856EE"/>
        </w:tc>
        <w:tc>
          <w:tcPr>
            <w:tcW w:w="2285" w:type="dxa"/>
          </w:tcPr>
          <w:p w14:paraId="43DCCB42" w14:textId="77777777" w:rsidR="0058597D" w:rsidRDefault="0058597D" w:rsidP="006856EE"/>
        </w:tc>
        <w:tc>
          <w:tcPr>
            <w:tcW w:w="1890" w:type="dxa"/>
          </w:tcPr>
          <w:p w14:paraId="086E77E0" w14:textId="77777777" w:rsidR="0058597D" w:rsidRDefault="0058597D" w:rsidP="006856EE"/>
        </w:tc>
      </w:tr>
    </w:tbl>
    <w:p w14:paraId="19F2F855" w14:textId="3766A19E" w:rsidR="000A7C59" w:rsidRDefault="000A7C59" w:rsidP="006856EE"/>
    <w:p w14:paraId="7752EBBC" w14:textId="432A741F" w:rsidR="0058597D" w:rsidRDefault="0058597D" w:rsidP="006856EE"/>
    <w:p w14:paraId="4EB5A799" w14:textId="26DED075" w:rsidR="0058597D" w:rsidRDefault="0058597D" w:rsidP="006856EE"/>
    <w:p w14:paraId="4CEFDCD7" w14:textId="0520AFBC" w:rsidR="0058597D" w:rsidRDefault="0058597D" w:rsidP="006856EE"/>
    <w:p w14:paraId="520279F7" w14:textId="77777777" w:rsidR="0058597D" w:rsidRDefault="0058597D" w:rsidP="006856EE"/>
    <w:sectPr w:rsidR="0058597D" w:rsidSect="000A7C59">
      <w:footerReference w:type="default" r:id="rId11"/>
      <w:footerReference w:type="first" r:id="rId12"/>
      <w:pgSz w:w="11906" w:h="16838" w:code="9"/>
      <w:pgMar w:top="288" w:right="926" w:bottom="0" w:left="720" w:header="1138" w:footer="1138" w:gutter="5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3F4240" w14:textId="77777777" w:rsidR="009403F3" w:rsidRDefault="009403F3">
      <w:r>
        <w:separator/>
      </w:r>
    </w:p>
  </w:endnote>
  <w:endnote w:type="continuationSeparator" w:id="0">
    <w:p w14:paraId="619DFDC8" w14:textId="77777777" w:rsidR="009403F3" w:rsidRDefault="0094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22419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AC71EB" w14:textId="51ACDFCA" w:rsidR="002A08A3" w:rsidRDefault="002A08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518A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58AFF005" w14:textId="77777777" w:rsidR="002A08A3" w:rsidRDefault="002A08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188D24" w14:textId="77777777" w:rsidR="00B81527" w:rsidRDefault="00B81527" w:rsidP="00BF0308">
    <w:pPr>
      <w:pStyle w:val="Footer"/>
    </w:pPr>
    <w:r>
      <w:tab/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1ECB7F" w14:textId="77777777" w:rsidR="009403F3" w:rsidRDefault="009403F3">
      <w:r>
        <w:separator/>
      </w:r>
    </w:p>
  </w:footnote>
  <w:footnote w:type="continuationSeparator" w:id="0">
    <w:p w14:paraId="5FAA05FA" w14:textId="77777777" w:rsidR="009403F3" w:rsidRDefault="00940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60F0"/>
    <w:multiLevelType w:val="multilevel"/>
    <w:tmpl w:val="F4C4C0BC"/>
    <w:lvl w:ilvl="0">
      <w:start w:val="1"/>
      <w:numFmt w:val="decimal"/>
      <w:pStyle w:val="Heading1"/>
      <w:isLgl/>
      <w:suff w:val="nothing"/>
      <w:lvlText w:val="Chapter %1"/>
      <w:lvlJc w:val="right"/>
      <w:pPr>
        <w:ind w:left="0" w:firstLine="8392"/>
      </w:pPr>
      <w:rPr>
        <w:rFonts w:hint="default"/>
      </w:rPr>
    </w:lvl>
    <w:lvl w:ilvl="1">
      <w:start w:val="1"/>
      <w:numFmt w:val="decimal"/>
      <w:pStyle w:val="Heading2"/>
      <w:isLgl/>
      <w:lvlText w:val="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4"/>
        </w:tabs>
        <w:ind w:left="979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444"/>
        </w:tabs>
        <w:ind w:left="1030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164"/>
        </w:tabs>
        <w:ind w:left="108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524"/>
        </w:tabs>
        <w:ind w:left="1130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244"/>
        </w:tabs>
        <w:ind w:left="11884" w:hanging="1440"/>
      </w:pPr>
      <w:rPr>
        <w:rFonts w:hint="default"/>
      </w:rPr>
    </w:lvl>
  </w:abstractNum>
  <w:abstractNum w:abstractNumId="1">
    <w:nsid w:val="21C65C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55A28BF"/>
    <w:multiLevelType w:val="hybridMultilevel"/>
    <w:tmpl w:val="DA743B20"/>
    <w:lvl w:ilvl="0" w:tplc="5036B484">
      <w:start w:val="1"/>
      <w:numFmt w:val="decimal"/>
      <w:pStyle w:val="References"/>
      <w:lvlText w:val="[%1]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BB5C69"/>
    <w:multiLevelType w:val="hybridMultilevel"/>
    <w:tmpl w:val="C4D81EDC"/>
    <w:lvl w:ilvl="0" w:tplc="7E84FAC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1482471"/>
    <w:multiLevelType w:val="hybridMultilevel"/>
    <w:tmpl w:val="77D254B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A9327D9"/>
    <w:multiLevelType w:val="hybridMultilevel"/>
    <w:tmpl w:val="D0F8795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5"/>
  </w:num>
  <w:num w:numId="6">
    <w:abstractNumId w:val="1"/>
  </w:num>
  <w:num w:numId="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465"/>
    <w:rsid w:val="0000236E"/>
    <w:rsid w:val="000054CC"/>
    <w:rsid w:val="00005C1E"/>
    <w:rsid w:val="0001100E"/>
    <w:rsid w:val="000174BB"/>
    <w:rsid w:val="0002466B"/>
    <w:rsid w:val="00024AEA"/>
    <w:rsid w:val="00025A1E"/>
    <w:rsid w:val="00025FF5"/>
    <w:rsid w:val="00027929"/>
    <w:rsid w:val="00030B9A"/>
    <w:rsid w:val="0003328C"/>
    <w:rsid w:val="00033ACB"/>
    <w:rsid w:val="00041719"/>
    <w:rsid w:val="000419FF"/>
    <w:rsid w:val="00043898"/>
    <w:rsid w:val="00043B90"/>
    <w:rsid w:val="00046CD7"/>
    <w:rsid w:val="000557CA"/>
    <w:rsid w:val="000604E9"/>
    <w:rsid w:val="000615A1"/>
    <w:rsid w:val="000624A7"/>
    <w:rsid w:val="00063C95"/>
    <w:rsid w:val="00074795"/>
    <w:rsid w:val="000800E7"/>
    <w:rsid w:val="00083074"/>
    <w:rsid w:val="0008423B"/>
    <w:rsid w:val="000866E8"/>
    <w:rsid w:val="000919C4"/>
    <w:rsid w:val="00092CEB"/>
    <w:rsid w:val="00094A7F"/>
    <w:rsid w:val="00094E94"/>
    <w:rsid w:val="00096A6F"/>
    <w:rsid w:val="000976DB"/>
    <w:rsid w:val="000A0B28"/>
    <w:rsid w:val="000A7C59"/>
    <w:rsid w:val="000A7F70"/>
    <w:rsid w:val="000B0474"/>
    <w:rsid w:val="000B4902"/>
    <w:rsid w:val="000B4BDD"/>
    <w:rsid w:val="000B68F0"/>
    <w:rsid w:val="000B7499"/>
    <w:rsid w:val="000C08A2"/>
    <w:rsid w:val="000C09A9"/>
    <w:rsid w:val="000C0BC7"/>
    <w:rsid w:val="000C51F8"/>
    <w:rsid w:val="000D119A"/>
    <w:rsid w:val="000D352A"/>
    <w:rsid w:val="000D4F16"/>
    <w:rsid w:val="000E45DF"/>
    <w:rsid w:val="000E48BF"/>
    <w:rsid w:val="000E5910"/>
    <w:rsid w:val="000F2EAA"/>
    <w:rsid w:val="000F3D5D"/>
    <w:rsid w:val="000F4891"/>
    <w:rsid w:val="000F5F90"/>
    <w:rsid w:val="001070FD"/>
    <w:rsid w:val="00111481"/>
    <w:rsid w:val="001116B7"/>
    <w:rsid w:val="00112152"/>
    <w:rsid w:val="0011306F"/>
    <w:rsid w:val="001156E3"/>
    <w:rsid w:val="00122321"/>
    <w:rsid w:val="00125A3A"/>
    <w:rsid w:val="001274DF"/>
    <w:rsid w:val="00130FF6"/>
    <w:rsid w:val="0013108C"/>
    <w:rsid w:val="00134039"/>
    <w:rsid w:val="00135174"/>
    <w:rsid w:val="00135934"/>
    <w:rsid w:val="00135B83"/>
    <w:rsid w:val="0014099B"/>
    <w:rsid w:val="001416DA"/>
    <w:rsid w:val="0015539F"/>
    <w:rsid w:val="0015613F"/>
    <w:rsid w:val="001637DE"/>
    <w:rsid w:val="001671FD"/>
    <w:rsid w:val="001727A2"/>
    <w:rsid w:val="001739FB"/>
    <w:rsid w:val="0017594B"/>
    <w:rsid w:val="0017676F"/>
    <w:rsid w:val="00180AC0"/>
    <w:rsid w:val="00180F88"/>
    <w:rsid w:val="00181A4F"/>
    <w:rsid w:val="00182229"/>
    <w:rsid w:val="00182B27"/>
    <w:rsid w:val="0019023D"/>
    <w:rsid w:val="00190799"/>
    <w:rsid w:val="00193CF0"/>
    <w:rsid w:val="00194E88"/>
    <w:rsid w:val="00196005"/>
    <w:rsid w:val="001A20FB"/>
    <w:rsid w:val="001A3F7E"/>
    <w:rsid w:val="001A4085"/>
    <w:rsid w:val="001A5C93"/>
    <w:rsid w:val="001C369F"/>
    <w:rsid w:val="001C5908"/>
    <w:rsid w:val="001C6775"/>
    <w:rsid w:val="001D7414"/>
    <w:rsid w:val="001E2BCD"/>
    <w:rsid w:val="001E32F2"/>
    <w:rsid w:val="001F1910"/>
    <w:rsid w:val="001F5A7B"/>
    <w:rsid w:val="001F6730"/>
    <w:rsid w:val="001F77DC"/>
    <w:rsid w:val="001F7ABE"/>
    <w:rsid w:val="001F7DAC"/>
    <w:rsid w:val="002015E8"/>
    <w:rsid w:val="00205697"/>
    <w:rsid w:val="00207269"/>
    <w:rsid w:val="0020790E"/>
    <w:rsid w:val="00213770"/>
    <w:rsid w:val="00215EA8"/>
    <w:rsid w:val="0022131F"/>
    <w:rsid w:val="00221AB8"/>
    <w:rsid w:val="00225CDC"/>
    <w:rsid w:val="0022664B"/>
    <w:rsid w:val="00226D7C"/>
    <w:rsid w:val="00246661"/>
    <w:rsid w:val="002477C3"/>
    <w:rsid w:val="00247D16"/>
    <w:rsid w:val="002519E9"/>
    <w:rsid w:val="00257DD4"/>
    <w:rsid w:val="00266A29"/>
    <w:rsid w:val="002710A2"/>
    <w:rsid w:val="00275AC3"/>
    <w:rsid w:val="00276295"/>
    <w:rsid w:val="00277B88"/>
    <w:rsid w:val="00285605"/>
    <w:rsid w:val="00285906"/>
    <w:rsid w:val="0028667D"/>
    <w:rsid w:val="002915AC"/>
    <w:rsid w:val="00291D74"/>
    <w:rsid w:val="00292BC1"/>
    <w:rsid w:val="0029653D"/>
    <w:rsid w:val="00297374"/>
    <w:rsid w:val="002A08A3"/>
    <w:rsid w:val="002A0AC4"/>
    <w:rsid w:val="002A1130"/>
    <w:rsid w:val="002A2A23"/>
    <w:rsid w:val="002A2F52"/>
    <w:rsid w:val="002A33F8"/>
    <w:rsid w:val="002B07BE"/>
    <w:rsid w:val="002B20C7"/>
    <w:rsid w:val="002B7349"/>
    <w:rsid w:val="002C2672"/>
    <w:rsid w:val="002C4111"/>
    <w:rsid w:val="002C5A1D"/>
    <w:rsid w:val="002C5AAB"/>
    <w:rsid w:val="002C621E"/>
    <w:rsid w:val="002C722D"/>
    <w:rsid w:val="002D203F"/>
    <w:rsid w:val="002D614F"/>
    <w:rsid w:val="002D7116"/>
    <w:rsid w:val="002E2930"/>
    <w:rsid w:val="002E6A32"/>
    <w:rsid w:val="002F0A3E"/>
    <w:rsid w:val="002F29BC"/>
    <w:rsid w:val="00302230"/>
    <w:rsid w:val="0030318F"/>
    <w:rsid w:val="00303662"/>
    <w:rsid w:val="00304738"/>
    <w:rsid w:val="00304D14"/>
    <w:rsid w:val="00304FBC"/>
    <w:rsid w:val="0031070F"/>
    <w:rsid w:val="0032192B"/>
    <w:rsid w:val="00326F0D"/>
    <w:rsid w:val="00330797"/>
    <w:rsid w:val="00332E23"/>
    <w:rsid w:val="00344562"/>
    <w:rsid w:val="003518E5"/>
    <w:rsid w:val="003551C7"/>
    <w:rsid w:val="00360182"/>
    <w:rsid w:val="00365D57"/>
    <w:rsid w:val="00370278"/>
    <w:rsid w:val="00373F00"/>
    <w:rsid w:val="0037744E"/>
    <w:rsid w:val="00377640"/>
    <w:rsid w:val="00381A6A"/>
    <w:rsid w:val="00383B55"/>
    <w:rsid w:val="003842CC"/>
    <w:rsid w:val="00387209"/>
    <w:rsid w:val="00387FFE"/>
    <w:rsid w:val="0039058E"/>
    <w:rsid w:val="00393D23"/>
    <w:rsid w:val="00397B77"/>
    <w:rsid w:val="003A491A"/>
    <w:rsid w:val="003A649F"/>
    <w:rsid w:val="003B27A0"/>
    <w:rsid w:val="003B2EDC"/>
    <w:rsid w:val="003B641B"/>
    <w:rsid w:val="003C0BC5"/>
    <w:rsid w:val="003C28C6"/>
    <w:rsid w:val="003C47F0"/>
    <w:rsid w:val="003C7889"/>
    <w:rsid w:val="003D014E"/>
    <w:rsid w:val="003D090D"/>
    <w:rsid w:val="003D2B9A"/>
    <w:rsid w:val="003D36A7"/>
    <w:rsid w:val="003D600B"/>
    <w:rsid w:val="003D62D7"/>
    <w:rsid w:val="003E13BF"/>
    <w:rsid w:val="003E1DB8"/>
    <w:rsid w:val="003E269B"/>
    <w:rsid w:val="003E5223"/>
    <w:rsid w:val="003E5A12"/>
    <w:rsid w:val="003E7C4C"/>
    <w:rsid w:val="003F2FD0"/>
    <w:rsid w:val="003F578D"/>
    <w:rsid w:val="004015EF"/>
    <w:rsid w:val="00402022"/>
    <w:rsid w:val="00402350"/>
    <w:rsid w:val="0040395D"/>
    <w:rsid w:val="0040595F"/>
    <w:rsid w:val="00412240"/>
    <w:rsid w:val="00414BAA"/>
    <w:rsid w:val="00415C48"/>
    <w:rsid w:val="0041670E"/>
    <w:rsid w:val="00423658"/>
    <w:rsid w:val="00424366"/>
    <w:rsid w:val="004319C9"/>
    <w:rsid w:val="004340E8"/>
    <w:rsid w:val="004354D7"/>
    <w:rsid w:val="00436666"/>
    <w:rsid w:val="004374E1"/>
    <w:rsid w:val="00437DAB"/>
    <w:rsid w:val="00445805"/>
    <w:rsid w:val="004464AC"/>
    <w:rsid w:val="0045142D"/>
    <w:rsid w:val="00453BA1"/>
    <w:rsid w:val="0046146D"/>
    <w:rsid w:val="004671C8"/>
    <w:rsid w:val="004703F7"/>
    <w:rsid w:val="004720B8"/>
    <w:rsid w:val="00472689"/>
    <w:rsid w:val="00481F5D"/>
    <w:rsid w:val="00487274"/>
    <w:rsid w:val="00487C43"/>
    <w:rsid w:val="004907DC"/>
    <w:rsid w:val="00490860"/>
    <w:rsid w:val="004949B5"/>
    <w:rsid w:val="004A1B4C"/>
    <w:rsid w:val="004A6580"/>
    <w:rsid w:val="004B4154"/>
    <w:rsid w:val="004B4C21"/>
    <w:rsid w:val="004C0428"/>
    <w:rsid w:val="004C0E8D"/>
    <w:rsid w:val="004C37AE"/>
    <w:rsid w:val="004C66F4"/>
    <w:rsid w:val="004D111B"/>
    <w:rsid w:val="004D1F85"/>
    <w:rsid w:val="004D5873"/>
    <w:rsid w:val="004D645D"/>
    <w:rsid w:val="004E51CC"/>
    <w:rsid w:val="004E797D"/>
    <w:rsid w:val="004F1127"/>
    <w:rsid w:val="004F1F35"/>
    <w:rsid w:val="00501D05"/>
    <w:rsid w:val="00510B3D"/>
    <w:rsid w:val="005165C2"/>
    <w:rsid w:val="00516F1E"/>
    <w:rsid w:val="005213EE"/>
    <w:rsid w:val="005336FF"/>
    <w:rsid w:val="00533727"/>
    <w:rsid w:val="00537D1B"/>
    <w:rsid w:val="005409CF"/>
    <w:rsid w:val="00542A28"/>
    <w:rsid w:val="00544638"/>
    <w:rsid w:val="0054597D"/>
    <w:rsid w:val="00546993"/>
    <w:rsid w:val="00546B9D"/>
    <w:rsid w:val="00546BAD"/>
    <w:rsid w:val="005511EB"/>
    <w:rsid w:val="005512EC"/>
    <w:rsid w:val="00552444"/>
    <w:rsid w:val="0055266C"/>
    <w:rsid w:val="0056057F"/>
    <w:rsid w:val="00563DCE"/>
    <w:rsid w:val="00564C7D"/>
    <w:rsid w:val="005666F6"/>
    <w:rsid w:val="00571433"/>
    <w:rsid w:val="00573022"/>
    <w:rsid w:val="00583D49"/>
    <w:rsid w:val="005845C7"/>
    <w:rsid w:val="0058597D"/>
    <w:rsid w:val="00586478"/>
    <w:rsid w:val="0058735A"/>
    <w:rsid w:val="00587AF4"/>
    <w:rsid w:val="00592AC7"/>
    <w:rsid w:val="005975A8"/>
    <w:rsid w:val="005A1381"/>
    <w:rsid w:val="005A1D87"/>
    <w:rsid w:val="005A228D"/>
    <w:rsid w:val="005B0A57"/>
    <w:rsid w:val="005B2492"/>
    <w:rsid w:val="005B27D0"/>
    <w:rsid w:val="005B2FF8"/>
    <w:rsid w:val="005B3E08"/>
    <w:rsid w:val="005C0FA3"/>
    <w:rsid w:val="005C13DF"/>
    <w:rsid w:val="005C1FA5"/>
    <w:rsid w:val="005C23C5"/>
    <w:rsid w:val="005C2792"/>
    <w:rsid w:val="005C2992"/>
    <w:rsid w:val="005C5B92"/>
    <w:rsid w:val="005C6953"/>
    <w:rsid w:val="005C7FB6"/>
    <w:rsid w:val="005D1CFC"/>
    <w:rsid w:val="005D5DEE"/>
    <w:rsid w:val="005D6A1E"/>
    <w:rsid w:val="005D76FB"/>
    <w:rsid w:val="005D7E90"/>
    <w:rsid w:val="005E33A6"/>
    <w:rsid w:val="005E49BA"/>
    <w:rsid w:val="005E5C31"/>
    <w:rsid w:val="005F4A85"/>
    <w:rsid w:val="005F6058"/>
    <w:rsid w:val="00605ABC"/>
    <w:rsid w:val="0061462C"/>
    <w:rsid w:val="0061603D"/>
    <w:rsid w:val="00620838"/>
    <w:rsid w:val="00624445"/>
    <w:rsid w:val="00627EC8"/>
    <w:rsid w:val="00630783"/>
    <w:rsid w:val="0063095F"/>
    <w:rsid w:val="00630B97"/>
    <w:rsid w:val="00636311"/>
    <w:rsid w:val="00640094"/>
    <w:rsid w:val="00642B2B"/>
    <w:rsid w:val="00645AFF"/>
    <w:rsid w:val="0065185A"/>
    <w:rsid w:val="0065209D"/>
    <w:rsid w:val="00652CD8"/>
    <w:rsid w:val="00655000"/>
    <w:rsid w:val="0065548D"/>
    <w:rsid w:val="00657A37"/>
    <w:rsid w:val="00657B17"/>
    <w:rsid w:val="006700C7"/>
    <w:rsid w:val="006824CA"/>
    <w:rsid w:val="00683571"/>
    <w:rsid w:val="006856EE"/>
    <w:rsid w:val="006868C0"/>
    <w:rsid w:val="006917B3"/>
    <w:rsid w:val="006931DD"/>
    <w:rsid w:val="006A44DC"/>
    <w:rsid w:val="006B0FD7"/>
    <w:rsid w:val="006B5535"/>
    <w:rsid w:val="006B6EAB"/>
    <w:rsid w:val="006C1CE6"/>
    <w:rsid w:val="006C3DA4"/>
    <w:rsid w:val="006C6067"/>
    <w:rsid w:val="006C6EEF"/>
    <w:rsid w:val="006D1DFE"/>
    <w:rsid w:val="006D4E46"/>
    <w:rsid w:val="006D5BFF"/>
    <w:rsid w:val="006E1791"/>
    <w:rsid w:val="006E23D4"/>
    <w:rsid w:val="006E4402"/>
    <w:rsid w:val="006E4BA4"/>
    <w:rsid w:val="006E6444"/>
    <w:rsid w:val="006F2074"/>
    <w:rsid w:val="006F3706"/>
    <w:rsid w:val="007024EC"/>
    <w:rsid w:val="007047DC"/>
    <w:rsid w:val="007057C2"/>
    <w:rsid w:val="007141E5"/>
    <w:rsid w:val="0071676D"/>
    <w:rsid w:val="00721525"/>
    <w:rsid w:val="00724AD6"/>
    <w:rsid w:val="0072630C"/>
    <w:rsid w:val="0073098D"/>
    <w:rsid w:val="00731926"/>
    <w:rsid w:val="00731C31"/>
    <w:rsid w:val="0073367E"/>
    <w:rsid w:val="00734F8E"/>
    <w:rsid w:val="0073681F"/>
    <w:rsid w:val="00741664"/>
    <w:rsid w:val="007422E4"/>
    <w:rsid w:val="00745E0D"/>
    <w:rsid w:val="007464ED"/>
    <w:rsid w:val="00751713"/>
    <w:rsid w:val="007562FE"/>
    <w:rsid w:val="007563FC"/>
    <w:rsid w:val="007616B1"/>
    <w:rsid w:val="00761774"/>
    <w:rsid w:val="007618D9"/>
    <w:rsid w:val="00762B02"/>
    <w:rsid w:val="00770F71"/>
    <w:rsid w:val="007715A2"/>
    <w:rsid w:val="00772BF3"/>
    <w:rsid w:val="00774738"/>
    <w:rsid w:val="0077747A"/>
    <w:rsid w:val="007849F6"/>
    <w:rsid w:val="00787D17"/>
    <w:rsid w:val="00790FBF"/>
    <w:rsid w:val="00793322"/>
    <w:rsid w:val="00797E93"/>
    <w:rsid w:val="007A0EB6"/>
    <w:rsid w:val="007A10A9"/>
    <w:rsid w:val="007A315C"/>
    <w:rsid w:val="007A3E9B"/>
    <w:rsid w:val="007A60CD"/>
    <w:rsid w:val="007A7639"/>
    <w:rsid w:val="007B0B7A"/>
    <w:rsid w:val="007B2A98"/>
    <w:rsid w:val="007C010F"/>
    <w:rsid w:val="007C1BA6"/>
    <w:rsid w:val="007C5328"/>
    <w:rsid w:val="007C5452"/>
    <w:rsid w:val="007C6300"/>
    <w:rsid w:val="007D0F34"/>
    <w:rsid w:val="007D3A08"/>
    <w:rsid w:val="007D493B"/>
    <w:rsid w:val="007D4E69"/>
    <w:rsid w:val="007D5A8E"/>
    <w:rsid w:val="007E15FC"/>
    <w:rsid w:val="007E2887"/>
    <w:rsid w:val="007E3ADC"/>
    <w:rsid w:val="007E57B2"/>
    <w:rsid w:val="007E61A5"/>
    <w:rsid w:val="007F17B7"/>
    <w:rsid w:val="007F4491"/>
    <w:rsid w:val="007F5D95"/>
    <w:rsid w:val="007F7BBF"/>
    <w:rsid w:val="00806C9C"/>
    <w:rsid w:val="0081090E"/>
    <w:rsid w:val="00812356"/>
    <w:rsid w:val="00812DAC"/>
    <w:rsid w:val="00814167"/>
    <w:rsid w:val="00816D5A"/>
    <w:rsid w:val="00817169"/>
    <w:rsid w:val="008245B7"/>
    <w:rsid w:val="00825F4F"/>
    <w:rsid w:val="008265E9"/>
    <w:rsid w:val="00830535"/>
    <w:rsid w:val="008320DB"/>
    <w:rsid w:val="00832B2D"/>
    <w:rsid w:val="00834112"/>
    <w:rsid w:val="008348EB"/>
    <w:rsid w:val="00835526"/>
    <w:rsid w:val="0084447D"/>
    <w:rsid w:val="00845A3D"/>
    <w:rsid w:val="00864DE8"/>
    <w:rsid w:val="008730B9"/>
    <w:rsid w:val="0087338D"/>
    <w:rsid w:val="008750E9"/>
    <w:rsid w:val="00877BA8"/>
    <w:rsid w:val="00882C23"/>
    <w:rsid w:val="00885491"/>
    <w:rsid w:val="00885F39"/>
    <w:rsid w:val="0089036F"/>
    <w:rsid w:val="00893401"/>
    <w:rsid w:val="00893CA1"/>
    <w:rsid w:val="008962D9"/>
    <w:rsid w:val="00897A31"/>
    <w:rsid w:val="008A5082"/>
    <w:rsid w:val="008A7C38"/>
    <w:rsid w:val="008A7CFE"/>
    <w:rsid w:val="008B1370"/>
    <w:rsid w:val="008B513B"/>
    <w:rsid w:val="008C01F2"/>
    <w:rsid w:val="008C0815"/>
    <w:rsid w:val="008C3C75"/>
    <w:rsid w:val="008C3F4F"/>
    <w:rsid w:val="008C4EB7"/>
    <w:rsid w:val="008E1736"/>
    <w:rsid w:val="008E4E36"/>
    <w:rsid w:val="008F14C8"/>
    <w:rsid w:val="008F7253"/>
    <w:rsid w:val="00901529"/>
    <w:rsid w:val="00901FC8"/>
    <w:rsid w:val="0090708B"/>
    <w:rsid w:val="00907377"/>
    <w:rsid w:val="00914EA4"/>
    <w:rsid w:val="009154D2"/>
    <w:rsid w:val="00916307"/>
    <w:rsid w:val="00917A86"/>
    <w:rsid w:val="00920E40"/>
    <w:rsid w:val="009248D3"/>
    <w:rsid w:val="00925BCA"/>
    <w:rsid w:val="00926729"/>
    <w:rsid w:val="00932756"/>
    <w:rsid w:val="0093424B"/>
    <w:rsid w:val="0093584C"/>
    <w:rsid w:val="009367B1"/>
    <w:rsid w:val="009403F3"/>
    <w:rsid w:val="009425E6"/>
    <w:rsid w:val="00944D9A"/>
    <w:rsid w:val="00947549"/>
    <w:rsid w:val="0095059C"/>
    <w:rsid w:val="0095231A"/>
    <w:rsid w:val="00952820"/>
    <w:rsid w:val="0095423B"/>
    <w:rsid w:val="00955176"/>
    <w:rsid w:val="00955982"/>
    <w:rsid w:val="00956F31"/>
    <w:rsid w:val="009574AB"/>
    <w:rsid w:val="0096017E"/>
    <w:rsid w:val="00960B11"/>
    <w:rsid w:val="0096391D"/>
    <w:rsid w:val="00967F3F"/>
    <w:rsid w:val="009759C2"/>
    <w:rsid w:val="00980811"/>
    <w:rsid w:val="00993B9D"/>
    <w:rsid w:val="0099444C"/>
    <w:rsid w:val="009955AB"/>
    <w:rsid w:val="009969E2"/>
    <w:rsid w:val="009A058D"/>
    <w:rsid w:val="009A2BE0"/>
    <w:rsid w:val="009A47F8"/>
    <w:rsid w:val="009A4995"/>
    <w:rsid w:val="009A6003"/>
    <w:rsid w:val="009A6DE5"/>
    <w:rsid w:val="009B32E0"/>
    <w:rsid w:val="009C2B52"/>
    <w:rsid w:val="009C3786"/>
    <w:rsid w:val="009C63B2"/>
    <w:rsid w:val="009C6FA5"/>
    <w:rsid w:val="009C783D"/>
    <w:rsid w:val="009D0740"/>
    <w:rsid w:val="009D176B"/>
    <w:rsid w:val="009D48A7"/>
    <w:rsid w:val="009D48AC"/>
    <w:rsid w:val="009E1F4E"/>
    <w:rsid w:val="009E5E3C"/>
    <w:rsid w:val="009E7A13"/>
    <w:rsid w:val="009F7B1C"/>
    <w:rsid w:val="00A014EC"/>
    <w:rsid w:val="00A01E65"/>
    <w:rsid w:val="00A1209F"/>
    <w:rsid w:val="00A12C40"/>
    <w:rsid w:val="00A13158"/>
    <w:rsid w:val="00A1530F"/>
    <w:rsid w:val="00A15C56"/>
    <w:rsid w:val="00A17560"/>
    <w:rsid w:val="00A17640"/>
    <w:rsid w:val="00A216E5"/>
    <w:rsid w:val="00A22A39"/>
    <w:rsid w:val="00A25478"/>
    <w:rsid w:val="00A25737"/>
    <w:rsid w:val="00A31780"/>
    <w:rsid w:val="00A336A2"/>
    <w:rsid w:val="00A35A94"/>
    <w:rsid w:val="00A3716D"/>
    <w:rsid w:val="00A41B09"/>
    <w:rsid w:val="00A50D42"/>
    <w:rsid w:val="00A53470"/>
    <w:rsid w:val="00A55953"/>
    <w:rsid w:val="00A625A0"/>
    <w:rsid w:val="00A63579"/>
    <w:rsid w:val="00A65098"/>
    <w:rsid w:val="00A7083C"/>
    <w:rsid w:val="00A72109"/>
    <w:rsid w:val="00A73736"/>
    <w:rsid w:val="00A753D5"/>
    <w:rsid w:val="00A77691"/>
    <w:rsid w:val="00A840D5"/>
    <w:rsid w:val="00A9069F"/>
    <w:rsid w:val="00A938FC"/>
    <w:rsid w:val="00AA5C71"/>
    <w:rsid w:val="00AA777A"/>
    <w:rsid w:val="00AB3480"/>
    <w:rsid w:val="00AB518A"/>
    <w:rsid w:val="00AB6257"/>
    <w:rsid w:val="00AC205B"/>
    <w:rsid w:val="00AC5BA6"/>
    <w:rsid w:val="00AD4A39"/>
    <w:rsid w:val="00AD5CD3"/>
    <w:rsid w:val="00AD60D3"/>
    <w:rsid w:val="00AE0A40"/>
    <w:rsid w:val="00AE0DAB"/>
    <w:rsid w:val="00AE1052"/>
    <w:rsid w:val="00AF1E9C"/>
    <w:rsid w:val="00B01080"/>
    <w:rsid w:val="00B01FFF"/>
    <w:rsid w:val="00B043E9"/>
    <w:rsid w:val="00B2784D"/>
    <w:rsid w:val="00B31D83"/>
    <w:rsid w:val="00B3237A"/>
    <w:rsid w:val="00B344A8"/>
    <w:rsid w:val="00B347D4"/>
    <w:rsid w:val="00B373BC"/>
    <w:rsid w:val="00B40CDA"/>
    <w:rsid w:val="00B43E81"/>
    <w:rsid w:val="00B44C25"/>
    <w:rsid w:val="00B45D95"/>
    <w:rsid w:val="00B56AD1"/>
    <w:rsid w:val="00B57612"/>
    <w:rsid w:val="00B63B63"/>
    <w:rsid w:val="00B66F8B"/>
    <w:rsid w:val="00B70696"/>
    <w:rsid w:val="00B81527"/>
    <w:rsid w:val="00B83F42"/>
    <w:rsid w:val="00B8532B"/>
    <w:rsid w:val="00B85A9C"/>
    <w:rsid w:val="00B87816"/>
    <w:rsid w:val="00B936C2"/>
    <w:rsid w:val="00B9378F"/>
    <w:rsid w:val="00BA109C"/>
    <w:rsid w:val="00BA76AF"/>
    <w:rsid w:val="00BB5A12"/>
    <w:rsid w:val="00BC2291"/>
    <w:rsid w:val="00BC4629"/>
    <w:rsid w:val="00BC5861"/>
    <w:rsid w:val="00BD4258"/>
    <w:rsid w:val="00BD67FD"/>
    <w:rsid w:val="00BD7D61"/>
    <w:rsid w:val="00BE3B39"/>
    <w:rsid w:val="00BF0308"/>
    <w:rsid w:val="00BF21D7"/>
    <w:rsid w:val="00BF5877"/>
    <w:rsid w:val="00C1016D"/>
    <w:rsid w:val="00C268DC"/>
    <w:rsid w:val="00C2764B"/>
    <w:rsid w:val="00C31119"/>
    <w:rsid w:val="00C34A21"/>
    <w:rsid w:val="00C36D45"/>
    <w:rsid w:val="00C443EC"/>
    <w:rsid w:val="00C5303D"/>
    <w:rsid w:val="00C534A4"/>
    <w:rsid w:val="00C5527E"/>
    <w:rsid w:val="00C56F4F"/>
    <w:rsid w:val="00C62172"/>
    <w:rsid w:val="00C62ECD"/>
    <w:rsid w:val="00C66029"/>
    <w:rsid w:val="00C66184"/>
    <w:rsid w:val="00C6681D"/>
    <w:rsid w:val="00C80760"/>
    <w:rsid w:val="00C81ED3"/>
    <w:rsid w:val="00C8262B"/>
    <w:rsid w:val="00C839F0"/>
    <w:rsid w:val="00C850B1"/>
    <w:rsid w:val="00C9212B"/>
    <w:rsid w:val="00C93232"/>
    <w:rsid w:val="00CA28D8"/>
    <w:rsid w:val="00CA31A7"/>
    <w:rsid w:val="00CA528E"/>
    <w:rsid w:val="00CC0A7C"/>
    <w:rsid w:val="00CC3925"/>
    <w:rsid w:val="00CC395F"/>
    <w:rsid w:val="00CC41D4"/>
    <w:rsid w:val="00CC53F2"/>
    <w:rsid w:val="00CC5A6F"/>
    <w:rsid w:val="00CC5B0E"/>
    <w:rsid w:val="00CC6AF2"/>
    <w:rsid w:val="00CE0368"/>
    <w:rsid w:val="00CE1382"/>
    <w:rsid w:val="00CE18FF"/>
    <w:rsid w:val="00CE19F1"/>
    <w:rsid w:val="00CE2E31"/>
    <w:rsid w:val="00CE6C3F"/>
    <w:rsid w:val="00CF2355"/>
    <w:rsid w:val="00CF710F"/>
    <w:rsid w:val="00CF779B"/>
    <w:rsid w:val="00D037EF"/>
    <w:rsid w:val="00D0489E"/>
    <w:rsid w:val="00D10DE8"/>
    <w:rsid w:val="00D12A09"/>
    <w:rsid w:val="00D12BBF"/>
    <w:rsid w:val="00D17D34"/>
    <w:rsid w:val="00D20800"/>
    <w:rsid w:val="00D22384"/>
    <w:rsid w:val="00D264EE"/>
    <w:rsid w:val="00D2772C"/>
    <w:rsid w:val="00D27B51"/>
    <w:rsid w:val="00D31C74"/>
    <w:rsid w:val="00D347CF"/>
    <w:rsid w:val="00D34848"/>
    <w:rsid w:val="00D34D41"/>
    <w:rsid w:val="00D447B3"/>
    <w:rsid w:val="00D466CE"/>
    <w:rsid w:val="00D51ECD"/>
    <w:rsid w:val="00D532F0"/>
    <w:rsid w:val="00D53E5C"/>
    <w:rsid w:val="00D544CB"/>
    <w:rsid w:val="00D66084"/>
    <w:rsid w:val="00D73D7B"/>
    <w:rsid w:val="00D74467"/>
    <w:rsid w:val="00D754EA"/>
    <w:rsid w:val="00D82650"/>
    <w:rsid w:val="00D82E69"/>
    <w:rsid w:val="00D84416"/>
    <w:rsid w:val="00DA5D77"/>
    <w:rsid w:val="00DB05C0"/>
    <w:rsid w:val="00DB0C69"/>
    <w:rsid w:val="00DC121C"/>
    <w:rsid w:val="00DC27FF"/>
    <w:rsid w:val="00DD1340"/>
    <w:rsid w:val="00DD3D21"/>
    <w:rsid w:val="00DD4632"/>
    <w:rsid w:val="00DD6396"/>
    <w:rsid w:val="00DD77B5"/>
    <w:rsid w:val="00DE255B"/>
    <w:rsid w:val="00DE4AA1"/>
    <w:rsid w:val="00DF1E6A"/>
    <w:rsid w:val="00DF55B8"/>
    <w:rsid w:val="00DF77A5"/>
    <w:rsid w:val="00E017D6"/>
    <w:rsid w:val="00E07465"/>
    <w:rsid w:val="00E151FD"/>
    <w:rsid w:val="00E20C7F"/>
    <w:rsid w:val="00E20EDB"/>
    <w:rsid w:val="00E22020"/>
    <w:rsid w:val="00E230C3"/>
    <w:rsid w:val="00E26469"/>
    <w:rsid w:val="00E3373C"/>
    <w:rsid w:val="00E33FB2"/>
    <w:rsid w:val="00E368D7"/>
    <w:rsid w:val="00E4285E"/>
    <w:rsid w:val="00E4523C"/>
    <w:rsid w:val="00E46873"/>
    <w:rsid w:val="00E46CE1"/>
    <w:rsid w:val="00E5020F"/>
    <w:rsid w:val="00E53F79"/>
    <w:rsid w:val="00E558CF"/>
    <w:rsid w:val="00E56BE7"/>
    <w:rsid w:val="00E56F8B"/>
    <w:rsid w:val="00E62913"/>
    <w:rsid w:val="00E639C1"/>
    <w:rsid w:val="00E63B0C"/>
    <w:rsid w:val="00E676A3"/>
    <w:rsid w:val="00E70D1E"/>
    <w:rsid w:val="00E71567"/>
    <w:rsid w:val="00E74E67"/>
    <w:rsid w:val="00E81072"/>
    <w:rsid w:val="00E8233D"/>
    <w:rsid w:val="00E82F2C"/>
    <w:rsid w:val="00E91626"/>
    <w:rsid w:val="00E91F1D"/>
    <w:rsid w:val="00E95FDF"/>
    <w:rsid w:val="00E9712B"/>
    <w:rsid w:val="00E97E82"/>
    <w:rsid w:val="00EA1817"/>
    <w:rsid w:val="00EA261C"/>
    <w:rsid w:val="00EA3B39"/>
    <w:rsid w:val="00EA6D8D"/>
    <w:rsid w:val="00EB273B"/>
    <w:rsid w:val="00EC2F3B"/>
    <w:rsid w:val="00ED27E3"/>
    <w:rsid w:val="00ED5FF1"/>
    <w:rsid w:val="00ED69A9"/>
    <w:rsid w:val="00ED7598"/>
    <w:rsid w:val="00EE1C78"/>
    <w:rsid w:val="00EE4111"/>
    <w:rsid w:val="00EE437C"/>
    <w:rsid w:val="00EE4988"/>
    <w:rsid w:val="00EE620F"/>
    <w:rsid w:val="00EF08FE"/>
    <w:rsid w:val="00EF0CBC"/>
    <w:rsid w:val="00EF138B"/>
    <w:rsid w:val="00EF5AA2"/>
    <w:rsid w:val="00EF6C38"/>
    <w:rsid w:val="00EF72D4"/>
    <w:rsid w:val="00F02A12"/>
    <w:rsid w:val="00F1189B"/>
    <w:rsid w:val="00F15D68"/>
    <w:rsid w:val="00F2156E"/>
    <w:rsid w:val="00F227AE"/>
    <w:rsid w:val="00F2480E"/>
    <w:rsid w:val="00F27A17"/>
    <w:rsid w:val="00F33A17"/>
    <w:rsid w:val="00F41C72"/>
    <w:rsid w:val="00F47201"/>
    <w:rsid w:val="00F50E74"/>
    <w:rsid w:val="00F515FB"/>
    <w:rsid w:val="00F517B9"/>
    <w:rsid w:val="00F5255D"/>
    <w:rsid w:val="00F53713"/>
    <w:rsid w:val="00F5663E"/>
    <w:rsid w:val="00F608E5"/>
    <w:rsid w:val="00F6107B"/>
    <w:rsid w:val="00F61EEA"/>
    <w:rsid w:val="00F6205A"/>
    <w:rsid w:val="00F631ED"/>
    <w:rsid w:val="00F676AA"/>
    <w:rsid w:val="00F741A1"/>
    <w:rsid w:val="00F75191"/>
    <w:rsid w:val="00F76469"/>
    <w:rsid w:val="00F812D0"/>
    <w:rsid w:val="00F82772"/>
    <w:rsid w:val="00F830BE"/>
    <w:rsid w:val="00F848F0"/>
    <w:rsid w:val="00F936E7"/>
    <w:rsid w:val="00F95CA4"/>
    <w:rsid w:val="00F95DD4"/>
    <w:rsid w:val="00FA2DBA"/>
    <w:rsid w:val="00FA35D5"/>
    <w:rsid w:val="00FA5E61"/>
    <w:rsid w:val="00FA60F3"/>
    <w:rsid w:val="00FB02ED"/>
    <w:rsid w:val="00FB58C9"/>
    <w:rsid w:val="00FB5BFD"/>
    <w:rsid w:val="00FB5EC0"/>
    <w:rsid w:val="00FC0742"/>
    <w:rsid w:val="00FC3444"/>
    <w:rsid w:val="00FC4738"/>
    <w:rsid w:val="00FD14D2"/>
    <w:rsid w:val="00FD6A8A"/>
    <w:rsid w:val="00FE0F65"/>
    <w:rsid w:val="00FE38D8"/>
    <w:rsid w:val="00FE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EAFB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97D"/>
    <w:rPr>
      <w:sz w:val="24"/>
      <w:szCs w:val="24"/>
      <w:lang w:val="en-AU" w:eastAsia="en-AU"/>
    </w:rPr>
  </w:style>
  <w:style w:type="paragraph" w:styleId="Heading1">
    <w:name w:val="heading 1"/>
    <w:aliases w:val="Thesis Chapter Head"/>
    <w:basedOn w:val="Normal"/>
    <w:next w:val="ThesisChapterTitle"/>
    <w:qFormat/>
    <w:rsid w:val="00D82650"/>
    <w:pPr>
      <w:keepNext/>
      <w:numPr>
        <w:numId w:val="1"/>
      </w:numPr>
      <w:spacing w:after="360"/>
      <w:jc w:val="righ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aliases w:val="Thesis Section"/>
    <w:basedOn w:val="Normal"/>
    <w:next w:val="ThesisBody"/>
    <w:qFormat/>
    <w:rsid w:val="00D82650"/>
    <w:pPr>
      <w:keepNext/>
      <w:numPr>
        <w:ilvl w:val="1"/>
        <w:numId w:val="1"/>
      </w:numPr>
      <w:spacing w:before="480" w:after="48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Thesis Sub Heading"/>
    <w:basedOn w:val="Normal"/>
    <w:next w:val="ThesisBody"/>
    <w:qFormat/>
    <w:rsid w:val="00D82650"/>
    <w:pPr>
      <w:keepNext/>
      <w:numPr>
        <w:ilvl w:val="2"/>
        <w:numId w:val="1"/>
      </w:numPr>
      <w:spacing w:before="360" w:after="36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Thesis Sub Sub Heading"/>
    <w:basedOn w:val="Heading3"/>
    <w:next w:val="ThesisBody"/>
    <w:qFormat/>
    <w:rsid w:val="00D82650"/>
    <w:pPr>
      <w:numPr>
        <w:ilvl w:val="3"/>
      </w:numPr>
      <w:outlineLvl w:val="3"/>
    </w:pPr>
    <w:rPr>
      <w:sz w:val="22"/>
      <w:lang w:val="en-US"/>
    </w:rPr>
  </w:style>
  <w:style w:type="paragraph" w:styleId="Heading5">
    <w:name w:val="heading 5"/>
    <w:basedOn w:val="Normal"/>
    <w:next w:val="Normal"/>
    <w:qFormat/>
    <w:rsid w:val="00FB02E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Body">
    <w:name w:val="Thesis Body"/>
    <w:basedOn w:val="Normal"/>
    <w:next w:val="ThesisBodyIndent"/>
    <w:rsid w:val="005A1D87"/>
    <w:pPr>
      <w:spacing w:line="360" w:lineRule="auto"/>
      <w:jc w:val="both"/>
    </w:pPr>
    <w:rPr>
      <w:sz w:val="22"/>
    </w:rPr>
  </w:style>
  <w:style w:type="paragraph" w:customStyle="1" w:styleId="ThesisBodyIndent">
    <w:name w:val="Thesis Body Indent"/>
    <w:basedOn w:val="ThesisBody"/>
    <w:rsid w:val="005A1D87"/>
    <w:pPr>
      <w:spacing w:before="120"/>
      <w:ind w:firstLine="397"/>
    </w:pPr>
  </w:style>
  <w:style w:type="paragraph" w:customStyle="1" w:styleId="ThesisChapterTitle">
    <w:name w:val="Thesis Chapter Title"/>
    <w:basedOn w:val="Normal"/>
    <w:next w:val="ThesisBody"/>
    <w:rsid w:val="004340E8"/>
    <w:pPr>
      <w:pBdr>
        <w:top w:val="single" w:sz="4" w:space="10" w:color="auto"/>
        <w:bottom w:val="single" w:sz="4" w:space="8" w:color="auto"/>
      </w:pBdr>
      <w:spacing w:before="240" w:after="1440"/>
    </w:pPr>
    <w:rPr>
      <w:b/>
      <w:sz w:val="36"/>
    </w:rPr>
  </w:style>
  <w:style w:type="paragraph" w:styleId="TOC1">
    <w:name w:val="toc 1"/>
    <w:basedOn w:val="Normal"/>
    <w:next w:val="Normal"/>
    <w:autoRedefine/>
    <w:semiHidden/>
    <w:rsid w:val="00E70D1E"/>
  </w:style>
  <w:style w:type="paragraph" w:styleId="TOC2">
    <w:name w:val="toc 2"/>
    <w:basedOn w:val="Normal"/>
    <w:next w:val="Normal"/>
    <w:autoRedefine/>
    <w:semiHidden/>
    <w:rsid w:val="00E70D1E"/>
    <w:pPr>
      <w:ind w:left="240"/>
    </w:pPr>
  </w:style>
  <w:style w:type="paragraph" w:styleId="TOC3">
    <w:name w:val="toc 3"/>
    <w:basedOn w:val="Normal"/>
    <w:next w:val="Normal"/>
    <w:autoRedefine/>
    <w:semiHidden/>
    <w:rsid w:val="00E70D1E"/>
    <w:pPr>
      <w:ind w:left="480"/>
    </w:pPr>
  </w:style>
  <w:style w:type="paragraph" w:customStyle="1" w:styleId="FigureCaption">
    <w:name w:val="Figure Caption"/>
    <w:basedOn w:val="Normal"/>
    <w:next w:val="Normal"/>
    <w:rsid w:val="00AD60D3"/>
    <w:pPr>
      <w:spacing w:after="400"/>
      <w:jc w:val="both"/>
    </w:pPr>
    <w:rPr>
      <w:sz w:val="22"/>
    </w:rPr>
  </w:style>
  <w:style w:type="paragraph" w:customStyle="1" w:styleId="TableCaption">
    <w:name w:val="Table Caption"/>
    <w:basedOn w:val="Normal"/>
    <w:next w:val="Normal"/>
    <w:rsid w:val="00AD60D3"/>
    <w:pPr>
      <w:spacing w:before="400"/>
      <w:jc w:val="both"/>
    </w:pPr>
    <w:rPr>
      <w:sz w:val="22"/>
    </w:rPr>
  </w:style>
  <w:style w:type="paragraph" w:styleId="Header">
    <w:name w:val="header"/>
    <w:basedOn w:val="Normal"/>
    <w:rsid w:val="0004171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041719"/>
    <w:pPr>
      <w:tabs>
        <w:tab w:val="center" w:pos="4153"/>
        <w:tab w:val="right" w:pos="8306"/>
      </w:tabs>
    </w:pPr>
  </w:style>
  <w:style w:type="paragraph" w:customStyle="1" w:styleId="TableCaptionCentered">
    <w:name w:val="Table Caption Centered"/>
    <w:basedOn w:val="TableCaption"/>
    <w:rsid w:val="00041719"/>
    <w:pPr>
      <w:jc w:val="center"/>
    </w:pPr>
  </w:style>
  <w:style w:type="paragraph" w:customStyle="1" w:styleId="FigureCaptionCentered">
    <w:name w:val="Figure Caption Centered"/>
    <w:basedOn w:val="FigureCaption"/>
    <w:rsid w:val="00041719"/>
    <w:pPr>
      <w:jc w:val="center"/>
    </w:pPr>
  </w:style>
  <w:style w:type="paragraph" w:customStyle="1" w:styleId="Equation">
    <w:name w:val="Equation"/>
    <w:basedOn w:val="ThesisBody"/>
    <w:rsid w:val="002C5A1D"/>
    <w:pPr>
      <w:tabs>
        <w:tab w:val="center" w:pos="4196"/>
        <w:tab w:val="right" w:pos="8392"/>
      </w:tabs>
    </w:pPr>
  </w:style>
  <w:style w:type="paragraph" w:customStyle="1" w:styleId="Figuretableentries">
    <w:name w:val="Figure_table_entries"/>
    <w:basedOn w:val="Normal"/>
    <w:rsid w:val="00AD60D3"/>
    <w:pPr>
      <w:jc w:val="center"/>
    </w:pPr>
    <w:rPr>
      <w:sz w:val="22"/>
    </w:rPr>
  </w:style>
  <w:style w:type="table" w:styleId="TableGrid">
    <w:name w:val="Table Grid"/>
    <w:basedOn w:val="TableNormal"/>
    <w:uiPriority w:val="59"/>
    <w:rsid w:val="001F19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">
    <w:name w:val="References"/>
    <w:basedOn w:val="ThesisBody"/>
    <w:rsid w:val="000F4891"/>
    <w:pPr>
      <w:numPr>
        <w:numId w:val="2"/>
      </w:numPr>
    </w:pPr>
  </w:style>
  <w:style w:type="paragraph" w:styleId="BalloonText">
    <w:name w:val="Balloon Text"/>
    <w:basedOn w:val="Normal"/>
    <w:link w:val="BalloonTextChar"/>
    <w:rsid w:val="00834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48EB"/>
    <w:rPr>
      <w:rFonts w:ascii="Tahoma" w:hAnsi="Tahoma" w:cs="Tahoma"/>
      <w:sz w:val="16"/>
      <w:szCs w:val="16"/>
      <w:lang w:val="en-AU" w:eastAsia="en-AU"/>
    </w:rPr>
  </w:style>
  <w:style w:type="paragraph" w:styleId="ListParagraph">
    <w:name w:val="List Paragraph"/>
    <w:basedOn w:val="Normal"/>
    <w:uiPriority w:val="34"/>
    <w:qFormat/>
    <w:rsid w:val="00225CDC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2A08A3"/>
    <w:rPr>
      <w:sz w:val="24"/>
      <w:szCs w:val="24"/>
      <w:lang w:val="en-AU" w:eastAsia="en-AU"/>
    </w:rPr>
  </w:style>
  <w:style w:type="character" w:customStyle="1" w:styleId="fontstyle01">
    <w:name w:val="fontstyle01"/>
    <w:basedOn w:val="DefaultParagraphFont"/>
    <w:rsid w:val="00993B9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97D"/>
    <w:rPr>
      <w:sz w:val="24"/>
      <w:szCs w:val="24"/>
      <w:lang w:val="en-AU" w:eastAsia="en-AU"/>
    </w:rPr>
  </w:style>
  <w:style w:type="paragraph" w:styleId="Heading1">
    <w:name w:val="heading 1"/>
    <w:aliases w:val="Thesis Chapter Head"/>
    <w:basedOn w:val="Normal"/>
    <w:next w:val="ThesisChapterTitle"/>
    <w:qFormat/>
    <w:rsid w:val="00D82650"/>
    <w:pPr>
      <w:keepNext/>
      <w:numPr>
        <w:numId w:val="1"/>
      </w:numPr>
      <w:spacing w:after="360"/>
      <w:jc w:val="righ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aliases w:val="Thesis Section"/>
    <w:basedOn w:val="Normal"/>
    <w:next w:val="ThesisBody"/>
    <w:qFormat/>
    <w:rsid w:val="00D82650"/>
    <w:pPr>
      <w:keepNext/>
      <w:numPr>
        <w:ilvl w:val="1"/>
        <w:numId w:val="1"/>
      </w:numPr>
      <w:spacing w:before="480" w:after="48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Thesis Sub Heading"/>
    <w:basedOn w:val="Normal"/>
    <w:next w:val="ThesisBody"/>
    <w:qFormat/>
    <w:rsid w:val="00D82650"/>
    <w:pPr>
      <w:keepNext/>
      <w:numPr>
        <w:ilvl w:val="2"/>
        <w:numId w:val="1"/>
      </w:numPr>
      <w:spacing w:before="360" w:after="36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Thesis Sub Sub Heading"/>
    <w:basedOn w:val="Heading3"/>
    <w:next w:val="ThesisBody"/>
    <w:qFormat/>
    <w:rsid w:val="00D82650"/>
    <w:pPr>
      <w:numPr>
        <w:ilvl w:val="3"/>
      </w:numPr>
      <w:outlineLvl w:val="3"/>
    </w:pPr>
    <w:rPr>
      <w:sz w:val="22"/>
      <w:lang w:val="en-US"/>
    </w:rPr>
  </w:style>
  <w:style w:type="paragraph" w:styleId="Heading5">
    <w:name w:val="heading 5"/>
    <w:basedOn w:val="Normal"/>
    <w:next w:val="Normal"/>
    <w:qFormat/>
    <w:rsid w:val="00FB02E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Body">
    <w:name w:val="Thesis Body"/>
    <w:basedOn w:val="Normal"/>
    <w:next w:val="ThesisBodyIndent"/>
    <w:rsid w:val="005A1D87"/>
    <w:pPr>
      <w:spacing w:line="360" w:lineRule="auto"/>
      <w:jc w:val="both"/>
    </w:pPr>
    <w:rPr>
      <w:sz w:val="22"/>
    </w:rPr>
  </w:style>
  <w:style w:type="paragraph" w:customStyle="1" w:styleId="ThesisBodyIndent">
    <w:name w:val="Thesis Body Indent"/>
    <w:basedOn w:val="ThesisBody"/>
    <w:rsid w:val="005A1D87"/>
    <w:pPr>
      <w:spacing w:before="120"/>
      <w:ind w:firstLine="397"/>
    </w:pPr>
  </w:style>
  <w:style w:type="paragraph" w:customStyle="1" w:styleId="ThesisChapterTitle">
    <w:name w:val="Thesis Chapter Title"/>
    <w:basedOn w:val="Normal"/>
    <w:next w:val="ThesisBody"/>
    <w:rsid w:val="004340E8"/>
    <w:pPr>
      <w:pBdr>
        <w:top w:val="single" w:sz="4" w:space="10" w:color="auto"/>
        <w:bottom w:val="single" w:sz="4" w:space="8" w:color="auto"/>
      </w:pBdr>
      <w:spacing w:before="240" w:after="1440"/>
    </w:pPr>
    <w:rPr>
      <w:b/>
      <w:sz w:val="36"/>
    </w:rPr>
  </w:style>
  <w:style w:type="paragraph" w:styleId="TOC1">
    <w:name w:val="toc 1"/>
    <w:basedOn w:val="Normal"/>
    <w:next w:val="Normal"/>
    <w:autoRedefine/>
    <w:semiHidden/>
    <w:rsid w:val="00E70D1E"/>
  </w:style>
  <w:style w:type="paragraph" w:styleId="TOC2">
    <w:name w:val="toc 2"/>
    <w:basedOn w:val="Normal"/>
    <w:next w:val="Normal"/>
    <w:autoRedefine/>
    <w:semiHidden/>
    <w:rsid w:val="00E70D1E"/>
    <w:pPr>
      <w:ind w:left="240"/>
    </w:pPr>
  </w:style>
  <w:style w:type="paragraph" w:styleId="TOC3">
    <w:name w:val="toc 3"/>
    <w:basedOn w:val="Normal"/>
    <w:next w:val="Normal"/>
    <w:autoRedefine/>
    <w:semiHidden/>
    <w:rsid w:val="00E70D1E"/>
    <w:pPr>
      <w:ind w:left="480"/>
    </w:pPr>
  </w:style>
  <w:style w:type="paragraph" w:customStyle="1" w:styleId="FigureCaption">
    <w:name w:val="Figure Caption"/>
    <w:basedOn w:val="Normal"/>
    <w:next w:val="Normal"/>
    <w:rsid w:val="00AD60D3"/>
    <w:pPr>
      <w:spacing w:after="400"/>
      <w:jc w:val="both"/>
    </w:pPr>
    <w:rPr>
      <w:sz w:val="22"/>
    </w:rPr>
  </w:style>
  <w:style w:type="paragraph" w:customStyle="1" w:styleId="TableCaption">
    <w:name w:val="Table Caption"/>
    <w:basedOn w:val="Normal"/>
    <w:next w:val="Normal"/>
    <w:rsid w:val="00AD60D3"/>
    <w:pPr>
      <w:spacing w:before="400"/>
      <w:jc w:val="both"/>
    </w:pPr>
    <w:rPr>
      <w:sz w:val="22"/>
    </w:rPr>
  </w:style>
  <w:style w:type="paragraph" w:styleId="Header">
    <w:name w:val="header"/>
    <w:basedOn w:val="Normal"/>
    <w:rsid w:val="0004171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041719"/>
    <w:pPr>
      <w:tabs>
        <w:tab w:val="center" w:pos="4153"/>
        <w:tab w:val="right" w:pos="8306"/>
      </w:tabs>
    </w:pPr>
  </w:style>
  <w:style w:type="paragraph" w:customStyle="1" w:styleId="TableCaptionCentered">
    <w:name w:val="Table Caption Centered"/>
    <w:basedOn w:val="TableCaption"/>
    <w:rsid w:val="00041719"/>
    <w:pPr>
      <w:jc w:val="center"/>
    </w:pPr>
  </w:style>
  <w:style w:type="paragraph" w:customStyle="1" w:styleId="FigureCaptionCentered">
    <w:name w:val="Figure Caption Centered"/>
    <w:basedOn w:val="FigureCaption"/>
    <w:rsid w:val="00041719"/>
    <w:pPr>
      <w:jc w:val="center"/>
    </w:pPr>
  </w:style>
  <w:style w:type="paragraph" w:customStyle="1" w:styleId="Equation">
    <w:name w:val="Equation"/>
    <w:basedOn w:val="ThesisBody"/>
    <w:rsid w:val="002C5A1D"/>
    <w:pPr>
      <w:tabs>
        <w:tab w:val="center" w:pos="4196"/>
        <w:tab w:val="right" w:pos="8392"/>
      </w:tabs>
    </w:pPr>
  </w:style>
  <w:style w:type="paragraph" w:customStyle="1" w:styleId="Figuretableentries">
    <w:name w:val="Figure_table_entries"/>
    <w:basedOn w:val="Normal"/>
    <w:rsid w:val="00AD60D3"/>
    <w:pPr>
      <w:jc w:val="center"/>
    </w:pPr>
    <w:rPr>
      <w:sz w:val="22"/>
    </w:rPr>
  </w:style>
  <w:style w:type="table" w:styleId="TableGrid">
    <w:name w:val="Table Grid"/>
    <w:basedOn w:val="TableNormal"/>
    <w:uiPriority w:val="59"/>
    <w:rsid w:val="001F19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">
    <w:name w:val="References"/>
    <w:basedOn w:val="ThesisBody"/>
    <w:rsid w:val="000F4891"/>
    <w:pPr>
      <w:numPr>
        <w:numId w:val="2"/>
      </w:numPr>
    </w:pPr>
  </w:style>
  <w:style w:type="paragraph" w:styleId="BalloonText">
    <w:name w:val="Balloon Text"/>
    <w:basedOn w:val="Normal"/>
    <w:link w:val="BalloonTextChar"/>
    <w:rsid w:val="00834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48EB"/>
    <w:rPr>
      <w:rFonts w:ascii="Tahoma" w:hAnsi="Tahoma" w:cs="Tahoma"/>
      <w:sz w:val="16"/>
      <w:szCs w:val="16"/>
      <w:lang w:val="en-AU" w:eastAsia="en-AU"/>
    </w:rPr>
  </w:style>
  <w:style w:type="paragraph" w:styleId="ListParagraph">
    <w:name w:val="List Paragraph"/>
    <w:basedOn w:val="Normal"/>
    <w:uiPriority w:val="34"/>
    <w:qFormat/>
    <w:rsid w:val="00225CDC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2A08A3"/>
    <w:rPr>
      <w:sz w:val="24"/>
      <w:szCs w:val="24"/>
      <w:lang w:val="en-AU" w:eastAsia="en-AU"/>
    </w:rPr>
  </w:style>
  <w:style w:type="character" w:customStyle="1" w:styleId="fontstyle01">
    <w:name w:val="fontstyle01"/>
    <w:basedOn w:val="DefaultParagraphFont"/>
    <w:rsid w:val="00993B9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SCS\MSCS%20Thesis%20Co-ordination\Thesis%20proposal%20format\Thesi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5FB7A-6C79-4356-AB5F-A6F490632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 template.dot</Template>
  <TotalTime>1</TotalTime>
  <Pages>11</Pages>
  <Words>3316</Words>
  <Characters>18905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22177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Zaman</dc:creator>
  <cp:lastModifiedBy>User</cp:lastModifiedBy>
  <cp:revision>2</cp:revision>
  <cp:lastPrinted>2020-10-29T15:05:00Z</cp:lastPrinted>
  <dcterms:created xsi:type="dcterms:W3CDTF">2021-02-23T11:13:00Z</dcterms:created>
  <dcterms:modified xsi:type="dcterms:W3CDTF">2021-02-23T11:13:00Z</dcterms:modified>
</cp:coreProperties>
</file>